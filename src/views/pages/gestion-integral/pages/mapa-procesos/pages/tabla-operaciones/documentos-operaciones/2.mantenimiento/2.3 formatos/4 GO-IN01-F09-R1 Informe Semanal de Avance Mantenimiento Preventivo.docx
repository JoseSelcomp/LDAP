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4682"/>
        <w:gridCol w:w="4683"/>
      </w:tblGrid>
      <w:tr w:rsidR="00EB1448" w:rsidRPr="00795A50" w:rsidTr="00911316">
        <w:trPr>
          <w:trHeight w:val="362"/>
        </w:trPr>
        <w:tc>
          <w:tcPr>
            <w:tcW w:w="9365" w:type="dxa"/>
            <w:gridSpan w:val="2"/>
            <w:shd w:val="clear" w:color="auto" w:fill="auto"/>
            <w:noWrap/>
            <w:vAlign w:val="center"/>
          </w:tcPr>
          <w:p w:rsidR="00EB1448" w:rsidRPr="00952FA4" w:rsidRDefault="00EB1448" w:rsidP="00911316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Semana del 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 xml:space="preserve">XX  </w:t>
            </w: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 </w:t>
            </w:r>
            <w:proofErr w:type="gramStart"/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al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>XX</w:t>
            </w:r>
            <w:proofErr w:type="gramEnd"/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 xml:space="preserve">  </w:t>
            </w: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del mes de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>XXXXXXXX</w:t>
            </w: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  del año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>XXXX</w:t>
            </w:r>
          </w:p>
        </w:tc>
      </w:tr>
      <w:tr w:rsidR="00EB1448" w:rsidRPr="00795A50" w:rsidTr="00911316">
        <w:trPr>
          <w:trHeight w:val="273"/>
        </w:trPr>
        <w:tc>
          <w:tcPr>
            <w:tcW w:w="9365" w:type="dxa"/>
            <w:gridSpan w:val="2"/>
            <w:shd w:val="clear" w:color="auto" w:fill="auto"/>
            <w:noWrap/>
            <w:vAlign w:val="center"/>
          </w:tcPr>
          <w:p w:rsidR="00EB1448" w:rsidRPr="00952FA4" w:rsidRDefault="00EB1448" w:rsidP="00911316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Nombre del proyecto o entidad: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>XXXXXXXXXXXXX</w:t>
            </w:r>
          </w:p>
        </w:tc>
      </w:tr>
      <w:tr w:rsidR="00EB1448" w:rsidRPr="00795A50" w:rsidTr="00911316">
        <w:trPr>
          <w:trHeight w:val="273"/>
        </w:trPr>
        <w:tc>
          <w:tcPr>
            <w:tcW w:w="4682" w:type="dxa"/>
            <w:shd w:val="clear" w:color="auto" w:fill="auto"/>
            <w:noWrap/>
            <w:vAlign w:val="center"/>
          </w:tcPr>
          <w:p w:rsidR="00EB1448" w:rsidRPr="00952FA4" w:rsidRDefault="00EB1448" w:rsidP="00911316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Contrato No: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>XXXXXXXXXXXX-XX</w:t>
            </w:r>
          </w:p>
        </w:tc>
        <w:tc>
          <w:tcPr>
            <w:tcW w:w="4683" w:type="dxa"/>
            <w:shd w:val="clear" w:color="auto" w:fill="auto"/>
            <w:vAlign w:val="center"/>
          </w:tcPr>
          <w:p w:rsidR="00EB1448" w:rsidRPr="00952FA4" w:rsidRDefault="00EB1448" w:rsidP="00911316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Preventivo No: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>XX</w:t>
            </w:r>
          </w:p>
        </w:tc>
      </w:tr>
      <w:tr w:rsidR="00EB1448" w:rsidRPr="00795A50" w:rsidTr="00911316">
        <w:trPr>
          <w:trHeight w:val="273"/>
        </w:trPr>
        <w:tc>
          <w:tcPr>
            <w:tcW w:w="9365" w:type="dxa"/>
            <w:gridSpan w:val="2"/>
            <w:shd w:val="clear" w:color="auto" w:fill="auto"/>
            <w:noWrap/>
            <w:vAlign w:val="center"/>
          </w:tcPr>
          <w:p w:rsidR="00EB1448" w:rsidRPr="00952FA4" w:rsidRDefault="00EB1448" w:rsidP="00911316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Nombre del interventor director / supervisor: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 xml:space="preserve">XXXXXX XXXX XX </w:t>
            </w:r>
            <w:proofErr w:type="spellStart"/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>XX</w:t>
            </w:r>
            <w:proofErr w:type="spellEnd"/>
          </w:p>
          <w:p w:rsidR="00EB1448" w:rsidRPr="00952FA4" w:rsidRDefault="00EB1448" w:rsidP="00911316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Cargo: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>XXXXXXXXXXXXXXXX</w:t>
            </w:r>
          </w:p>
        </w:tc>
      </w:tr>
      <w:tr w:rsidR="00EB1448" w:rsidRPr="00795A50" w:rsidTr="00911316">
        <w:trPr>
          <w:trHeight w:val="273"/>
        </w:trPr>
        <w:tc>
          <w:tcPr>
            <w:tcW w:w="9365" w:type="dxa"/>
            <w:gridSpan w:val="2"/>
            <w:shd w:val="clear" w:color="auto" w:fill="auto"/>
            <w:noWrap/>
            <w:vAlign w:val="center"/>
          </w:tcPr>
          <w:p w:rsidR="00EB1448" w:rsidRPr="00952FA4" w:rsidRDefault="00EB1448" w:rsidP="00911316">
            <w:pPr>
              <w:rPr>
                <w:rFonts w:ascii="Arial" w:hAnsi="Arial" w:cs="Arial"/>
                <w:bCs/>
                <w:sz w:val="20"/>
                <w:szCs w:val="20"/>
                <w:highlight w:val="green"/>
                <w:lang w:val="es-CO"/>
              </w:rPr>
            </w:pP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Coordinador / Gerente de proyecto: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 xml:space="preserve"> XXXXXXXXXXXXXXXX</w:t>
            </w:r>
          </w:p>
        </w:tc>
      </w:tr>
      <w:tr w:rsidR="00EB1448" w:rsidRPr="00795A50" w:rsidTr="00911316">
        <w:trPr>
          <w:trHeight w:val="273"/>
        </w:trPr>
        <w:tc>
          <w:tcPr>
            <w:tcW w:w="9365" w:type="dxa"/>
            <w:gridSpan w:val="2"/>
            <w:shd w:val="clear" w:color="auto" w:fill="auto"/>
            <w:noWrap/>
            <w:vAlign w:val="center"/>
          </w:tcPr>
          <w:p w:rsidR="00EB1448" w:rsidRPr="00952FA4" w:rsidRDefault="00EB1448" w:rsidP="00911316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Elaborado Por: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 xml:space="preserve"> XXXXXXXXXXXXXXXX</w:t>
            </w:r>
          </w:p>
        </w:tc>
      </w:tr>
    </w:tbl>
    <w:p w:rsidR="00952FA4" w:rsidRDefault="00952FA4" w:rsidP="00A32289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6E7DEB" w:rsidRPr="006E7DEB" w:rsidRDefault="006E7DEB" w:rsidP="00952FA4">
      <w:pPr>
        <w:pStyle w:val="Prrafodelista"/>
        <w:numPr>
          <w:ilvl w:val="0"/>
          <w:numId w:val="9"/>
        </w:numPr>
        <w:ind w:left="993" w:hanging="284"/>
        <w:rPr>
          <w:rFonts w:ascii="Arial" w:hAnsi="Arial" w:cs="Arial"/>
          <w:b/>
          <w:vanish/>
          <w:sz w:val="20"/>
          <w:szCs w:val="20"/>
        </w:rPr>
      </w:pPr>
      <w:r w:rsidRPr="006E7DEB">
        <w:rPr>
          <w:rFonts w:ascii="Arial" w:hAnsi="Arial" w:cs="Arial"/>
          <w:b/>
          <w:sz w:val="20"/>
          <w:szCs w:val="20"/>
        </w:rPr>
        <w:t xml:space="preserve">Cantidad de equipos intervenidos semanalmente </w:t>
      </w:r>
      <w:r>
        <w:rPr>
          <w:rFonts w:ascii="Arial" w:hAnsi="Arial" w:cs="Arial"/>
          <w:b/>
          <w:sz w:val="20"/>
          <w:szCs w:val="20"/>
        </w:rPr>
        <w:t xml:space="preserve">Inventario, </w:t>
      </w:r>
      <w:r w:rsidRPr="006E7DEB">
        <w:rPr>
          <w:rFonts w:ascii="Arial" w:hAnsi="Arial" w:cs="Arial"/>
          <w:b/>
          <w:sz w:val="20"/>
          <w:szCs w:val="20"/>
        </w:rPr>
        <w:t>por tipo de elemento.</w:t>
      </w:r>
    </w:p>
    <w:p w:rsidR="006E7DEB" w:rsidRPr="00DD6965" w:rsidRDefault="006E7DEB" w:rsidP="006E7DEB">
      <w:pPr>
        <w:ind w:left="360"/>
        <w:rPr>
          <w:rFonts w:ascii="Arial" w:hAnsi="Arial" w:cs="Arial"/>
          <w:b/>
          <w:vanish/>
          <w:sz w:val="20"/>
          <w:szCs w:val="20"/>
        </w:rPr>
      </w:pPr>
    </w:p>
    <w:p w:rsidR="006E7DEB" w:rsidRDefault="006E7DEB" w:rsidP="006E7DEB">
      <w:pPr>
        <w:rPr>
          <w:b/>
        </w:rPr>
      </w:pPr>
    </w:p>
    <w:p w:rsidR="006E7DEB" w:rsidRPr="002E6F80" w:rsidRDefault="006E7DEB" w:rsidP="006E7DEB">
      <w:pPr>
        <w:rPr>
          <w:b/>
        </w:rPr>
      </w:pPr>
    </w:p>
    <w:tbl>
      <w:tblPr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975"/>
        <w:gridCol w:w="1254"/>
        <w:gridCol w:w="975"/>
        <w:gridCol w:w="1114"/>
        <w:gridCol w:w="1670"/>
        <w:gridCol w:w="1043"/>
      </w:tblGrid>
      <w:tr w:rsidR="006E7DEB" w:rsidRPr="00F81FF3" w:rsidTr="00EF647E">
        <w:trPr>
          <w:trHeight w:val="315"/>
          <w:jc w:val="center"/>
        </w:trPr>
        <w:tc>
          <w:tcPr>
            <w:tcW w:w="5000" w:type="pct"/>
            <w:gridSpan w:val="7"/>
            <w:shd w:val="clear" w:color="auto" w:fill="F2F2F2" w:themeFill="background1" w:themeFillShade="F2"/>
            <w:noWrap/>
            <w:vAlign w:val="center"/>
            <w:hideMark/>
          </w:tcPr>
          <w:p w:rsidR="006E7DEB" w:rsidRPr="00952FA4" w:rsidRDefault="006E7DEB" w:rsidP="00FA3672">
            <w:pPr>
              <w:jc w:val="center"/>
              <w:rPr>
                <w:rFonts w:ascii="Arial" w:hAnsi="Arial" w:cs="Arial"/>
                <w:b/>
                <w:bCs/>
                <w:szCs w:val="20"/>
                <w:lang w:val="es-CO" w:eastAsia="es-CO"/>
              </w:rPr>
            </w:pPr>
            <w:r w:rsidRPr="00952FA4">
              <w:rPr>
                <w:rFonts w:ascii="Arial" w:hAnsi="Arial" w:cs="Arial"/>
                <w:b/>
                <w:bCs/>
                <w:szCs w:val="20"/>
                <w:lang w:val="es-CO" w:eastAsia="es-CO"/>
              </w:rPr>
              <w:t xml:space="preserve">Estadística Por Elemento </w:t>
            </w:r>
          </w:p>
        </w:tc>
      </w:tr>
      <w:tr w:rsidR="00952FA4" w:rsidRPr="00F81FF3" w:rsidTr="00EF647E">
        <w:trPr>
          <w:trHeight w:val="760"/>
          <w:jc w:val="center"/>
        </w:trPr>
        <w:tc>
          <w:tcPr>
            <w:tcW w:w="861" w:type="pct"/>
            <w:shd w:val="clear" w:color="auto" w:fill="F2F2F2" w:themeFill="background1" w:themeFillShade="F2"/>
            <w:noWrap/>
            <w:vAlign w:val="center"/>
          </w:tcPr>
          <w:p w:rsidR="006E7DEB" w:rsidRPr="00952FA4" w:rsidRDefault="006E7DEB" w:rsidP="00952F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52FA4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Histórico Semanal</w:t>
            </w:r>
          </w:p>
        </w:tc>
        <w:tc>
          <w:tcPr>
            <w:tcW w:w="574" w:type="pct"/>
            <w:shd w:val="clear" w:color="auto" w:fill="F2F2F2" w:themeFill="background1" w:themeFillShade="F2"/>
            <w:vAlign w:val="center"/>
          </w:tcPr>
          <w:p w:rsidR="006E7DEB" w:rsidRPr="00952FA4" w:rsidRDefault="006E7DEB" w:rsidP="00952F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52FA4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Equipos</w:t>
            </w:r>
          </w:p>
        </w:tc>
        <w:tc>
          <w:tcPr>
            <w:tcW w:w="738" w:type="pct"/>
            <w:shd w:val="clear" w:color="auto" w:fill="F2F2F2" w:themeFill="background1" w:themeFillShade="F2"/>
            <w:vAlign w:val="center"/>
          </w:tcPr>
          <w:p w:rsidR="006E7DEB" w:rsidRPr="00952FA4" w:rsidRDefault="006E7DEB" w:rsidP="00952F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52FA4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Impresoras</w:t>
            </w:r>
          </w:p>
        </w:tc>
        <w:tc>
          <w:tcPr>
            <w:tcW w:w="574" w:type="pct"/>
            <w:shd w:val="clear" w:color="auto" w:fill="F2F2F2" w:themeFill="background1" w:themeFillShade="F2"/>
            <w:vAlign w:val="center"/>
          </w:tcPr>
          <w:p w:rsidR="006E7DEB" w:rsidRPr="00952FA4" w:rsidRDefault="006E7DEB" w:rsidP="00952F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52FA4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Escáner y otros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:rsidR="006E7DEB" w:rsidRPr="00952FA4" w:rsidRDefault="006E7DEB" w:rsidP="00952F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52FA4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Portátiles</w:t>
            </w:r>
          </w:p>
        </w:tc>
        <w:tc>
          <w:tcPr>
            <w:tcW w:w="983" w:type="pct"/>
            <w:shd w:val="clear" w:color="auto" w:fill="F2F2F2" w:themeFill="background1" w:themeFillShade="F2"/>
            <w:noWrap/>
            <w:vAlign w:val="center"/>
          </w:tcPr>
          <w:p w:rsidR="006E7DEB" w:rsidRPr="00952FA4" w:rsidRDefault="006E7DEB" w:rsidP="00952F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52FA4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Garantías o Inventarios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E7DEB" w:rsidRPr="00952FA4" w:rsidRDefault="006E7DEB" w:rsidP="00952F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proofErr w:type="gramStart"/>
            <w:r w:rsidRPr="00952FA4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Total</w:t>
            </w:r>
            <w:proofErr w:type="gramEnd"/>
            <w:r w:rsidRPr="00952FA4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 Semana</w:t>
            </w:r>
          </w:p>
        </w:tc>
      </w:tr>
      <w:tr w:rsidR="006E7DEB" w:rsidRPr="00F81FF3" w:rsidTr="00EF647E">
        <w:trPr>
          <w:trHeight w:val="227"/>
          <w:jc w:val="center"/>
        </w:trPr>
        <w:tc>
          <w:tcPr>
            <w:tcW w:w="861" w:type="pct"/>
            <w:shd w:val="clear" w:color="auto" w:fill="auto"/>
            <w:noWrap/>
            <w:vAlign w:val="center"/>
            <w:hideMark/>
          </w:tcPr>
          <w:p w:rsidR="006E7DEB" w:rsidRPr="00D664AD" w:rsidRDefault="006E7DEB" w:rsidP="00FA3672">
            <w:pPr>
              <w:rPr>
                <w:rFonts w:ascii="Arial" w:hAnsi="Arial" w:cs="Arial"/>
                <w:color w:val="000000"/>
                <w:sz w:val="16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color w:val="FF0000"/>
                <w:sz w:val="16"/>
                <w:szCs w:val="20"/>
                <w:lang w:val="es-CO" w:eastAsia="es-CO"/>
              </w:rPr>
              <w:t xml:space="preserve">XX/XX </w:t>
            </w:r>
            <w:proofErr w:type="gramStart"/>
            <w:r w:rsidRPr="00D664AD">
              <w:rPr>
                <w:rFonts w:ascii="Arial" w:hAnsi="Arial" w:cs="Arial"/>
                <w:sz w:val="16"/>
                <w:szCs w:val="20"/>
                <w:lang w:val="es-CO" w:eastAsia="es-CO"/>
              </w:rPr>
              <w:t xml:space="preserve">al </w:t>
            </w:r>
            <w:r w:rsidRPr="00D664AD">
              <w:rPr>
                <w:rFonts w:ascii="Arial" w:hAnsi="Arial" w:cs="Arial"/>
                <w:color w:val="FF0000"/>
                <w:sz w:val="16"/>
                <w:szCs w:val="20"/>
                <w:lang w:val="es-CO" w:eastAsia="es-CO"/>
              </w:rPr>
              <w:t xml:space="preserve"> XX</w:t>
            </w:r>
            <w:proofErr w:type="gramEnd"/>
            <w:r w:rsidRPr="00D664AD">
              <w:rPr>
                <w:rFonts w:ascii="Arial" w:hAnsi="Arial" w:cs="Arial"/>
                <w:color w:val="FF0000"/>
                <w:sz w:val="16"/>
                <w:szCs w:val="20"/>
                <w:lang w:val="es-CO" w:eastAsia="es-CO"/>
              </w:rPr>
              <w:t>/XX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E7DEB" w:rsidRPr="00D664AD" w:rsidRDefault="00952FA4" w:rsidP="00FA3672">
            <w:pPr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6E7DEB" w:rsidRPr="00D664AD" w:rsidRDefault="006E7DEB" w:rsidP="00FA3672">
            <w:pPr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E7DEB" w:rsidRPr="00D664AD" w:rsidRDefault="006E7DEB" w:rsidP="00FA3672">
            <w:pPr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E7DEB" w:rsidRPr="00D664AD" w:rsidRDefault="006E7DEB" w:rsidP="00FA3672">
            <w:pPr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983" w:type="pct"/>
            <w:shd w:val="clear" w:color="auto" w:fill="auto"/>
            <w:noWrap/>
            <w:vAlign w:val="center"/>
            <w:hideMark/>
          </w:tcPr>
          <w:p w:rsidR="006E7DEB" w:rsidRPr="00D664AD" w:rsidRDefault="006E7DEB" w:rsidP="00FA367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Cs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614" w:type="pct"/>
          </w:tcPr>
          <w:p w:rsidR="006E7DEB" w:rsidRPr="00D664AD" w:rsidRDefault="006E7DEB" w:rsidP="00FA367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Cs/>
                <w:sz w:val="20"/>
                <w:szCs w:val="20"/>
                <w:lang w:val="es-CO" w:eastAsia="es-CO"/>
              </w:rPr>
              <w:t>0</w:t>
            </w:r>
          </w:p>
        </w:tc>
      </w:tr>
      <w:tr w:rsidR="006E7DEB" w:rsidRPr="00F81FF3" w:rsidTr="00EF647E">
        <w:trPr>
          <w:trHeight w:val="227"/>
          <w:jc w:val="center"/>
        </w:trPr>
        <w:tc>
          <w:tcPr>
            <w:tcW w:w="861" w:type="pct"/>
            <w:shd w:val="clear" w:color="auto" w:fill="auto"/>
            <w:noWrap/>
            <w:vAlign w:val="center"/>
            <w:hideMark/>
          </w:tcPr>
          <w:p w:rsidR="006E7DEB" w:rsidRPr="006E38CC" w:rsidRDefault="006E7DEB" w:rsidP="00FA3672">
            <w:pPr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E38CC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E7DEB" w:rsidRPr="006E38CC" w:rsidRDefault="006E7DEB" w:rsidP="00FA3672">
            <w:pPr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738" w:type="pct"/>
            <w:shd w:val="clear" w:color="auto" w:fill="auto"/>
            <w:vAlign w:val="center"/>
          </w:tcPr>
          <w:p w:rsidR="006E7DEB" w:rsidRPr="006E38CC" w:rsidRDefault="006E7DEB" w:rsidP="00FA3672">
            <w:pPr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74" w:type="pct"/>
            <w:shd w:val="clear" w:color="auto" w:fill="auto"/>
            <w:vAlign w:val="center"/>
          </w:tcPr>
          <w:p w:rsidR="006E7DEB" w:rsidRPr="006E38CC" w:rsidRDefault="006E7DEB" w:rsidP="00FA3672">
            <w:pPr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:rsidR="006E7DEB" w:rsidRPr="006E38CC" w:rsidRDefault="006E7DEB" w:rsidP="00FA3672">
            <w:pPr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983" w:type="pct"/>
            <w:shd w:val="clear" w:color="auto" w:fill="auto"/>
            <w:noWrap/>
            <w:vAlign w:val="center"/>
            <w:hideMark/>
          </w:tcPr>
          <w:p w:rsidR="006E7DEB" w:rsidRPr="006E38CC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6E38C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14" w:type="pct"/>
          </w:tcPr>
          <w:p w:rsidR="006E7DEB" w:rsidRPr="00822863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6E7DEB" w:rsidRPr="00F81FF3" w:rsidTr="00EF647E">
        <w:trPr>
          <w:trHeight w:val="227"/>
          <w:jc w:val="center"/>
        </w:trPr>
        <w:tc>
          <w:tcPr>
            <w:tcW w:w="861" w:type="pct"/>
            <w:shd w:val="clear" w:color="auto" w:fill="auto"/>
            <w:noWrap/>
            <w:vAlign w:val="center"/>
          </w:tcPr>
          <w:p w:rsidR="006E7DEB" w:rsidRPr="00B669E5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69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Total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E7DEB" w:rsidRPr="00B669E5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6E7DEB" w:rsidRPr="00B669E5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E7DEB" w:rsidRPr="00B669E5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E7DEB" w:rsidRPr="00B669E5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983" w:type="pct"/>
            <w:shd w:val="clear" w:color="auto" w:fill="auto"/>
            <w:noWrap/>
            <w:vAlign w:val="center"/>
          </w:tcPr>
          <w:p w:rsidR="006E7DEB" w:rsidRPr="00B669E5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614" w:type="pct"/>
          </w:tcPr>
          <w:p w:rsidR="006E7DEB" w:rsidRPr="00822863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82286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0</w:t>
            </w:r>
          </w:p>
        </w:tc>
      </w:tr>
    </w:tbl>
    <w:p w:rsidR="006E7DEB" w:rsidRPr="00454489" w:rsidRDefault="006E7DEB" w:rsidP="00454489">
      <w:pPr>
        <w:rPr>
          <w:rFonts w:ascii="Arial" w:hAnsi="Arial" w:cs="Arial"/>
          <w:b/>
          <w:sz w:val="20"/>
          <w:szCs w:val="20"/>
        </w:rPr>
      </w:pPr>
    </w:p>
    <w:p w:rsidR="006E7DEB" w:rsidRDefault="006E7DEB" w:rsidP="00A32289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830567" w:rsidRPr="006E7DEB" w:rsidRDefault="00822863" w:rsidP="006E7DE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6E7DEB">
        <w:rPr>
          <w:rFonts w:ascii="Arial" w:hAnsi="Arial" w:cs="Arial"/>
          <w:b/>
          <w:sz w:val="20"/>
          <w:szCs w:val="20"/>
        </w:rPr>
        <w:t>Cantidad de equipos intervenidos por técnico.</w:t>
      </w:r>
    </w:p>
    <w:p w:rsidR="00AC024A" w:rsidRPr="002E6F80" w:rsidRDefault="00AC024A" w:rsidP="00AC024A">
      <w:pPr>
        <w:rPr>
          <w:b/>
        </w:rPr>
      </w:pPr>
    </w:p>
    <w:tbl>
      <w:tblPr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3"/>
        <w:gridCol w:w="2671"/>
      </w:tblGrid>
      <w:tr w:rsidR="00F81FF3" w:rsidRPr="00F81FF3" w:rsidTr="00D664AD">
        <w:trPr>
          <w:trHeight w:val="315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="009543EA" w:rsidRPr="0051257B" w:rsidRDefault="009543EA" w:rsidP="00EF647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/>
                <w:bCs/>
                <w:szCs w:val="20"/>
                <w:lang w:val="es-CO" w:eastAsia="es-CO"/>
              </w:rPr>
              <w:t>Estadística Por Técnico</w:t>
            </w:r>
          </w:p>
        </w:tc>
      </w:tr>
      <w:tr w:rsidR="00F81FF3" w:rsidRPr="00F81FF3" w:rsidTr="00D664AD">
        <w:trPr>
          <w:trHeight w:val="227"/>
          <w:jc w:val="center"/>
        </w:trPr>
        <w:tc>
          <w:tcPr>
            <w:tcW w:w="3428" w:type="pct"/>
            <w:shd w:val="clear" w:color="auto" w:fill="F2F2F2" w:themeFill="background1" w:themeFillShade="F2"/>
            <w:noWrap/>
            <w:vAlign w:val="center"/>
            <w:hideMark/>
          </w:tcPr>
          <w:p w:rsidR="00F81FF3" w:rsidRPr="00D664AD" w:rsidRDefault="00F81FF3" w:rsidP="00EF64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Técnico</w:t>
            </w:r>
          </w:p>
        </w:tc>
        <w:tc>
          <w:tcPr>
            <w:tcW w:w="1572" w:type="pct"/>
            <w:shd w:val="clear" w:color="auto" w:fill="F2F2F2" w:themeFill="background1" w:themeFillShade="F2"/>
            <w:noWrap/>
            <w:vAlign w:val="center"/>
            <w:hideMark/>
          </w:tcPr>
          <w:p w:rsidR="00F81FF3" w:rsidRPr="00D664AD" w:rsidRDefault="00B824CA" w:rsidP="00EF64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Cantidad equipos</w:t>
            </w:r>
          </w:p>
        </w:tc>
      </w:tr>
      <w:tr w:rsidR="00F81FF3" w:rsidRPr="00F81FF3" w:rsidTr="00D664AD">
        <w:trPr>
          <w:trHeight w:val="227"/>
          <w:jc w:val="center"/>
        </w:trPr>
        <w:tc>
          <w:tcPr>
            <w:tcW w:w="3428" w:type="pct"/>
            <w:shd w:val="clear" w:color="auto" w:fill="auto"/>
            <w:noWrap/>
            <w:vAlign w:val="center"/>
            <w:hideMark/>
          </w:tcPr>
          <w:p w:rsidR="00F81FF3" w:rsidRPr="00D664AD" w:rsidRDefault="00375DBC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bookmarkStart w:id="0" w:name="_Hlk195334631"/>
            <w:r w:rsidRPr="00D664AD"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 xml:space="preserve">XXXXXX </w:t>
            </w:r>
            <w:proofErr w:type="spellStart"/>
            <w:r w:rsidRPr="00D664AD"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>XXXXXX</w:t>
            </w:r>
            <w:proofErr w:type="spellEnd"/>
          </w:p>
        </w:tc>
        <w:tc>
          <w:tcPr>
            <w:tcW w:w="1572" w:type="pct"/>
            <w:shd w:val="clear" w:color="auto" w:fill="auto"/>
            <w:noWrap/>
            <w:vAlign w:val="center"/>
            <w:hideMark/>
          </w:tcPr>
          <w:p w:rsidR="00F81FF3" w:rsidRPr="00D664AD" w:rsidRDefault="00375DBC" w:rsidP="00EF647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81FF3" w:rsidRPr="00F81FF3" w:rsidTr="00D664AD">
        <w:trPr>
          <w:trHeight w:val="227"/>
          <w:jc w:val="center"/>
        </w:trPr>
        <w:tc>
          <w:tcPr>
            <w:tcW w:w="3428" w:type="pct"/>
            <w:shd w:val="clear" w:color="auto" w:fill="auto"/>
            <w:noWrap/>
            <w:vAlign w:val="center"/>
            <w:hideMark/>
          </w:tcPr>
          <w:p w:rsidR="00F81FF3" w:rsidRPr="006E38CC" w:rsidRDefault="00F81FF3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72" w:type="pct"/>
            <w:shd w:val="clear" w:color="auto" w:fill="auto"/>
            <w:noWrap/>
            <w:vAlign w:val="center"/>
            <w:hideMark/>
          </w:tcPr>
          <w:p w:rsidR="00F81FF3" w:rsidRPr="00D664AD" w:rsidRDefault="00F81FF3" w:rsidP="00EF647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F81FF3" w:rsidRPr="00F81FF3" w:rsidTr="00D664AD">
        <w:trPr>
          <w:trHeight w:val="227"/>
          <w:jc w:val="center"/>
        </w:trPr>
        <w:tc>
          <w:tcPr>
            <w:tcW w:w="3428" w:type="pct"/>
            <w:shd w:val="clear" w:color="auto" w:fill="auto"/>
            <w:noWrap/>
            <w:vAlign w:val="center"/>
            <w:hideMark/>
          </w:tcPr>
          <w:p w:rsidR="00F81FF3" w:rsidRPr="006E38CC" w:rsidRDefault="00F81FF3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72" w:type="pct"/>
            <w:shd w:val="clear" w:color="auto" w:fill="auto"/>
            <w:noWrap/>
            <w:vAlign w:val="center"/>
            <w:hideMark/>
          </w:tcPr>
          <w:p w:rsidR="00F81FF3" w:rsidRPr="00D664AD" w:rsidRDefault="00F81FF3" w:rsidP="00EF647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F81FF3" w:rsidRPr="00F81FF3" w:rsidTr="00D664AD">
        <w:trPr>
          <w:trHeight w:val="227"/>
          <w:jc w:val="center"/>
        </w:trPr>
        <w:tc>
          <w:tcPr>
            <w:tcW w:w="3428" w:type="pct"/>
            <w:shd w:val="clear" w:color="auto" w:fill="auto"/>
            <w:noWrap/>
            <w:vAlign w:val="center"/>
            <w:hideMark/>
          </w:tcPr>
          <w:p w:rsidR="00F81FF3" w:rsidRPr="006E38CC" w:rsidRDefault="00F81FF3" w:rsidP="00EF647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gramStart"/>
            <w:r w:rsidRPr="006E38C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Total</w:t>
            </w:r>
            <w:proofErr w:type="gramEnd"/>
            <w:r w:rsidRPr="006E38C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en la semana</w:t>
            </w:r>
          </w:p>
        </w:tc>
        <w:bookmarkEnd w:id="0"/>
        <w:tc>
          <w:tcPr>
            <w:tcW w:w="1572" w:type="pct"/>
            <w:shd w:val="clear" w:color="auto" w:fill="auto"/>
            <w:noWrap/>
            <w:vAlign w:val="center"/>
            <w:hideMark/>
          </w:tcPr>
          <w:p w:rsidR="00F81FF3" w:rsidRPr="00D664AD" w:rsidRDefault="00375DBC" w:rsidP="00EF647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</w:tbl>
    <w:p w:rsidR="0043747B" w:rsidRPr="00375DBC" w:rsidRDefault="0043747B" w:rsidP="00375DBC">
      <w:pPr>
        <w:rPr>
          <w:rFonts w:ascii="Arial" w:hAnsi="Arial" w:cs="Arial"/>
          <w:b/>
          <w:sz w:val="20"/>
          <w:szCs w:val="20"/>
        </w:rPr>
      </w:pPr>
    </w:p>
    <w:p w:rsidR="00CE7A00" w:rsidRPr="006E7DEB" w:rsidRDefault="00CE7A00" w:rsidP="006E7DE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6E7DEB">
        <w:rPr>
          <w:rFonts w:ascii="Arial" w:hAnsi="Arial" w:cs="Arial"/>
          <w:b/>
          <w:sz w:val="20"/>
          <w:szCs w:val="20"/>
        </w:rPr>
        <w:t>Áreas o dependencias del proyecto atendidas.</w:t>
      </w:r>
    </w:p>
    <w:p w:rsidR="00CE7A00" w:rsidRDefault="00CE7A00" w:rsidP="00CE7A00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4469"/>
        <w:gridCol w:w="1818"/>
      </w:tblGrid>
      <w:tr w:rsidR="007E638D" w:rsidRPr="009543EA" w:rsidTr="004C10DA">
        <w:trPr>
          <w:trHeight w:val="315"/>
          <w:jc w:val="center"/>
        </w:trPr>
        <w:tc>
          <w:tcPr>
            <w:tcW w:w="5000" w:type="pct"/>
            <w:gridSpan w:val="3"/>
            <w:shd w:val="clear" w:color="auto" w:fill="F2F2F2" w:themeFill="background1" w:themeFillShade="F2"/>
            <w:noWrap/>
            <w:vAlign w:val="center"/>
            <w:hideMark/>
          </w:tcPr>
          <w:p w:rsidR="009543EA" w:rsidRPr="009543EA" w:rsidRDefault="007E638D" w:rsidP="00EF647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/>
                <w:bCs/>
                <w:szCs w:val="20"/>
                <w:lang w:val="es-CO" w:eastAsia="es-CO"/>
              </w:rPr>
              <w:t>Estadística por Ubicación</w:t>
            </w:r>
          </w:p>
        </w:tc>
      </w:tr>
      <w:tr w:rsidR="007E638D" w:rsidRPr="0051257B" w:rsidTr="004C10DA">
        <w:trPr>
          <w:trHeight w:val="227"/>
          <w:jc w:val="center"/>
        </w:trPr>
        <w:tc>
          <w:tcPr>
            <w:tcW w:w="1307" w:type="pct"/>
            <w:shd w:val="clear" w:color="auto" w:fill="F2F2F2" w:themeFill="background1" w:themeFillShade="F2"/>
            <w:noWrap/>
            <w:vAlign w:val="center"/>
            <w:hideMark/>
          </w:tcPr>
          <w:p w:rsidR="007E638D" w:rsidRPr="00D664AD" w:rsidRDefault="00AB6193" w:rsidP="00EF64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Sede</w:t>
            </w:r>
          </w:p>
        </w:tc>
        <w:tc>
          <w:tcPr>
            <w:tcW w:w="2638" w:type="pct"/>
            <w:shd w:val="clear" w:color="auto" w:fill="F2F2F2" w:themeFill="background1" w:themeFillShade="F2"/>
            <w:vAlign w:val="center"/>
          </w:tcPr>
          <w:p w:rsidR="007E638D" w:rsidRPr="00D664AD" w:rsidRDefault="007E638D" w:rsidP="00EF64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Área o Dependencia</w:t>
            </w:r>
          </w:p>
        </w:tc>
        <w:tc>
          <w:tcPr>
            <w:tcW w:w="1056" w:type="pct"/>
            <w:shd w:val="clear" w:color="auto" w:fill="F2F2F2" w:themeFill="background1" w:themeFillShade="F2"/>
            <w:noWrap/>
            <w:vAlign w:val="center"/>
            <w:hideMark/>
          </w:tcPr>
          <w:p w:rsidR="007E638D" w:rsidRPr="00D664AD" w:rsidRDefault="00A32289" w:rsidP="00EF64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Cantidad equipos</w:t>
            </w:r>
          </w:p>
        </w:tc>
      </w:tr>
      <w:tr w:rsidR="007E638D" w:rsidRPr="00F81FF3" w:rsidTr="004C10DA">
        <w:trPr>
          <w:trHeight w:val="227"/>
          <w:jc w:val="center"/>
        </w:trPr>
        <w:tc>
          <w:tcPr>
            <w:tcW w:w="1307" w:type="pct"/>
            <w:shd w:val="clear" w:color="auto" w:fill="auto"/>
            <w:noWrap/>
            <w:vAlign w:val="center"/>
            <w:hideMark/>
          </w:tcPr>
          <w:p w:rsidR="007E638D" w:rsidRPr="00F81FF3" w:rsidRDefault="00375DBC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375DBC"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>XXXXXX</w:t>
            </w:r>
          </w:p>
        </w:tc>
        <w:tc>
          <w:tcPr>
            <w:tcW w:w="2638" w:type="pct"/>
            <w:shd w:val="clear" w:color="auto" w:fill="auto"/>
            <w:vAlign w:val="center"/>
          </w:tcPr>
          <w:p w:rsidR="007E638D" w:rsidRPr="00F81FF3" w:rsidRDefault="00375DBC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375DBC"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>XXXXXX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:rsidR="007E638D" w:rsidRPr="00D664AD" w:rsidRDefault="00375DBC" w:rsidP="00EF647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7E638D" w:rsidRPr="00F81FF3" w:rsidTr="004C10DA">
        <w:trPr>
          <w:trHeight w:val="227"/>
          <w:jc w:val="center"/>
        </w:trPr>
        <w:tc>
          <w:tcPr>
            <w:tcW w:w="1307" w:type="pct"/>
            <w:shd w:val="clear" w:color="auto" w:fill="auto"/>
            <w:noWrap/>
            <w:vAlign w:val="center"/>
            <w:hideMark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2638" w:type="pct"/>
            <w:shd w:val="clear" w:color="auto" w:fill="auto"/>
            <w:vAlign w:val="center"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7E638D" w:rsidRPr="00F81FF3" w:rsidTr="004C10DA">
        <w:trPr>
          <w:trHeight w:val="227"/>
          <w:jc w:val="center"/>
        </w:trPr>
        <w:tc>
          <w:tcPr>
            <w:tcW w:w="1307" w:type="pct"/>
            <w:shd w:val="clear" w:color="auto" w:fill="auto"/>
            <w:noWrap/>
            <w:vAlign w:val="center"/>
            <w:hideMark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2638" w:type="pct"/>
            <w:shd w:val="clear" w:color="auto" w:fill="auto"/>
            <w:vAlign w:val="center"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7E638D" w:rsidRPr="00F81FF3" w:rsidTr="004C10DA">
        <w:trPr>
          <w:trHeight w:val="227"/>
          <w:jc w:val="center"/>
        </w:trPr>
        <w:tc>
          <w:tcPr>
            <w:tcW w:w="1307" w:type="pct"/>
            <w:shd w:val="clear" w:color="auto" w:fill="auto"/>
            <w:noWrap/>
            <w:vAlign w:val="center"/>
            <w:hideMark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2638" w:type="pct"/>
            <w:shd w:val="clear" w:color="auto" w:fill="auto"/>
            <w:vAlign w:val="center"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7E638D" w:rsidRPr="00F81FF3" w:rsidTr="004C10DA">
        <w:trPr>
          <w:trHeight w:val="227"/>
          <w:jc w:val="center"/>
        </w:trPr>
        <w:tc>
          <w:tcPr>
            <w:tcW w:w="3944" w:type="pct"/>
            <w:gridSpan w:val="2"/>
            <w:shd w:val="clear" w:color="auto" w:fill="auto"/>
            <w:noWrap/>
            <w:vAlign w:val="center"/>
            <w:hideMark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gramStart"/>
            <w:r w:rsidRPr="00F81FF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en la semana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:rsidR="007E638D" w:rsidRPr="00F81FF3" w:rsidRDefault="00375DBC" w:rsidP="00EF647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CO"/>
              </w:rPr>
              <w:t>0</w:t>
            </w:r>
          </w:p>
        </w:tc>
      </w:tr>
    </w:tbl>
    <w:p w:rsidR="006E38CC" w:rsidRDefault="006E38CC" w:rsidP="006E38CC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B824CA" w:rsidRDefault="00B824CA" w:rsidP="00CE7A00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A56460" w:rsidRPr="006E7DEB" w:rsidRDefault="00A56460" w:rsidP="006E7DE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6E7DEB">
        <w:rPr>
          <w:rFonts w:ascii="Arial" w:hAnsi="Arial" w:cs="Arial"/>
          <w:b/>
          <w:sz w:val="20"/>
          <w:szCs w:val="20"/>
        </w:rPr>
        <w:t>Cantidad de equipos auditados</w:t>
      </w:r>
    </w:p>
    <w:p w:rsidR="00A56460" w:rsidRDefault="00A56460" w:rsidP="00A56460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19"/>
        <w:gridCol w:w="1206"/>
        <w:gridCol w:w="3669"/>
      </w:tblGrid>
      <w:tr w:rsidR="0018107C" w:rsidRPr="0051257B" w:rsidTr="004C10DA">
        <w:trPr>
          <w:jc w:val="center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:rsidR="009543EA" w:rsidRPr="0051257B" w:rsidRDefault="009543EA" w:rsidP="00EF647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F647E">
              <w:rPr>
                <w:rFonts w:ascii="Arial" w:hAnsi="Arial" w:cs="Arial"/>
                <w:b/>
                <w:szCs w:val="20"/>
              </w:rPr>
              <w:t>Auditoria Del Trabajo Realizado</w:t>
            </w:r>
          </w:p>
        </w:tc>
      </w:tr>
      <w:tr w:rsidR="0018107C" w:rsidRPr="0051257B" w:rsidTr="004C10DA">
        <w:trPr>
          <w:jc w:val="center"/>
        </w:trPr>
        <w:tc>
          <w:tcPr>
            <w:tcW w:w="2130" w:type="pct"/>
            <w:shd w:val="clear" w:color="auto" w:fill="F2F2F2" w:themeFill="background1" w:themeFillShade="F2"/>
          </w:tcPr>
          <w:p w:rsidR="0018107C" w:rsidRPr="00EF647E" w:rsidRDefault="0018107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647E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Técnico </w:t>
            </w:r>
            <w:r w:rsidR="00A32289" w:rsidRPr="00EF647E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Auditado</w:t>
            </w:r>
          </w:p>
        </w:tc>
        <w:tc>
          <w:tcPr>
            <w:tcW w:w="710" w:type="pct"/>
            <w:shd w:val="clear" w:color="auto" w:fill="F2F2F2" w:themeFill="background1" w:themeFillShade="F2"/>
          </w:tcPr>
          <w:p w:rsidR="0018107C" w:rsidRPr="00EF647E" w:rsidRDefault="0018107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647E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Cantidad</w:t>
            </w:r>
          </w:p>
        </w:tc>
        <w:tc>
          <w:tcPr>
            <w:tcW w:w="2160" w:type="pct"/>
            <w:shd w:val="clear" w:color="auto" w:fill="F2F2F2" w:themeFill="background1" w:themeFillShade="F2"/>
          </w:tcPr>
          <w:p w:rsidR="0018107C" w:rsidRPr="00EF647E" w:rsidRDefault="0018107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F647E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Observaciones</w:t>
            </w:r>
          </w:p>
        </w:tc>
      </w:tr>
      <w:tr w:rsidR="0018107C" w:rsidTr="004C10DA">
        <w:trPr>
          <w:jc w:val="center"/>
        </w:trPr>
        <w:tc>
          <w:tcPr>
            <w:tcW w:w="2130" w:type="pct"/>
          </w:tcPr>
          <w:p w:rsidR="0018107C" w:rsidRDefault="00375DB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5DBC"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>XXXXXX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375DBC"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>XXXXXX</w:t>
            </w:r>
            <w:proofErr w:type="spellEnd"/>
          </w:p>
        </w:tc>
        <w:tc>
          <w:tcPr>
            <w:tcW w:w="710" w:type="pct"/>
          </w:tcPr>
          <w:p w:rsidR="0018107C" w:rsidRDefault="00375DB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160" w:type="pct"/>
          </w:tcPr>
          <w:p w:rsidR="0018107C" w:rsidRDefault="0018107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107C" w:rsidTr="004C10DA">
        <w:trPr>
          <w:jc w:val="center"/>
        </w:trPr>
        <w:tc>
          <w:tcPr>
            <w:tcW w:w="2130" w:type="pct"/>
          </w:tcPr>
          <w:p w:rsidR="0018107C" w:rsidRDefault="0018107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" w:type="pct"/>
          </w:tcPr>
          <w:p w:rsidR="0018107C" w:rsidRDefault="0018107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60" w:type="pct"/>
          </w:tcPr>
          <w:p w:rsidR="0018107C" w:rsidRDefault="0018107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647E" w:rsidTr="004C10DA">
        <w:trPr>
          <w:jc w:val="center"/>
        </w:trPr>
        <w:tc>
          <w:tcPr>
            <w:tcW w:w="2130" w:type="pct"/>
            <w:vAlign w:val="center"/>
          </w:tcPr>
          <w:p w:rsidR="00EF647E" w:rsidRDefault="00EF647E" w:rsidP="00EF647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710" w:type="pct"/>
          </w:tcPr>
          <w:p w:rsidR="00EF647E" w:rsidRDefault="00EF647E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60" w:type="pct"/>
          </w:tcPr>
          <w:p w:rsidR="00EF647E" w:rsidRDefault="00EF647E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647E" w:rsidTr="004C10DA">
        <w:trPr>
          <w:jc w:val="center"/>
        </w:trPr>
        <w:tc>
          <w:tcPr>
            <w:tcW w:w="2130" w:type="pct"/>
            <w:vAlign w:val="center"/>
          </w:tcPr>
          <w:p w:rsidR="00EF647E" w:rsidRDefault="00EF647E" w:rsidP="00EF647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General</w:t>
            </w:r>
          </w:p>
        </w:tc>
        <w:tc>
          <w:tcPr>
            <w:tcW w:w="710" w:type="pct"/>
          </w:tcPr>
          <w:p w:rsidR="00EF647E" w:rsidRDefault="00EF647E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160" w:type="pct"/>
          </w:tcPr>
          <w:p w:rsidR="00EF647E" w:rsidRDefault="00EF647E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56460" w:rsidRDefault="00A56460" w:rsidP="00A56460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CE7A00" w:rsidRDefault="00CE7A00" w:rsidP="00CE7A00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A54378" w:rsidRPr="006E7DEB" w:rsidRDefault="00A54378" w:rsidP="006E7DE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6E7DEB">
        <w:rPr>
          <w:rFonts w:ascii="Arial" w:hAnsi="Arial" w:cs="Arial"/>
          <w:b/>
          <w:sz w:val="20"/>
          <w:szCs w:val="20"/>
        </w:rPr>
        <w:t>Calidad del Servicio</w:t>
      </w:r>
    </w:p>
    <w:p w:rsidR="00A32289" w:rsidRPr="00A32289" w:rsidRDefault="00A32289" w:rsidP="00A32289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A54378" w:rsidRDefault="00A54378" w:rsidP="006E38CC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9543EA">
        <w:rPr>
          <w:rFonts w:ascii="Arial" w:hAnsi="Arial" w:cs="Arial"/>
          <w:sz w:val="20"/>
          <w:szCs w:val="20"/>
        </w:rPr>
        <w:t>De acuerdo a la</w:t>
      </w:r>
      <w:r w:rsidR="006E38CC">
        <w:rPr>
          <w:rFonts w:ascii="Arial" w:hAnsi="Arial" w:cs="Arial"/>
          <w:sz w:val="20"/>
          <w:szCs w:val="20"/>
        </w:rPr>
        <w:t xml:space="preserve"> suma de todas las calificaciones obtenidas en el transcurso de la semana ubicada en la</w:t>
      </w:r>
      <w:r w:rsidRPr="009543EA">
        <w:rPr>
          <w:rFonts w:ascii="Arial" w:hAnsi="Arial" w:cs="Arial"/>
          <w:sz w:val="20"/>
          <w:szCs w:val="20"/>
        </w:rPr>
        <w:t xml:space="preserve"> “</w:t>
      </w:r>
      <w:r w:rsidR="00F042E7" w:rsidRPr="00F042E7">
        <w:rPr>
          <w:rFonts w:ascii="Arial" w:hAnsi="Arial" w:cs="Arial"/>
          <w:i/>
          <w:sz w:val="20"/>
          <w:szCs w:val="20"/>
        </w:rPr>
        <w:t>ficha técnica mantenimiento preventivo e inventario</w:t>
      </w:r>
      <w:r w:rsidRPr="009543EA">
        <w:rPr>
          <w:rFonts w:ascii="Arial" w:hAnsi="Arial" w:cs="Arial"/>
          <w:sz w:val="20"/>
          <w:szCs w:val="20"/>
        </w:rPr>
        <w:t xml:space="preserve">”, sección de calidad del servicio, indique la calificación </w:t>
      </w:r>
      <w:r w:rsidR="009543EA">
        <w:rPr>
          <w:rFonts w:ascii="Arial" w:hAnsi="Arial" w:cs="Arial"/>
          <w:sz w:val="20"/>
          <w:szCs w:val="20"/>
        </w:rPr>
        <w:t>de los usuarios versus técnico que los atendió</w:t>
      </w:r>
      <w:r w:rsidR="00A32289">
        <w:rPr>
          <w:rFonts w:ascii="Arial" w:hAnsi="Arial" w:cs="Arial"/>
          <w:sz w:val="20"/>
          <w:szCs w:val="20"/>
        </w:rPr>
        <w:t>.</w:t>
      </w:r>
    </w:p>
    <w:p w:rsidR="009543EA" w:rsidRPr="009543EA" w:rsidRDefault="009543EA" w:rsidP="00A54378">
      <w:pPr>
        <w:pStyle w:val="Prrafodelista"/>
        <w:rPr>
          <w:rFonts w:ascii="Arial" w:hAnsi="Arial" w:cs="Arial"/>
          <w:szCs w:val="20"/>
        </w:rPr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372"/>
        <w:gridCol w:w="1150"/>
        <w:gridCol w:w="839"/>
        <w:gridCol w:w="961"/>
        <w:gridCol w:w="1172"/>
      </w:tblGrid>
      <w:tr w:rsidR="006E38CC" w:rsidRPr="009543EA" w:rsidTr="004C10DA">
        <w:trPr>
          <w:jc w:val="center"/>
        </w:trPr>
        <w:tc>
          <w:tcPr>
            <w:tcW w:w="8566" w:type="dxa"/>
            <w:gridSpan w:val="5"/>
            <w:shd w:val="clear" w:color="auto" w:fill="F2F2F2" w:themeFill="background1" w:themeFillShade="F2"/>
          </w:tcPr>
          <w:p w:rsidR="006E38CC" w:rsidRPr="009543EA" w:rsidRDefault="006E38CC" w:rsidP="009543EA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F042E7">
              <w:rPr>
                <w:rFonts w:ascii="Arial" w:hAnsi="Arial" w:cs="Arial"/>
                <w:b/>
                <w:szCs w:val="20"/>
              </w:rPr>
              <w:t>Calidad Del Servicio</w:t>
            </w:r>
          </w:p>
        </w:tc>
      </w:tr>
      <w:tr w:rsidR="006E38CC" w:rsidRPr="0051257B" w:rsidTr="004C10DA">
        <w:trPr>
          <w:trHeight w:val="227"/>
          <w:jc w:val="center"/>
        </w:trPr>
        <w:tc>
          <w:tcPr>
            <w:tcW w:w="4750" w:type="dxa"/>
            <w:shd w:val="clear" w:color="auto" w:fill="F2F2F2" w:themeFill="background1" w:themeFillShade="F2"/>
          </w:tcPr>
          <w:p w:rsidR="006E38CC" w:rsidRPr="00F042E7" w:rsidRDefault="00B824CA" w:rsidP="009543E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42E7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Técnico</w:t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:rsidR="006E38CC" w:rsidRPr="00F042E7" w:rsidRDefault="006E38CC" w:rsidP="00F220F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F042E7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Excelente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6E38CC" w:rsidRPr="00F042E7" w:rsidRDefault="006E38CC" w:rsidP="00F220F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F042E7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Bueno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6E38CC" w:rsidRPr="00F042E7" w:rsidRDefault="006E38CC" w:rsidP="00F220F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F042E7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Regular</w:t>
            </w:r>
          </w:p>
        </w:tc>
        <w:tc>
          <w:tcPr>
            <w:tcW w:w="866" w:type="dxa"/>
            <w:shd w:val="clear" w:color="auto" w:fill="F2F2F2" w:themeFill="background1" w:themeFillShade="F2"/>
          </w:tcPr>
          <w:p w:rsidR="006E38CC" w:rsidRPr="00F042E7" w:rsidRDefault="00B824CA" w:rsidP="006E38C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F042E7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Deficiente</w:t>
            </w:r>
          </w:p>
        </w:tc>
      </w:tr>
      <w:tr w:rsidR="006E38CC" w:rsidTr="004C10DA">
        <w:trPr>
          <w:trHeight w:val="227"/>
          <w:jc w:val="center"/>
        </w:trPr>
        <w:tc>
          <w:tcPr>
            <w:tcW w:w="4750" w:type="dxa"/>
          </w:tcPr>
          <w:p w:rsidR="006E38CC" w:rsidRDefault="00375DBC" w:rsidP="00F042E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5DBC"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>XXXXXX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375DBC"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>XXXXXX</w:t>
            </w:r>
            <w:proofErr w:type="spellEnd"/>
          </w:p>
        </w:tc>
        <w:tc>
          <w:tcPr>
            <w:tcW w:w="1150" w:type="dxa"/>
            <w:vAlign w:val="center"/>
          </w:tcPr>
          <w:p w:rsidR="006E38CC" w:rsidRPr="005E5B02" w:rsidRDefault="00375DBC" w:rsidP="005E5B02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B0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9" w:type="dxa"/>
            <w:vAlign w:val="center"/>
          </w:tcPr>
          <w:p w:rsidR="006E38CC" w:rsidRPr="005E5B02" w:rsidRDefault="00375DBC" w:rsidP="005E5B02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B0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1" w:type="dxa"/>
            <w:vAlign w:val="center"/>
          </w:tcPr>
          <w:p w:rsidR="006E38CC" w:rsidRPr="005E5B02" w:rsidRDefault="00375DBC" w:rsidP="005E5B02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B0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66" w:type="dxa"/>
            <w:vAlign w:val="center"/>
          </w:tcPr>
          <w:p w:rsidR="006E38CC" w:rsidRPr="005E5B02" w:rsidRDefault="00375DBC" w:rsidP="005E5B02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B0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E38CC" w:rsidTr="004C10DA">
        <w:trPr>
          <w:trHeight w:val="227"/>
          <w:jc w:val="center"/>
        </w:trPr>
        <w:tc>
          <w:tcPr>
            <w:tcW w:w="4750" w:type="dxa"/>
          </w:tcPr>
          <w:p w:rsidR="006E38CC" w:rsidRDefault="006E38CC" w:rsidP="00F220FC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0" w:type="dxa"/>
          </w:tcPr>
          <w:p w:rsidR="006E38CC" w:rsidRDefault="006E38C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6E38CC" w:rsidRDefault="006E38C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1" w:type="dxa"/>
          </w:tcPr>
          <w:p w:rsidR="006E38CC" w:rsidRDefault="006E38C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6" w:type="dxa"/>
          </w:tcPr>
          <w:p w:rsidR="006E38CC" w:rsidRDefault="006E38C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38CC" w:rsidTr="004C10DA">
        <w:trPr>
          <w:trHeight w:val="227"/>
          <w:jc w:val="center"/>
        </w:trPr>
        <w:tc>
          <w:tcPr>
            <w:tcW w:w="4750" w:type="dxa"/>
          </w:tcPr>
          <w:p w:rsidR="006E38CC" w:rsidRDefault="006E38CC" w:rsidP="00F220FC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0" w:type="dxa"/>
          </w:tcPr>
          <w:p w:rsidR="006E38CC" w:rsidRDefault="006E38C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6E38CC" w:rsidRDefault="006E38C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1" w:type="dxa"/>
          </w:tcPr>
          <w:p w:rsidR="006E38CC" w:rsidRDefault="006E38C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6" w:type="dxa"/>
          </w:tcPr>
          <w:p w:rsidR="006E38CC" w:rsidRDefault="006E38C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38CC" w:rsidTr="004C10DA">
        <w:trPr>
          <w:trHeight w:val="227"/>
          <w:jc w:val="center"/>
        </w:trPr>
        <w:tc>
          <w:tcPr>
            <w:tcW w:w="4750" w:type="dxa"/>
          </w:tcPr>
          <w:p w:rsidR="006E38CC" w:rsidRPr="00F042E7" w:rsidRDefault="00F042E7" w:rsidP="00F042E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General</w:t>
            </w:r>
          </w:p>
        </w:tc>
        <w:tc>
          <w:tcPr>
            <w:tcW w:w="1150" w:type="dxa"/>
          </w:tcPr>
          <w:p w:rsidR="006E38CC" w:rsidRDefault="00375DB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839" w:type="dxa"/>
          </w:tcPr>
          <w:p w:rsidR="006E38CC" w:rsidRDefault="00375DB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61" w:type="dxa"/>
          </w:tcPr>
          <w:p w:rsidR="006E38CC" w:rsidRDefault="00375DB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866" w:type="dxa"/>
          </w:tcPr>
          <w:p w:rsidR="006E38CC" w:rsidRDefault="00375DB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</w:tbl>
    <w:p w:rsidR="009543EA" w:rsidRDefault="009543EA" w:rsidP="00A54378">
      <w:pPr>
        <w:pStyle w:val="Prrafodelista"/>
        <w:rPr>
          <w:rFonts w:ascii="Arial" w:hAnsi="Arial" w:cs="Arial"/>
          <w:sz w:val="20"/>
          <w:szCs w:val="20"/>
        </w:rPr>
      </w:pPr>
    </w:p>
    <w:p w:rsidR="009543EA" w:rsidRPr="009543EA" w:rsidRDefault="009543EA" w:rsidP="00A54378">
      <w:pPr>
        <w:pStyle w:val="Prrafodelista"/>
        <w:rPr>
          <w:rFonts w:ascii="Arial" w:hAnsi="Arial" w:cs="Arial"/>
          <w:sz w:val="20"/>
          <w:szCs w:val="20"/>
        </w:rPr>
      </w:pPr>
    </w:p>
    <w:p w:rsidR="00A56460" w:rsidRPr="006E7DEB" w:rsidRDefault="003A1875" w:rsidP="006E7DE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6E7DEB">
        <w:rPr>
          <w:rFonts w:ascii="Arial" w:hAnsi="Arial" w:cs="Arial"/>
          <w:b/>
          <w:sz w:val="20"/>
          <w:szCs w:val="20"/>
        </w:rPr>
        <w:t>Observaciones Novedades u otras Actividades</w:t>
      </w:r>
    </w:p>
    <w:p w:rsidR="0051257B" w:rsidRDefault="0051257B" w:rsidP="00A56460">
      <w:pPr>
        <w:pStyle w:val="Prrafodelista"/>
        <w:rPr>
          <w:rFonts w:ascii="Arial" w:hAnsi="Arial" w:cs="Arial"/>
          <w:color w:val="FF0000"/>
          <w:sz w:val="20"/>
          <w:szCs w:val="20"/>
        </w:rPr>
      </w:pPr>
    </w:p>
    <w:p w:rsidR="00CE7A00" w:rsidRDefault="00A56460" w:rsidP="003A1875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  <w:r w:rsidRPr="00A56460">
        <w:rPr>
          <w:rFonts w:ascii="Arial" w:hAnsi="Arial" w:cs="Arial"/>
          <w:color w:val="FF0000"/>
          <w:sz w:val="20"/>
          <w:szCs w:val="20"/>
        </w:rPr>
        <w:t xml:space="preserve">Describa en este espacio si hay lugar a </w:t>
      </w:r>
      <w:r w:rsidR="003A1875">
        <w:rPr>
          <w:rFonts w:ascii="Arial" w:hAnsi="Arial" w:cs="Arial"/>
          <w:color w:val="FF0000"/>
          <w:sz w:val="20"/>
          <w:szCs w:val="20"/>
        </w:rPr>
        <w:t xml:space="preserve">observaciones de las estadísticas anteriores, novedades presentadas en el transcurso de la </w:t>
      </w:r>
      <w:proofErr w:type="gramStart"/>
      <w:r w:rsidR="003A1875">
        <w:rPr>
          <w:rFonts w:ascii="Arial" w:hAnsi="Arial" w:cs="Arial"/>
          <w:color w:val="FF0000"/>
          <w:sz w:val="20"/>
          <w:szCs w:val="20"/>
        </w:rPr>
        <w:t>semana  u</w:t>
      </w:r>
      <w:proofErr w:type="gramEnd"/>
      <w:r w:rsidR="003A1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A56460">
        <w:rPr>
          <w:rFonts w:ascii="Arial" w:hAnsi="Arial" w:cs="Arial"/>
          <w:color w:val="FF0000"/>
          <w:sz w:val="20"/>
          <w:szCs w:val="20"/>
        </w:rPr>
        <w:t xml:space="preserve">otras actividades adicionales que se </w:t>
      </w:r>
      <w:r w:rsidR="003A1875">
        <w:rPr>
          <w:rFonts w:ascii="Arial" w:hAnsi="Arial" w:cs="Arial"/>
          <w:color w:val="FF0000"/>
          <w:sz w:val="20"/>
          <w:szCs w:val="20"/>
        </w:rPr>
        <w:t>realizaron durante el periodo.</w:t>
      </w:r>
    </w:p>
    <w:p w:rsidR="0051580C" w:rsidRDefault="0051580C" w:rsidP="00AC024A">
      <w:pPr>
        <w:jc w:val="center"/>
      </w:pPr>
    </w:p>
    <w:p w:rsidR="00BE381F" w:rsidRDefault="00A32289" w:rsidP="006E7DEB">
      <w:pPr>
        <w:pStyle w:val="Prrafodelista"/>
        <w:numPr>
          <w:ilvl w:val="1"/>
          <w:numId w:val="8"/>
        </w:numPr>
        <w:rPr>
          <w:rFonts w:ascii="Arial" w:hAnsi="Arial" w:cs="Arial"/>
          <w:b/>
          <w:sz w:val="20"/>
          <w:szCs w:val="20"/>
        </w:rPr>
      </w:pPr>
      <w:r w:rsidRPr="00A32289">
        <w:rPr>
          <w:rFonts w:ascii="Arial" w:hAnsi="Arial" w:cs="Arial"/>
          <w:b/>
          <w:sz w:val="20"/>
          <w:szCs w:val="20"/>
        </w:rPr>
        <w:t>Observaciones.</w:t>
      </w:r>
    </w:p>
    <w:p w:rsidR="00A32289" w:rsidRPr="00A32289" w:rsidRDefault="00A32289" w:rsidP="00A32289">
      <w:pPr>
        <w:pStyle w:val="Prrafodelista"/>
        <w:ind w:left="1440"/>
        <w:rPr>
          <w:rFonts w:ascii="Arial" w:hAnsi="Arial" w:cs="Arial"/>
          <w:b/>
          <w:sz w:val="20"/>
          <w:szCs w:val="20"/>
        </w:rPr>
      </w:pPr>
    </w:p>
    <w:p w:rsidR="00A32289" w:rsidRDefault="00A32289" w:rsidP="006E7DEB">
      <w:pPr>
        <w:pStyle w:val="Prrafodelista"/>
        <w:numPr>
          <w:ilvl w:val="1"/>
          <w:numId w:val="8"/>
        </w:numPr>
        <w:rPr>
          <w:rFonts w:ascii="Arial" w:hAnsi="Arial" w:cs="Arial"/>
          <w:b/>
          <w:sz w:val="20"/>
          <w:szCs w:val="20"/>
        </w:rPr>
      </w:pPr>
      <w:r w:rsidRPr="00A32289">
        <w:rPr>
          <w:rFonts w:ascii="Arial" w:hAnsi="Arial" w:cs="Arial"/>
          <w:b/>
          <w:sz w:val="20"/>
          <w:szCs w:val="20"/>
        </w:rPr>
        <w:t>Novedades.</w:t>
      </w:r>
    </w:p>
    <w:p w:rsidR="00A32289" w:rsidRPr="00A32289" w:rsidRDefault="00A32289" w:rsidP="00A32289">
      <w:pPr>
        <w:rPr>
          <w:rFonts w:ascii="Arial" w:hAnsi="Arial" w:cs="Arial"/>
          <w:b/>
          <w:sz w:val="20"/>
          <w:szCs w:val="20"/>
        </w:rPr>
      </w:pPr>
    </w:p>
    <w:p w:rsidR="00A32289" w:rsidRDefault="00A32289" w:rsidP="006E7DEB">
      <w:pPr>
        <w:pStyle w:val="Prrafodelista"/>
        <w:numPr>
          <w:ilvl w:val="1"/>
          <w:numId w:val="8"/>
        </w:numPr>
        <w:rPr>
          <w:rFonts w:ascii="Arial" w:hAnsi="Arial" w:cs="Arial"/>
          <w:b/>
          <w:sz w:val="20"/>
          <w:szCs w:val="20"/>
        </w:rPr>
      </w:pPr>
      <w:r w:rsidRPr="00A32289">
        <w:rPr>
          <w:rFonts w:ascii="Arial" w:hAnsi="Arial" w:cs="Arial"/>
          <w:b/>
          <w:sz w:val="20"/>
          <w:szCs w:val="20"/>
        </w:rPr>
        <w:t>Otras actividades.</w:t>
      </w:r>
    </w:p>
    <w:p w:rsidR="00D840DD" w:rsidRDefault="00D840DD" w:rsidP="00D840DD">
      <w:pPr>
        <w:rPr>
          <w:rFonts w:ascii="Arial" w:hAnsi="Arial" w:cs="Arial"/>
          <w:b/>
          <w:sz w:val="20"/>
          <w:szCs w:val="20"/>
        </w:rPr>
      </w:pPr>
    </w:p>
    <w:p w:rsidR="00D840DD" w:rsidRDefault="00D840DD" w:rsidP="00D840D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Nota</w:t>
      </w:r>
      <w:r w:rsidR="00025CEB">
        <w:rPr>
          <w:rFonts w:ascii="Arial" w:hAnsi="Arial" w:cs="Arial"/>
          <w:b/>
          <w:sz w:val="20"/>
          <w:szCs w:val="20"/>
        </w:rPr>
        <w:t xml:space="preserve"> 1</w:t>
      </w:r>
      <w:r>
        <w:rPr>
          <w:rFonts w:ascii="Arial" w:hAnsi="Arial" w:cs="Arial"/>
          <w:b/>
          <w:sz w:val="20"/>
          <w:szCs w:val="20"/>
        </w:rPr>
        <w:t xml:space="preserve">: </w:t>
      </w:r>
    </w:p>
    <w:p w:rsidR="00D840DD" w:rsidRDefault="00D840DD" w:rsidP="00D840DD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Pr="00D840DD">
        <w:rPr>
          <w:rFonts w:ascii="Arial" w:hAnsi="Arial" w:cs="Arial"/>
          <w:sz w:val="20"/>
          <w:szCs w:val="20"/>
        </w:rPr>
        <w:t xml:space="preserve">o escrito en </w:t>
      </w:r>
      <w:r w:rsidRPr="00D840DD">
        <w:rPr>
          <w:rFonts w:ascii="Arial" w:hAnsi="Arial" w:cs="Arial"/>
          <w:b/>
          <w:color w:val="FF0000"/>
          <w:sz w:val="20"/>
          <w:szCs w:val="20"/>
        </w:rPr>
        <w:t>ROJO</w:t>
      </w:r>
      <w:r w:rsidRPr="00D840DD">
        <w:rPr>
          <w:rFonts w:ascii="Arial" w:hAnsi="Arial" w:cs="Arial"/>
          <w:color w:val="FF0000"/>
          <w:sz w:val="20"/>
          <w:szCs w:val="20"/>
        </w:rPr>
        <w:t xml:space="preserve"> </w:t>
      </w:r>
      <w:r w:rsidRPr="00D840DD">
        <w:rPr>
          <w:rFonts w:ascii="Arial" w:hAnsi="Arial" w:cs="Arial"/>
          <w:sz w:val="20"/>
          <w:szCs w:val="20"/>
        </w:rPr>
        <w:t>en este informe, debe</w:t>
      </w:r>
      <w:r>
        <w:rPr>
          <w:rFonts w:ascii="Arial" w:hAnsi="Arial" w:cs="Arial"/>
          <w:sz w:val="20"/>
          <w:szCs w:val="20"/>
        </w:rPr>
        <w:t xml:space="preserve"> ser</w:t>
      </w:r>
      <w:r w:rsidRPr="00D840DD">
        <w:rPr>
          <w:rFonts w:ascii="Arial" w:hAnsi="Arial" w:cs="Arial"/>
          <w:sz w:val="20"/>
          <w:szCs w:val="20"/>
        </w:rPr>
        <w:t xml:space="preserve"> remplazado por la nueva información consignada, realizando el cambio a color </w:t>
      </w:r>
      <w:r>
        <w:rPr>
          <w:rFonts w:ascii="Arial" w:hAnsi="Arial" w:cs="Arial"/>
          <w:b/>
          <w:sz w:val="20"/>
          <w:szCs w:val="20"/>
        </w:rPr>
        <w:t xml:space="preserve">NEGRO </w:t>
      </w:r>
      <w:r w:rsidRPr="00D840DD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 borrando lo</w:t>
      </w:r>
      <w:r w:rsidRPr="00D840DD">
        <w:rPr>
          <w:rFonts w:ascii="Arial" w:hAnsi="Arial" w:cs="Arial"/>
          <w:sz w:val="20"/>
          <w:szCs w:val="20"/>
        </w:rPr>
        <w:t xml:space="preserve"> que no tengan lugar.</w:t>
      </w:r>
    </w:p>
    <w:p w:rsidR="00025CEB" w:rsidRDefault="00025CEB" w:rsidP="00025CEB">
      <w:pPr>
        <w:jc w:val="both"/>
        <w:rPr>
          <w:rFonts w:ascii="Arial" w:hAnsi="Arial" w:cs="Arial"/>
          <w:b/>
          <w:sz w:val="20"/>
          <w:szCs w:val="20"/>
        </w:rPr>
      </w:pPr>
    </w:p>
    <w:p w:rsidR="00025CEB" w:rsidRDefault="00025CEB" w:rsidP="00025CE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Nota 2: </w:t>
      </w:r>
    </w:p>
    <w:p w:rsidR="00025CEB" w:rsidRDefault="00025CEB" w:rsidP="00025CEB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documento resultante debe ser</w:t>
      </w:r>
      <w:r w:rsidR="004C10DA">
        <w:rPr>
          <w:rFonts w:ascii="Arial" w:hAnsi="Arial" w:cs="Arial"/>
          <w:sz w:val="20"/>
          <w:szCs w:val="20"/>
        </w:rPr>
        <w:t xml:space="preserve"> guardado con el nombre </w:t>
      </w:r>
      <w:r>
        <w:rPr>
          <w:rFonts w:ascii="Arial" w:hAnsi="Arial" w:cs="Arial"/>
          <w:sz w:val="20"/>
          <w:szCs w:val="20"/>
        </w:rPr>
        <w:t>de la siguiente manera:</w:t>
      </w:r>
    </w:p>
    <w:p w:rsidR="00025CEB" w:rsidRDefault="00413629" w:rsidP="00025CEB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="00025CEB">
        <w:rPr>
          <w:rFonts w:ascii="Arial" w:hAnsi="Arial" w:cs="Arial"/>
          <w:sz w:val="20"/>
          <w:szCs w:val="20"/>
        </w:rPr>
        <w:t>Informe semanal</w:t>
      </w:r>
      <w:r>
        <w:rPr>
          <w:rFonts w:ascii="Arial" w:hAnsi="Arial" w:cs="Arial"/>
          <w:sz w:val="20"/>
          <w:szCs w:val="20"/>
        </w:rPr>
        <w:t>” “</w:t>
      </w:r>
      <w:r w:rsidR="00025CEB">
        <w:rPr>
          <w:rFonts w:ascii="Arial" w:hAnsi="Arial" w:cs="Arial"/>
          <w:sz w:val="20"/>
          <w:szCs w:val="20"/>
        </w:rPr>
        <w:t>Contrato</w:t>
      </w:r>
      <w:r>
        <w:rPr>
          <w:rFonts w:ascii="Arial" w:hAnsi="Arial" w:cs="Arial"/>
          <w:sz w:val="20"/>
          <w:szCs w:val="20"/>
        </w:rPr>
        <w:t>” “</w:t>
      </w:r>
      <w:r w:rsidR="00025CEB">
        <w:rPr>
          <w:rFonts w:ascii="Arial" w:hAnsi="Arial" w:cs="Arial"/>
          <w:sz w:val="20"/>
          <w:szCs w:val="20"/>
        </w:rPr>
        <w:t>Fecha</w:t>
      </w:r>
      <w:r>
        <w:rPr>
          <w:rFonts w:ascii="Arial" w:hAnsi="Arial" w:cs="Arial"/>
          <w:sz w:val="20"/>
          <w:szCs w:val="20"/>
        </w:rPr>
        <w:t>”</w:t>
      </w:r>
    </w:p>
    <w:p w:rsidR="00A32289" w:rsidRPr="00A32289" w:rsidRDefault="00025CEB" w:rsidP="006E7DEB">
      <w:pPr>
        <w:ind w:left="708"/>
        <w:jc w:val="both"/>
        <w:rPr>
          <w:rFonts w:ascii="Arial" w:hAnsi="Arial" w:cs="Arial"/>
          <w:b/>
          <w:sz w:val="20"/>
          <w:szCs w:val="20"/>
        </w:rPr>
      </w:pPr>
      <w:r w:rsidRPr="00413629">
        <w:rPr>
          <w:rFonts w:ascii="Arial" w:hAnsi="Arial" w:cs="Arial"/>
          <w:b/>
          <w:sz w:val="20"/>
          <w:szCs w:val="20"/>
        </w:rPr>
        <w:t>Ejemplo</w:t>
      </w:r>
      <w:r>
        <w:rPr>
          <w:rFonts w:ascii="Arial" w:hAnsi="Arial" w:cs="Arial"/>
          <w:sz w:val="20"/>
          <w:szCs w:val="20"/>
        </w:rPr>
        <w:t xml:space="preserve">: </w:t>
      </w:r>
      <w:r w:rsidR="00413629">
        <w:rPr>
          <w:rFonts w:ascii="Arial" w:hAnsi="Arial" w:cs="Arial"/>
          <w:sz w:val="20"/>
          <w:szCs w:val="20"/>
        </w:rPr>
        <w:t>I</w:t>
      </w:r>
      <w:r w:rsidRPr="00025CEB">
        <w:rPr>
          <w:rFonts w:ascii="Arial" w:hAnsi="Arial" w:cs="Arial"/>
          <w:sz w:val="20"/>
          <w:szCs w:val="20"/>
        </w:rPr>
        <w:t>nforme semanal CSJ del 18 al 19 de abril del 2016</w:t>
      </w:r>
      <w:r w:rsidR="00413629">
        <w:rPr>
          <w:rFonts w:ascii="Arial" w:hAnsi="Arial" w:cs="Arial"/>
          <w:sz w:val="20"/>
          <w:szCs w:val="20"/>
        </w:rPr>
        <w:t>. docx</w:t>
      </w:r>
    </w:p>
    <w:sectPr w:rsidR="00A32289" w:rsidRPr="00A32289" w:rsidSect="00AC039C">
      <w:headerReference w:type="default" r:id="rId8"/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5636" w:rsidRDefault="00345636" w:rsidP="00AC024A">
      <w:r>
        <w:separator/>
      </w:r>
    </w:p>
  </w:endnote>
  <w:endnote w:type="continuationSeparator" w:id="0">
    <w:p w:rsidR="00345636" w:rsidRDefault="00345636" w:rsidP="00AC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5636" w:rsidRDefault="00345636" w:rsidP="00AC024A">
      <w:r>
        <w:separator/>
      </w:r>
    </w:p>
  </w:footnote>
  <w:footnote w:type="continuationSeparator" w:id="0">
    <w:p w:rsidR="00345636" w:rsidRDefault="00345636" w:rsidP="00AC0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89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443"/>
      <w:gridCol w:w="5723"/>
    </w:tblGrid>
    <w:tr w:rsidR="00BD573E" w:rsidRPr="00BD573E" w:rsidTr="00BD573E">
      <w:trPr>
        <w:trHeight w:val="626"/>
        <w:jc w:val="center"/>
      </w:trPr>
      <w:tc>
        <w:tcPr>
          <w:tcW w:w="1878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BD573E" w:rsidRPr="00BD573E" w:rsidRDefault="00BD573E" w:rsidP="00BD573E">
          <w:pPr>
            <w:tabs>
              <w:tab w:val="center" w:pos="4419"/>
              <w:tab w:val="right" w:pos="8838"/>
            </w:tabs>
            <w:jc w:val="center"/>
            <w:rPr>
              <w:rFonts w:ascii="Verdana" w:eastAsia="Calibri" w:hAnsi="Verdana" w:cs="Arial"/>
              <w:lang w:val="es-CO" w:eastAsia="en-US"/>
            </w:rPr>
          </w:pPr>
          <w:r w:rsidRPr="00BD573E">
            <w:rPr>
              <w:rFonts w:ascii="Verdana" w:eastAsia="Calibri" w:hAnsi="Verdana" w:cs="Arial"/>
              <w:noProof/>
              <w:lang w:val="es-CO" w:eastAsia="es-CO"/>
            </w:rPr>
            <w:drawing>
              <wp:inline distT="0" distB="0" distL="0" distR="0" wp14:anchorId="6B6B3E1D" wp14:editId="0C3ABDD9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2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BD573E" w:rsidRPr="00BD573E" w:rsidRDefault="00BD573E" w:rsidP="00BD573E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Verdana" w:eastAsia="Calibri" w:hAnsi="Verdana" w:cs="Tahoma"/>
              <w:b/>
              <w:sz w:val="28"/>
              <w:szCs w:val="28"/>
              <w:lang w:val="es-CO" w:eastAsia="en-US"/>
            </w:rPr>
          </w:pPr>
        </w:p>
        <w:p w:rsidR="00BD573E" w:rsidRPr="00BD573E" w:rsidRDefault="00BD573E" w:rsidP="00BD573E">
          <w:pPr>
            <w:tabs>
              <w:tab w:val="center" w:pos="4419"/>
              <w:tab w:val="right" w:pos="8838"/>
            </w:tabs>
            <w:spacing w:before="40"/>
            <w:jc w:val="center"/>
            <w:rPr>
              <w:rFonts w:ascii="Verdana" w:eastAsia="Calibri" w:hAnsi="Verdana" w:cs="Tahoma"/>
              <w:b/>
              <w:sz w:val="28"/>
              <w:szCs w:val="28"/>
              <w:lang w:val="es-CO" w:eastAsia="en-US"/>
            </w:rPr>
          </w:pPr>
          <w:r>
            <w:rPr>
              <w:rFonts w:ascii="Verdana" w:eastAsia="Calibri" w:hAnsi="Verdana" w:cs="Tahoma"/>
              <w:b/>
              <w:sz w:val="28"/>
              <w:szCs w:val="28"/>
              <w:lang w:val="es-CO" w:eastAsia="en-US"/>
            </w:rPr>
            <w:t xml:space="preserve">INFORME SEMANAL AVANCE DE MANTENIMIENTO PREVENTIVO </w:t>
          </w:r>
        </w:p>
        <w:p w:rsidR="00BD573E" w:rsidRPr="00BD573E" w:rsidRDefault="00BD573E" w:rsidP="00952FA4">
          <w:pPr>
            <w:contextualSpacing/>
            <w:jc w:val="right"/>
            <w:rPr>
              <w:rFonts w:ascii="Verdana" w:eastAsia="Calibri" w:hAnsi="Verdana" w:cs="Arial"/>
              <w:sz w:val="16"/>
              <w:szCs w:val="16"/>
              <w:lang w:eastAsia="en-US"/>
            </w:rPr>
          </w:pP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t>G</w:t>
          </w:r>
          <w:r w:rsidR="00952FA4">
            <w:rPr>
              <w:rFonts w:ascii="Verdana" w:eastAsia="Calibri" w:hAnsi="Verdana" w:cs="Arial"/>
              <w:sz w:val="16"/>
              <w:szCs w:val="16"/>
              <w:lang w:eastAsia="en-US"/>
            </w:rPr>
            <w:t>O-IN</w: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t>01-</w:t>
          </w:r>
          <w:r w:rsidR="00952FA4">
            <w:rPr>
              <w:rFonts w:ascii="Verdana" w:eastAsia="Calibri" w:hAnsi="Verdana" w:cs="Arial"/>
              <w:sz w:val="16"/>
              <w:szCs w:val="16"/>
              <w:lang w:eastAsia="en-US"/>
            </w:rPr>
            <w:t>F09-</w: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t>R</w:t>
          </w:r>
          <w:r w:rsidR="00952FA4">
            <w:rPr>
              <w:rFonts w:ascii="Verdana" w:eastAsia="Calibri" w:hAnsi="Verdana" w:cs="Arial"/>
              <w:sz w:val="16"/>
              <w:szCs w:val="16"/>
              <w:lang w:eastAsia="en-US"/>
            </w:rPr>
            <w:t>1</w: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t xml:space="preserve"> – Página </w: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fldChar w:fldCharType="begin"/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instrText xml:space="preserve"> PAGE </w:instrTex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fldChar w:fldCharType="separate"/>
          </w:r>
          <w:r w:rsidR="00EB1448">
            <w:rPr>
              <w:rFonts w:ascii="Verdana" w:eastAsia="Calibri" w:hAnsi="Verdana" w:cs="Arial"/>
              <w:noProof/>
              <w:sz w:val="16"/>
              <w:szCs w:val="16"/>
              <w:lang w:eastAsia="en-US"/>
            </w:rPr>
            <w:t>1</w: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fldChar w:fldCharType="end"/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t xml:space="preserve"> de </w: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fldChar w:fldCharType="begin"/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instrText xml:space="preserve"> NUMPAGES  </w:instrTex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fldChar w:fldCharType="separate"/>
          </w:r>
          <w:r w:rsidR="00EB1448">
            <w:rPr>
              <w:rFonts w:ascii="Verdana" w:eastAsia="Calibri" w:hAnsi="Verdana" w:cs="Arial"/>
              <w:noProof/>
              <w:sz w:val="16"/>
              <w:szCs w:val="16"/>
              <w:lang w:eastAsia="en-US"/>
            </w:rPr>
            <w:t>2</w: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fldChar w:fldCharType="end"/>
          </w:r>
        </w:p>
      </w:tc>
    </w:tr>
  </w:tbl>
  <w:p w:rsidR="00AC024A" w:rsidRDefault="00AC024A" w:rsidP="00BD57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6D30"/>
    <w:multiLevelType w:val="hybridMultilevel"/>
    <w:tmpl w:val="1B34165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F329B"/>
    <w:multiLevelType w:val="hybridMultilevel"/>
    <w:tmpl w:val="94F86E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B10BB"/>
    <w:multiLevelType w:val="hybridMultilevel"/>
    <w:tmpl w:val="94F86E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D7F36"/>
    <w:multiLevelType w:val="hybridMultilevel"/>
    <w:tmpl w:val="9260E0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01B6A"/>
    <w:multiLevelType w:val="hybridMultilevel"/>
    <w:tmpl w:val="3EA0D9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B15FF"/>
    <w:multiLevelType w:val="hybridMultilevel"/>
    <w:tmpl w:val="42D688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A6A8B"/>
    <w:multiLevelType w:val="hybridMultilevel"/>
    <w:tmpl w:val="72548280"/>
    <w:lvl w:ilvl="0" w:tplc="489CD6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2004E"/>
    <w:multiLevelType w:val="hybridMultilevel"/>
    <w:tmpl w:val="3EA0D9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32AD2"/>
    <w:multiLevelType w:val="hybridMultilevel"/>
    <w:tmpl w:val="42D688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978090">
    <w:abstractNumId w:val="1"/>
  </w:num>
  <w:num w:numId="2" w16cid:durableId="726150741">
    <w:abstractNumId w:val="2"/>
  </w:num>
  <w:num w:numId="3" w16cid:durableId="1196114701">
    <w:abstractNumId w:val="7"/>
  </w:num>
  <w:num w:numId="4" w16cid:durableId="161042695">
    <w:abstractNumId w:val="6"/>
  </w:num>
  <w:num w:numId="5" w16cid:durableId="1185632378">
    <w:abstractNumId w:val="3"/>
  </w:num>
  <w:num w:numId="6" w16cid:durableId="1930579248">
    <w:abstractNumId w:val="5"/>
  </w:num>
  <w:num w:numId="7" w16cid:durableId="459802653">
    <w:abstractNumId w:val="4"/>
  </w:num>
  <w:num w:numId="8" w16cid:durableId="1436562164">
    <w:abstractNumId w:val="8"/>
  </w:num>
  <w:num w:numId="9" w16cid:durableId="42908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5A"/>
    <w:rsid w:val="00012C3D"/>
    <w:rsid w:val="00016217"/>
    <w:rsid w:val="00025CEB"/>
    <w:rsid w:val="00041F0C"/>
    <w:rsid w:val="00053C7F"/>
    <w:rsid w:val="00093E56"/>
    <w:rsid w:val="000A6933"/>
    <w:rsid w:val="000B6385"/>
    <w:rsid w:val="000D273D"/>
    <w:rsid w:val="001012FB"/>
    <w:rsid w:val="00120C08"/>
    <w:rsid w:val="00130C45"/>
    <w:rsid w:val="00143E9E"/>
    <w:rsid w:val="00157B2B"/>
    <w:rsid w:val="00160D38"/>
    <w:rsid w:val="00170B0F"/>
    <w:rsid w:val="0018107C"/>
    <w:rsid w:val="001B43C7"/>
    <w:rsid w:val="001B6708"/>
    <w:rsid w:val="001B7C95"/>
    <w:rsid w:val="001C38E9"/>
    <w:rsid w:val="001E0088"/>
    <w:rsid w:val="001F0523"/>
    <w:rsid w:val="0021037A"/>
    <w:rsid w:val="00234050"/>
    <w:rsid w:val="00235BA2"/>
    <w:rsid w:val="00242149"/>
    <w:rsid w:val="00243E72"/>
    <w:rsid w:val="00250902"/>
    <w:rsid w:val="0026605E"/>
    <w:rsid w:val="002A4940"/>
    <w:rsid w:val="002A6F53"/>
    <w:rsid w:val="002B2027"/>
    <w:rsid w:val="002B71DA"/>
    <w:rsid w:val="002C21F2"/>
    <w:rsid w:val="002E6F80"/>
    <w:rsid w:val="003173C7"/>
    <w:rsid w:val="00325DD8"/>
    <w:rsid w:val="00345636"/>
    <w:rsid w:val="00347597"/>
    <w:rsid w:val="00351156"/>
    <w:rsid w:val="00375DBC"/>
    <w:rsid w:val="003842B9"/>
    <w:rsid w:val="00390BF9"/>
    <w:rsid w:val="003A1875"/>
    <w:rsid w:val="003A6B46"/>
    <w:rsid w:val="003B024D"/>
    <w:rsid w:val="003C358E"/>
    <w:rsid w:val="003C7A6E"/>
    <w:rsid w:val="003E4E15"/>
    <w:rsid w:val="004042B5"/>
    <w:rsid w:val="00413629"/>
    <w:rsid w:val="00436576"/>
    <w:rsid w:val="0043747B"/>
    <w:rsid w:val="00445994"/>
    <w:rsid w:val="004465EA"/>
    <w:rsid w:val="0045268E"/>
    <w:rsid w:val="00454489"/>
    <w:rsid w:val="00474900"/>
    <w:rsid w:val="00493E3A"/>
    <w:rsid w:val="004A3219"/>
    <w:rsid w:val="004B42FB"/>
    <w:rsid w:val="004C10DA"/>
    <w:rsid w:val="004F4DBB"/>
    <w:rsid w:val="00505F38"/>
    <w:rsid w:val="005119D8"/>
    <w:rsid w:val="0051257B"/>
    <w:rsid w:val="00512AAE"/>
    <w:rsid w:val="0051580C"/>
    <w:rsid w:val="00517D39"/>
    <w:rsid w:val="005311CA"/>
    <w:rsid w:val="00531AF8"/>
    <w:rsid w:val="005653A7"/>
    <w:rsid w:val="00567CBD"/>
    <w:rsid w:val="00573146"/>
    <w:rsid w:val="005A0A6D"/>
    <w:rsid w:val="005C4E11"/>
    <w:rsid w:val="005D6B0E"/>
    <w:rsid w:val="005E5B02"/>
    <w:rsid w:val="006070E2"/>
    <w:rsid w:val="00622467"/>
    <w:rsid w:val="00633599"/>
    <w:rsid w:val="00640A6F"/>
    <w:rsid w:val="00653442"/>
    <w:rsid w:val="006941CC"/>
    <w:rsid w:val="006E38CC"/>
    <w:rsid w:val="006E7DEB"/>
    <w:rsid w:val="006F3B75"/>
    <w:rsid w:val="006F5197"/>
    <w:rsid w:val="00707B1A"/>
    <w:rsid w:val="00726703"/>
    <w:rsid w:val="00767B0D"/>
    <w:rsid w:val="00775760"/>
    <w:rsid w:val="00780B26"/>
    <w:rsid w:val="007B132C"/>
    <w:rsid w:val="007E638D"/>
    <w:rsid w:val="00822863"/>
    <w:rsid w:val="00823CDB"/>
    <w:rsid w:val="0082726B"/>
    <w:rsid w:val="00830567"/>
    <w:rsid w:val="008523FD"/>
    <w:rsid w:val="008B191A"/>
    <w:rsid w:val="008B7B76"/>
    <w:rsid w:val="008C5947"/>
    <w:rsid w:val="008E05EA"/>
    <w:rsid w:val="008E288D"/>
    <w:rsid w:val="00906B8D"/>
    <w:rsid w:val="009148E1"/>
    <w:rsid w:val="0092194D"/>
    <w:rsid w:val="00925ABF"/>
    <w:rsid w:val="009506D5"/>
    <w:rsid w:val="00952FA4"/>
    <w:rsid w:val="00953ED5"/>
    <w:rsid w:val="009543EA"/>
    <w:rsid w:val="009658FF"/>
    <w:rsid w:val="0096725A"/>
    <w:rsid w:val="009753F0"/>
    <w:rsid w:val="00976F60"/>
    <w:rsid w:val="009B1360"/>
    <w:rsid w:val="009B3EA0"/>
    <w:rsid w:val="009C25FA"/>
    <w:rsid w:val="009D0C26"/>
    <w:rsid w:val="00A27F98"/>
    <w:rsid w:val="00A32289"/>
    <w:rsid w:val="00A51E41"/>
    <w:rsid w:val="00A54378"/>
    <w:rsid w:val="00A56460"/>
    <w:rsid w:val="00A97F20"/>
    <w:rsid w:val="00AA7C47"/>
    <w:rsid w:val="00AB6193"/>
    <w:rsid w:val="00AC024A"/>
    <w:rsid w:val="00AC039C"/>
    <w:rsid w:val="00AD7F71"/>
    <w:rsid w:val="00AE1707"/>
    <w:rsid w:val="00AE2741"/>
    <w:rsid w:val="00B1739B"/>
    <w:rsid w:val="00B2617A"/>
    <w:rsid w:val="00B45E3C"/>
    <w:rsid w:val="00B66637"/>
    <w:rsid w:val="00B669E5"/>
    <w:rsid w:val="00B81422"/>
    <w:rsid w:val="00B824CA"/>
    <w:rsid w:val="00B93A45"/>
    <w:rsid w:val="00BA532A"/>
    <w:rsid w:val="00BB2725"/>
    <w:rsid w:val="00BC64FB"/>
    <w:rsid w:val="00BD40A1"/>
    <w:rsid w:val="00BD573E"/>
    <w:rsid w:val="00BE381F"/>
    <w:rsid w:val="00C212B0"/>
    <w:rsid w:val="00C77B3E"/>
    <w:rsid w:val="00CE22BC"/>
    <w:rsid w:val="00CE7A00"/>
    <w:rsid w:val="00D34E5A"/>
    <w:rsid w:val="00D64130"/>
    <w:rsid w:val="00D664AD"/>
    <w:rsid w:val="00D840DD"/>
    <w:rsid w:val="00DD6965"/>
    <w:rsid w:val="00DE6B2E"/>
    <w:rsid w:val="00DF004C"/>
    <w:rsid w:val="00E14C48"/>
    <w:rsid w:val="00E81562"/>
    <w:rsid w:val="00EB1448"/>
    <w:rsid w:val="00EC6B1F"/>
    <w:rsid w:val="00ED0312"/>
    <w:rsid w:val="00ED450D"/>
    <w:rsid w:val="00EF339A"/>
    <w:rsid w:val="00EF647E"/>
    <w:rsid w:val="00EF7500"/>
    <w:rsid w:val="00F042E7"/>
    <w:rsid w:val="00F41DC3"/>
    <w:rsid w:val="00F46D1A"/>
    <w:rsid w:val="00F5246A"/>
    <w:rsid w:val="00F5425A"/>
    <w:rsid w:val="00F81FF3"/>
    <w:rsid w:val="00F85591"/>
    <w:rsid w:val="00FC05E1"/>
    <w:rsid w:val="00FC209C"/>
    <w:rsid w:val="00F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BD25DAA8-9AA6-45B2-BD76-501A0C63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24A"/>
    <w:rPr>
      <w:rFonts w:ascii="Tahoma" w:eastAsia="Times New Roman" w:hAnsi="Tahoma" w:cs="Arial Narrow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C024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rsid w:val="00AC024A"/>
    <w:rPr>
      <w:rFonts w:ascii="Tahoma" w:eastAsia="Times New Roman" w:hAnsi="Tahoma" w:cs="Arial Narrow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C02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C024A"/>
    <w:rPr>
      <w:rFonts w:ascii="Tahoma" w:eastAsia="Times New Roman" w:hAnsi="Tahoma" w:cs="Arial Narrow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024A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C024A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AA7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75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CBD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EL~1.ORD\AppData\Local\Temp\Rar$DI11.79668\F-GO-Informe%20Semanal%20de%20Gesti&#243;n%20(V3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FE28C-E86A-4E15-A4FD-6270AE5E5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F-GO-Informe Semanal de Gestión (V3)</Template>
  <TotalTime>1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SELCOMP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Jackeline Ordoñez</dc:creator>
  <cp:lastModifiedBy>Andrea Ruiz</cp:lastModifiedBy>
  <cp:revision>2</cp:revision>
  <dcterms:created xsi:type="dcterms:W3CDTF">2023-05-09T06:12:00Z</dcterms:created>
  <dcterms:modified xsi:type="dcterms:W3CDTF">2023-05-09T06:12:00Z</dcterms:modified>
  <cp:category>Formato</cp:category>
</cp:coreProperties>
</file>