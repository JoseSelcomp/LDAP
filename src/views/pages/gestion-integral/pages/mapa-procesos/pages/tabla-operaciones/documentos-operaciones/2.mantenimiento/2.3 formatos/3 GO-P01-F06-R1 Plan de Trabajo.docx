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  <w:sz w:val="20"/>
          <w:szCs w:val="20"/>
        </w:rPr>
        <w:id w:val="-1758282667"/>
        <w:docPartObj>
          <w:docPartGallery w:val="Cover Pages"/>
          <w:docPartUnique/>
        </w:docPartObj>
      </w:sdtPr>
      <w:sdtEndPr>
        <w:rPr>
          <w:b/>
          <w:lang w:val="es-ES_tradnl"/>
        </w:rPr>
      </w:sdtEndPr>
      <w:sdtContent>
        <w:p w14:paraId="4F3945C9" w14:textId="77777777" w:rsidR="005E4707" w:rsidRPr="009171D8" w:rsidRDefault="00076FEE" w:rsidP="005E4707">
          <w:pPr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noProof/>
              <w:sz w:val="20"/>
              <w:szCs w:val="2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6126349" wp14:editId="4A77C9C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-300990</wp:posOffset>
                    </wp:positionV>
                    <wp:extent cx="6991350" cy="9205595"/>
                    <wp:effectExtent l="19050" t="19050" r="38100" b="33655"/>
                    <wp:wrapNone/>
                    <wp:docPr id="21" name="1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1350" cy="9205595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solidFill>
                                <a:srgbClr val="AB173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B6D126" id="1 Rectángulo" o:spid="_x0000_s1026" style="position:absolute;margin-left:0;margin-top:-23.7pt;width:550.5pt;height:724.8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" filled="f" strokecolor="#ab1739" strokeweight="5pt">
                    <v:stroke linestyle="thinThin"/>
                    <v:path arrowok="t"/>
                    <w10:wrap anchorx="margin"/>
                  </v:rect>
                </w:pict>
              </mc:Fallback>
            </mc:AlternateContent>
          </w:r>
          <w:r w:rsidR="006E66FE" w:rsidRPr="009171D8">
            <w:rPr>
              <w:rFonts w:ascii="Verdana" w:hAnsi="Verdana"/>
              <w:sz w:val="20"/>
              <w:szCs w:val="20"/>
            </w:rPr>
            <w:tab/>
          </w:r>
        </w:p>
        <w:p w14:paraId="63371373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52F1FE0A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28ABA89D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5C7066DA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5F268E89" w14:textId="77777777" w:rsidR="005E4707" w:rsidRPr="009171D8" w:rsidRDefault="00A936D6" w:rsidP="005E4707">
          <w:pPr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7083A99B" wp14:editId="060E9DD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116070" cy="1438275"/>
                <wp:effectExtent l="0" t="0" r="0" b="9525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070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53719B3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0DE1D281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2B55569D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03E87DE9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093301F4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04DEAADC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6D4D7CC1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50B7F937" w14:textId="77777777"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14:paraId="3CE08B9F" w14:textId="77777777"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14:paraId="0D592809" w14:textId="77777777" w:rsidR="005E4707" w:rsidRPr="009171D8" w:rsidRDefault="005E4707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p w14:paraId="30618982" w14:textId="77777777" w:rsidR="00A936D6" w:rsidRPr="009171D8" w:rsidRDefault="00A936D6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p w14:paraId="28E50876" w14:textId="77777777" w:rsidR="00A936D6" w:rsidRPr="009171D8" w:rsidRDefault="00A936D6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90"/>
            <w:gridCol w:w="2482"/>
          </w:tblGrid>
          <w:tr w:rsidR="005E4707" w:rsidRPr="009171D8" w14:paraId="7DDB799A" w14:textId="77777777" w:rsidTr="00554CC9">
            <w:tc>
              <w:tcPr>
                <w:tcW w:w="7616" w:type="dxa"/>
                <w:vAlign w:val="center"/>
              </w:tcPr>
              <w:p w14:paraId="75824E3C" w14:textId="77777777" w:rsidR="005E4707" w:rsidRPr="009171D8" w:rsidRDefault="00EC40B0" w:rsidP="00EC40B0">
                <w:pPr>
                  <w:widowControl/>
                  <w:suppressAutoHyphens w:val="0"/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</w:t>
                </w:r>
                <w:r w:rsidR="003D40DB"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 </w:t>
                </w:r>
                <w:r w:rsid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        </w:t>
                </w:r>
                <w:r w:rsidR="005E4707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>Nombre del Cliente</w:t>
                </w:r>
              </w:p>
              <w:p w14:paraId="23005CEB" w14:textId="77777777" w:rsidR="005E4707" w:rsidRPr="009171D8" w:rsidRDefault="00EC40B0" w:rsidP="00EC40B0">
                <w:pPr>
                  <w:widowControl/>
                  <w:suppressAutoHyphens w:val="0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 xml:space="preserve">    </w:t>
                </w:r>
                <w:r w:rsidR="003D40DB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 xml:space="preserve">     </w:t>
                </w:r>
                <w:r w:rsidR="00875774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>No. de Contrato</w:t>
                </w:r>
              </w:p>
            </w:tc>
            <w:tc>
              <w:tcPr>
                <w:tcW w:w="2496" w:type="dxa"/>
              </w:tcPr>
              <w:p w14:paraId="5FF9666E" w14:textId="77777777" w:rsidR="005E4707" w:rsidRPr="009171D8" w:rsidRDefault="00EC40B0" w:rsidP="00554CC9">
                <w:pPr>
                  <w:widowControl/>
                  <w:suppressAutoHyphens w:val="0"/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noProof/>
                    <w:sz w:val="20"/>
                    <w:szCs w:val="20"/>
                    <w:lang w:eastAsia="es-CO"/>
                  </w:rPr>
                  <w:drawing>
                    <wp:anchor distT="0" distB="0" distL="114300" distR="114300" simplePos="0" relativeHeight="251666432" behindDoc="0" locked="0" layoutInCell="1" allowOverlap="1" wp14:anchorId="79CAF92E" wp14:editId="7AC6480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047750" cy="581025"/>
                      <wp:effectExtent l="0" t="0" r="0" b="9525"/>
                      <wp:wrapSquare wrapText="bothSides"/>
                      <wp:docPr id="4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67D4FB82" w14:textId="77777777"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14:paraId="70C1A016" w14:textId="77777777"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14:paraId="4F27617B" w14:textId="77777777"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14:paraId="34D37E55" w14:textId="77777777"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14:paraId="30A243C5" w14:textId="77777777" w:rsidR="00A936D6" w:rsidRPr="009171D8" w:rsidRDefault="00A936D6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14:paraId="5C0E9B94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8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8"/>
              <w:szCs w:val="20"/>
              <w:lang w:val="es-ES_tradnl"/>
            </w:rPr>
            <w:t>Plan de Trabajo</w:t>
          </w:r>
        </w:p>
        <w:p w14:paraId="377373C1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8"/>
              <w:szCs w:val="20"/>
              <w:lang w:val="es-ES_tradnl"/>
            </w:rPr>
          </w:pPr>
        </w:p>
        <w:p w14:paraId="632C77AC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3BF7E30B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2FCDE381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089DA2C9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227AA11C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55836977" w14:textId="77777777" w:rsidR="00076FEE" w:rsidRPr="009171D8" w:rsidRDefault="00076FEE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2D71E036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Elaborado por:</w:t>
          </w: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978000144"/>
            <w:placeholder>
              <w:docPart w:val="8C819D760BA645B1B5E36F210031E6EF"/>
            </w:placeholder>
          </w:sdtPr>
          <w:sdtContent>
            <w:p w14:paraId="04B33344" w14:textId="77777777" w:rsidR="005E4707" w:rsidRPr="009171D8" w:rsidRDefault="005E4707" w:rsidP="005E4707">
              <w:pPr>
                <w:widowControl/>
                <w:suppressAutoHyphens w:val="0"/>
                <w:jc w:val="center"/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Nombres y Apellidos</w:t>
              </w:r>
            </w:p>
          </w:sdtContent>
        </w:sdt>
        <w:p w14:paraId="69C25B4B" w14:textId="77777777" w:rsidR="005E4707" w:rsidRPr="009171D8" w:rsidRDefault="005E4707" w:rsidP="00076FEE">
          <w:pPr>
            <w:widowControl/>
            <w:suppressAutoHyphens w:val="0"/>
            <w:rPr>
              <w:rFonts w:ascii="Verdana" w:hAnsi="Verdana"/>
              <w:sz w:val="20"/>
              <w:szCs w:val="20"/>
              <w:lang w:val="es-ES_tradnl"/>
            </w:rPr>
          </w:pPr>
        </w:p>
        <w:p w14:paraId="603530CC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14:paraId="739DF92B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14:paraId="0E6CD884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14:paraId="00BAF708" w14:textId="77777777"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14:paraId="1FA38E6D" w14:textId="77777777" w:rsidR="00076FEE" w:rsidRPr="009171D8" w:rsidRDefault="00076FEE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14:paraId="609BBEFE" w14:textId="77777777" w:rsidR="004F063D" w:rsidRPr="009171D8" w:rsidRDefault="004F063D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14:paraId="51FB01FB" w14:textId="77777777" w:rsidR="005E4707" w:rsidRPr="009171D8" w:rsidRDefault="00000000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FF0000"/>
                <w:sz w:val="20"/>
                <w:szCs w:val="20"/>
                <w:lang w:val="es-ES_tradnl"/>
              </w:rPr>
              <w:id w:val="808901000"/>
              <w:placeholder>
                <w:docPart w:val="8C819D760BA645B1B5E36F210031E6EF"/>
              </w:placeholder>
            </w:sdtPr>
            <w:sdtContent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Mes</w:t>
              </w:r>
            </w:sdtContent>
          </w:sdt>
          <w:r w:rsidR="005E4707"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r w:rsidR="005E4707" w:rsidRPr="009171D8">
            <w:rPr>
              <w:rFonts w:ascii="Verdana" w:hAnsi="Verdana"/>
              <w:b/>
              <w:sz w:val="20"/>
              <w:szCs w:val="20"/>
              <w:lang w:val="es-ES_tradnl"/>
            </w:rPr>
            <w:t>de</w:t>
          </w:r>
          <w:r w:rsidR="005E4707"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sdt>
            <w:sdtPr>
              <w:rPr>
                <w:rFonts w:ascii="Verdana" w:hAnsi="Verdana"/>
                <w:b/>
                <w:color w:val="FF0000"/>
                <w:sz w:val="20"/>
                <w:szCs w:val="20"/>
                <w:lang w:val="es-ES_tradnl"/>
              </w:rPr>
              <w:id w:val="-1825585466"/>
              <w:placeholder>
                <w:docPart w:val="8C819D760BA645B1B5E36F210031E6EF"/>
              </w:placeholder>
            </w:sdtPr>
            <w:sdtContent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Año</w:t>
              </w:r>
            </w:sdtContent>
          </w:sdt>
        </w:p>
        <w:p w14:paraId="2587EB54" w14:textId="77777777" w:rsidR="005E4707" w:rsidRPr="009171D8" w:rsidRDefault="005E4707" w:rsidP="005E4707">
          <w:pPr>
            <w:jc w:val="center"/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sz w:val="20"/>
              <w:szCs w:val="20"/>
            </w:rPr>
            <w:t xml:space="preserve"> </w:t>
          </w:r>
          <w:r w:rsidRPr="009171D8">
            <w:rPr>
              <w:rFonts w:ascii="Verdana" w:hAnsi="Verdana" w:cs="Arial"/>
              <w:sz w:val="20"/>
              <w:szCs w:val="20"/>
            </w:rPr>
            <w:br w:type="page"/>
          </w:r>
        </w:p>
        <w:p w14:paraId="6A5BB3A1" w14:textId="77777777" w:rsidR="005E4707" w:rsidRPr="009171D8" w:rsidRDefault="005E4707" w:rsidP="00E17383">
          <w:pPr>
            <w:jc w:val="right"/>
            <w:rPr>
              <w:rFonts w:ascii="Verdana" w:hAnsi="Verdana"/>
              <w:sz w:val="20"/>
              <w:szCs w:val="20"/>
            </w:rPr>
          </w:pPr>
        </w:p>
        <w:sdt>
          <w:sdtPr>
            <w:rPr>
              <w:rFonts w:ascii="Verdana" w:eastAsia="Calibri" w:hAnsi="Verdana" w:cs="Times New Roman"/>
              <w:color w:val="auto"/>
              <w:sz w:val="20"/>
              <w:szCs w:val="20"/>
              <w:lang w:val="es-CO" w:eastAsia="en-US"/>
            </w:rPr>
            <w:id w:val="131938825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B071794" w14:textId="77777777" w:rsidR="005E4707" w:rsidRPr="009171D8" w:rsidRDefault="005E4707" w:rsidP="005E4707">
              <w:pPr>
                <w:pStyle w:val="TtuloTDC"/>
                <w:rPr>
                  <w:rFonts w:ascii="Verdana" w:hAnsi="Verdana"/>
                  <w:b/>
                  <w:color w:val="BF1739"/>
                  <w:sz w:val="24"/>
                  <w:szCs w:val="20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4"/>
                  <w:szCs w:val="20"/>
                </w:rPr>
                <w:t>Contenido</w:t>
              </w:r>
            </w:p>
            <w:p w14:paraId="3A207EC7" w14:textId="77777777" w:rsidR="00831988" w:rsidRPr="009171D8" w:rsidRDefault="00831988" w:rsidP="00831988">
              <w:pPr>
                <w:rPr>
                  <w:rFonts w:ascii="Verdana" w:hAnsi="Verdana"/>
                  <w:sz w:val="20"/>
                  <w:szCs w:val="20"/>
                  <w:lang w:val="es-ES" w:eastAsia="es-ES"/>
                </w:rPr>
              </w:pPr>
            </w:p>
            <w:p w14:paraId="0BAC755C" w14:textId="77777777" w:rsidR="009933B5" w:rsidRDefault="005E470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r w:rsidRPr="009171D8">
                <w:rPr>
                  <w:b/>
                  <w:bCs/>
                  <w:sz w:val="20"/>
                  <w:szCs w:val="20"/>
                </w:rPr>
                <w:fldChar w:fldCharType="begin"/>
              </w:r>
              <w:r w:rsidRPr="009171D8">
                <w:rPr>
                  <w:b/>
                  <w:bCs/>
                  <w:sz w:val="20"/>
                  <w:szCs w:val="20"/>
                </w:rPr>
                <w:instrText xml:space="preserve"> TOC \o "1-3" \h \z \u </w:instrText>
              </w:r>
              <w:r w:rsidRPr="009171D8">
                <w:rPr>
                  <w:b/>
                  <w:bCs/>
                  <w:sz w:val="20"/>
                  <w:szCs w:val="20"/>
                </w:rPr>
                <w:fldChar w:fldCharType="separate"/>
              </w:r>
              <w:hyperlink w:anchor="_Toc67492446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del Alcance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_Toc67492446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721EEE76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47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Requisitos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_Toc67492447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27AF0CDF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48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Alcance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_Toc67492448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018D7EFD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49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del Tiempo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_Toc67492449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2C4D5753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0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2.1.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Actividades a Desarrollar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_Toc67492450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2E1BD376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1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 Calidad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_Toc67492451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7C8C1FB5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2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Planificación de la Calidad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_Toc67492452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26A9500A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3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Aseguramiento de la Calidad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_Toc67492453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48705371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4" w:history="1">
                <w:r w:rsidR="009933B5" w:rsidRPr="001A267A">
                  <w:rPr>
                    <w:rStyle w:val="Hipervnculo"/>
                    <w:rFonts w:ascii="Verdana" w:hAnsi="Verdana"/>
                    <w:noProof/>
                  </w:rPr>
                  <w:t>3.2.1.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Auditorías Internas.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_Toc67492454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183DFEA7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5" w:history="1">
                <w:r w:rsidR="009933B5" w:rsidRPr="001A267A">
                  <w:rPr>
                    <w:rStyle w:val="Hipervnculo"/>
                    <w:rFonts w:ascii="Verdana" w:hAnsi="Verdana"/>
                    <w:noProof/>
                  </w:rPr>
                  <w:t>3.2.2.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Visitas de Seguimiento.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_Toc67492455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1D5F1606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6" w:history="1">
                <w:r w:rsidR="009933B5" w:rsidRPr="001A267A">
                  <w:rPr>
                    <w:rStyle w:val="Hipervnculo"/>
                    <w:rFonts w:ascii="Verdana" w:hAnsi="Verdana"/>
                    <w:noProof/>
                  </w:rPr>
                  <w:t>3.2.3.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Encuestas Mensuales.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_Toc67492456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63DCB759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7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Control de la Calidad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_Toc67492457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2572C300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8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los Recursos Humanos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_Toc67492458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3EAF9F88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9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Recursos Humanos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_Toc67492459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7287F7A6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0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Organización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_Toc67492460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653493F0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1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Asignación de Personal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_Toc67492461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2D1C491D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2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las Comunicaciones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_Toc67492462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312D98BB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3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Identificación de los Interesados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_Toc67492463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3D490471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4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SELCOMP Ingeniería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_Toc67492464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353C39F8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5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Cliente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_Toc67492465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6288AD8B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6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Comunicaciones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_Toc67492466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30768E28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7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Matriz de Responsabilidades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_Toc67492467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4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4F385425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8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5.4.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Informes de Desempeño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_Toc67492468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4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3F00F173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9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los Riesgos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_Toc67492469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4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223B92BC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0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Identificación de Riesgos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_Toc67492470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6278F47C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1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Planificación de Respuesta a los Riesgos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_Toc67492471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5548301B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2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las Adquisiciones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_Toc67492472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4D6A6DB3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3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Planeación de las Adquisiciones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_Toc67492473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06FF4977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4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Realización de Adquisiciones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_Toc67492474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0AB2211E" w14:textId="77777777" w:rsidR="009933B5" w:rsidRDefault="00000000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5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Seguimiento y Supervisión de las Adquisiciones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_Toc67492475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6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14:paraId="6EAD28EE" w14:textId="77777777" w:rsidR="005E4707" w:rsidRPr="009171D8" w:rsidRDefault="005E4707" w:rsidP="005E4707">
              <w:pPr>
                <w:rPr>
                  <w:rFonts w:ascii="Verdana" w:hAnsi="Verdana"/>
                  <w:sz w:val="20"/>
                  <w:szCs w:val="20"/>
                </w:rPr>
              </w:pPr>
              <w:r w:rsidRPr="009171D8">
                <w:rPr>
                  <w:rFonts w:ascii="Verdana" w:hAnsi="Verdana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  <w:p w14:paraId="040812AC" w14:textId="77777777" w:rsidR="005E4707" w:rsidRPr="009171D8" w:rsidRDefault="005E4707" w:rsidP="005E4707">
          <w:pPr>
            <w:widowControl/>
            <w:suppressAutoHyphens w:val="0"/>
            <w:jc w:val="left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br w:type="page"/>
          </w:r>
        </w:p>
        <w:p w14:paraId="44C10CA7" w14:textId="77777777" w:rsidR="005E4707" w:rsidRPr="009171D8" w:rsidRDefault="005E4707" w:rsidP="005E4707">
          <w:pPr>
            <w:jc w:val="center"/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lastRenderedPageBreak/>
            <w:t>Plan de Trabajo para la Ejecución del Contrato No</w:t>
          </w:r>
          <w:r w:rsidRPr="009171D8">
            <w:rPr>
              <w:rFonts w:ascii="Verdana" w:hAnsi="Verdana"/>
              <w:b/>
              <w:color w:val="C00000"/>
              <w:sz w:val="20"/>
              <w:szCs w:val="20"/>
              <w:lang w:val="es-ES_tradnl"/>
            </w:rPr>
            <w:t xml:space="preserve">. </w:t>
          </w: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918100856"/>
              <w:showingPlcHdr/>
            </w:sdtPr>
            <w:sdtContent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</w:rPr>
                <w:t>Número</w:t>
              </w:r>
            </w:sdtContent>
          </w:sdt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1939636838"/>
            <w:showingPlcHdr/>
          </w:sdtPr>
          <w:sdtContent>
            <w:p w14:paraId="3D0F370A" w14:textId="77777777" w:rsidR="005E4707" w:rsidRPr="009171D8" w:rsidRDefault="005E4707" w:rsidP="005E4707">
              <w:pPr>
                <w:jc w:val="center"/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</w:rPr>
                <w:t>Nombre del Cliente</w:t>
              </w:r>
            </w:p>
          </w:sdtContent>
        </w:sdt>
        <w:p w14:paraId="0BBF4258" w14:textId="77777777"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4360D6ED" w14:textId="77777777"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75221B56" w14:textId="77777777"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0" w:name="_Toc67492446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del Alcance del Proyecto</w:t>
          </w:r>
          <w:bookmarkEnd w:id="0"/>
        </w:p>
        <w:p w14:paraId="387F98E5" w14:textId="77777777"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12195D57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" w:name="_Toc67492447"/>
          <w:r w:rsidRPr="009171D8">
            <w:rPr>
              <w:rFonts w:ascii="Verdana" w:hAnsi="Verdana"/>
              <w:sz w:val="20"/>
              <w:szCs w:val="20"/>
              <w:lang w:val="es-ES_tradnl"/>
            </w:rPr>
            <w:t>Requisitos</w:t>
          </w:r>
          <w:bookmarkEnd w:id="1"/>
        </w:p>
        <w:p w14:paraId="721E8567" w14:textId="77777777"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p w14:paraId="17F0C678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-1143261632"/>
              <w:showingPlcHdr/>
            </w:sdtPr>
            <w:sdtContent>
              <w:r w:rsidR="005E4707" w:rsidRPr="009171D8">
                <w:rPr>
                  <w:rStyle w:val="Textodelmarcadordeposicin"/>
                  <w:rFonts w:ascii="Verdana" w:hAnsi="Verdana"/>
                  <w:color w:val="BF1739"/>
                  <w:sz w:val="20"/>
                  <w:szCs w:val="20"/>
                </w:rPr>
                <w:t>Relacionar los documentos referencia de requisitos exigidos por el cliente, legales y del Sistema de Gestión de la Calidad</w:t>
              </w:r>
            </w:sdtContent>
          </w:sdt>
          <w:r w:rsidR="005E4707" w:rsidRPr="009171D8">
            <w:rPr>
              <w:rFonts w:ascii="Verdana" w:hAnsi="Verdana"/>
              <w:color w:val="BF1739"/>
              <w:sz w:val="20"/>
              <w:szCs w:val="20"/>
              <w:lang w:val="es-ES_tradnl"/>
            </w:rPr>
            <w:t>.</w:t>
          </w:r>
        </w:p>
        <w:p w14:paraId="0AFA9B6D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4B29500E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" w:name="_Toc67492448"/>
          <w:r w:rsidRPr="009171D8">
            <w:rPr>
              <w:rFonts w:ascii="Verdana" w:hAnsi="Verdana"/>
              <w:sz w:val="20"/>
              <w:szCs w:val="20"/>
              <w:lang w:val="es-ES_tradnl"/>
            </w:rPr>
            <w:t>Alcance del Proyecto</w:t>
          </w:r>
          <w:bookmarkEnd w:id="2"/>
        </w:p>
        <w:p w14:paraId="0AF1106A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5D0F787D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718546003"/>
            </w:sdtPr>
            <w:sdtContent>
              <w:r w:rsidR="003924AA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Definir el alcance del proyecto y los ANS pactados.</w:t>
              </w:r>
            </w:sdtContent>
          </w:sdt>
        </w:p>
        <w:p w14:paraId="358E4647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2E2AD6BA" w14:textId="77777777"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3" w:name="_Toc67492449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del Tiempo del Proyecto</w:t>
          </w:r>
          <w:bookmarkEnd w:id="3"/>
        </w:p>
        <w:p w14:paraId="3C7C7B9B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2095853874"/>
            <w:placeholder>
              <w:docPart w:val="A3E3E14D51E948BD8F40CBAF02902573"/>
            </w:placeholder>
          </w:sdtPr>
          <w:sdtContent>
            <w:p w14:paraId="0E9EC194" w14:textId="77777777"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el tiempo de prestación del servicio, desde la fecha de inicio hasta la fecha de finalización.</w:t>
              </w:r>
            </w:p>
          </w:sdtContent>
        </w:sdt>
        <w:p w14:paraId="7B74FD30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52222401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4" w:name="_Toc67492450"/>
          <w:r w:rsidRPr="009171D8">
            <w:rPr>
              <w:rFonts w:ascii="Verdana" w:hAnsi="Verdana"/>
              <w:sz w:val="20"/>
              <w:szCs w:val="20"/>
              <w:lang w:val="es-ES_tradnl"/>
            </w:rPr>
            <w:t>Actividades a Desarrollar</w:t>
          </w:r>
          <w:bookmarkEnd w:id="4"/>
        </w:p>
        <w:p w14:paraId="02CC2717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1174769399"/>
            <w:placeholder>
              <w:docPart w:val="A3E3E14D51E948BD8F40CBAF02902573"/>
            </w:placeholder>
          </w:sdtPr>
          <w:sdtContent>
            <w:p w14:paraId="6D043FF8" w14:textId="77777777"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todas las actividades (Servicios) acordados con el cliente y exigidos por éste y el cómo se presta este servicio. Por ejemplo: Soporte y Mantenimiento en Sitio de Equipos de Cómputo, Mantenimiento Preventivo, Mesa de Ayuda, etc.</w:t>
              </w:r>
            </w:p>
          </w:sdtContent>
        </w:sdt>
        <w:p w14:paraId="57170A26" w14:textId="77777777"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-506587682"/>
            <w:placeholder>
              <w:docPart w:val="A3E3E14D51E948BD8F40CBAF02902573"/>
            </w:placeholder>
          </w:sdtPr>
          <w:sdtContent>
            <w:p w14:paraId="29ED4AB8" w14:textId="77777777" w:rsidR="005E4707" w:rsidRPr="009171D8" w:rsidRDefault="004637F0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Anexar</w:t>
              </w:r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cronograma de actividades a lo largo del proyecto.</w:t>
              </w:r>
            </w:p>
          </w:sdtContent>
        </w:sdt>
        <w:p w14:paraId="0F583270" w14:textId="77777777"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p w14:paraId="4593B200" w14:textId="77777777"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5" w:name="_Toc67492451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 Calidad del Proyecto</w:t>
          </w:r>
          <w:bookmarkEnd w:id="5"/>
        </w:p>
        <w:p w14:paraId="4E20967F" w14:textId="77777777"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533A6093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6" w:name="_Toc67492452"/>
          <w:r w:rsidRPr="009171D8">
            <w:rPr>
              <w:rFonts w:ascii="Verdana" w:hAnsi="Verdana"/>
              <w:sz w:val="20"/>
              <w:szCs w:val="20"/>
              <w:lang w:val="es-ES_tradnl"/>
            </w:rPr>
            <w:t>Planificación de la Calidad</w:t>
          </w:r>
          <w:bookmarkEnd w:id="6"/>
        </w:p>
        <w:p w14:paraId="0197CA76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356620739"/>
            <w:showingPlcHdr/>
          </w:sdtPr>
          <w:sdtContent>
            <w:p w14:paraId="373EC94A" w14:textId="77777777"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Style w:val="Textodelmarcadordeposicin"/>
                  <w:rFonts w:ascii="Verdana" w:hAnsi="Verdana"/>
                  <w:color w:val="BF1739"/>
                  <w:sz w:val="20"/>
                  <w:szCs w:val="20"/>
                </w:rPr>
                <w:t>Relacionar los Procesos, Procedimientos, Guías, Registros, etc., de los Sistemas de Gestión de la Calidad de SELCOMP y del Cliente que se deben cumplir.</w:t>
              </w:r>
            </w:p>
          </w:sdtContent>
        </w:sdt>
        <w:p w14:paraId="7EBCED1A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30E10637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7" w:name="_Toc67492453"/>
          <w:r w:rsidRPr="009171D8">
            <w:rPr>
              <w:rFonts w:ascii="Verdana" w:hAnsi="Verdana"/>
              <w:sz w:val="20"/>
              <w:szCs w:val="20"/>
              <w:lang w:val="es-ES_tradnl"/>
            </w:rPr>
            <w:t>Aseguramiento de la Calidad</w:t>
          </w:r>
          <w:bookmarkEnd w:id="7"/>
        </w:p>
        <w:p w14:paraId="43B84AEA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101ED22C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Con el objetivo de mantener la calidad de los servicios ofrecidos por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SELCOMP Ingeniería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aplicará las siguientes actividades:</w:t>
          </w:r>
        </w:p>
        <w:p w14:paraId="09718953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63ADF67D" w14:textId="77777777"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8" w:name="_Toc67492454"/>
          <w:r w:rsidRPr="009171D8">
            <w:rPr>
              <w:rFonts w:ascii="Verdana" w:hAnsi="Verdana"/>
              <w:sz w:val="20"/>
              <w:szCs w:val="20"/>
              <w:lang w:val="es-ES_tradnl"/>
            </w:rPr>
            <w:t>Auditorías Internas.</w:t>
          </w:r>
          <w:bookmarkEnd w:id="8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14:paraId="23D6023D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Con el fin de constatar que los requisitos del cliente, legales y del Sistema de Gestión de la Calidad se cumplan. De igual forma, en procura de detectar posibles mejoras a la prestación de los</w:t>
          </w:r>
          <w:r w:rsidRPr="009171D8">
            <w:rPr>
              <w:rFonts w:ascii="Verdana" w:hAnsi="Verdana"/>
              <w:b/>
              <w:sz w:val="20"/>
              <w:szCs w:val="20"/>
            </w:rPr>
            <w:t xml:space="preserve"> </w:t>
          </w:r>
          <w:r w:rsidRPr="009171D8">
            <w:rPr>
              <w:rFonts w:ascii="Verdana" w:hAnsi="Verdana"/>
              <w:sz w:val="20"/>
              <w:szCs w:val="20"/>
            </w:rPr>
            <w:t>servicios</w:t>
          </w:r>
          <w:r w:rsidRPr="009171D8">
            <w:rPr>
              <w:rFonts w:ascii="Verdana" w:hAnsi="Verdana"/>
              <w:b/>
              <w:sz w:val="20"/>
              <w:szCs w:val="20"/>
            </w:rPr>
            <w:t>.</w:t>
          </w:r>
        </w:p>
        <w:p w14:paraId="6420960E" w14:textId="77777777"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9" w:name="_Toc67492455"/>
          <w:r w:rsidRPr="009171D8">
            <w:rPr>
              <w:rFonts w:ascii="Verdana" w:hAnsi="Verdana"/>
              <w:sz w:val="20"/>
              <w:szCs w:val="20"/>
              <w:lang w:val="es-ES_tradnl"/>
            </w:rPr>
            <w:t>Visitas de Seguimiento.</w:t>
          </w:r>
          <w:bookmarkEnd w:id="9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14:paraId="51298441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Realizadas de manera semanal. Estas visitas tienen como propósito validar el estado del proyecto en todos sus aspectos, documentando hallazgos y compromisos.</w:t>
          </w:r>
        </w:p>
        <w:p w14:paraId="40C3A467" w14:textId="77777777"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10" w:name="_Toc67492456"/>
          <w:r w:rsidRPr="009171D8">
            <w:rPr>
              <w:rFonts w:ascii="Verdana" w:hAnsi="Verdana"/>
              <w:sz w:val="20"/>
              <w:szCs w:val="20"/>
              <w:lang w:val="es-ES_tradnl"/>
            </w:rPr>
            <w:t>Encuestas Mensuales.</w:t>
          </w:r>
          <w:bookmarkEnd w:id="10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14:paraId="2C86E7C0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A los usuarios, tomando muestras de acuerdo con el número de incidencias presentadas durante un mes, validando con ellas la satisfacción en cuanto a la prestación del servicio.</w:t>
          </w:r>
        </w:p>
        <w:p w14:paraId="4E756C8B" w14:textId="77777777" w:rsidR="005E4707" w:rsidRPr="009171D8" w:rsidRDefault="005E4707" w:rsidP="005E4707">
          <w:pPr>
            <w:ind w:left="504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09D1E864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1" w:name="_Toc67492457"/>
          <w:r w:rsidRPr="009171D8">
            <w:rPr>
              <w:rFonts w:ascii="Verdana" w:hAnsi="Verdana"/>
              <w:sz w:val="20"/>
              <w:szCs w:val="20"/>
              <w:lang w:val="es-ES_tradnl"/>
            </w:rPr>
            <w:t>Control de la Calidad</w:t>
          </w:r>
          <w:bookmarkEnd w:id="11"/>
        </w:p>
        <w:p w14:paraId="54CCFA47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56AA473D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lastRenderedPageBreak/>
            <w:t>Producto del Aseguramiento de la Calidad (numeral 3.2) y analizando resultados se debe implementar acciones preventivas y/o correctivas informando a los interesados de su implementación.</w:t>
          </w:r>
        </w:p>
        <w:p w14:paraId="5D7BDA02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73675950" w14:textId="77777777"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12" w:name="_Toc67492458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los Recursos Humanos del Proyecto</w:t>
          </w:r>
          <w:bookmarkEnd w:id="12"/>
        </w:p>
        <w:p w14:paraId="5EDA430E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764B46A0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3" w:name="_Toc67492459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Recursos Humanos</w:t>
          </w:r>
          <w:bookmarkEnd w:id="13"/>
        </w:p>
        <w:p w14:paraId="40E16076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410739947"/>
            <w:placeholder>
              <w:docPart w:val="A3E3E14D51E948BD8F40CBAF02902573"/>
            </w:placeholder>
          </w:sdtPr>
          <w:sdtContent>
            <w:p w14:paraId="213E5DEB" w14:textId="77777777"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diferentes cargos acordados y exigidos por el cliente (perfiles y sus funciones)</w:t>
              </w:r>
            </w:p>
          </w:sdtContent>
        </w:sdt>
        <w:p w14:paraId="70A5CC0C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2391D3BC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4" w:name="_Toc67492460"/>
          <w:r w:rsidRPr="009171D8">
            <w:rPr>
              <w:rFonts w:ascii="Verdana" w:hAnsi="Verdana"/>
              <w:sz w:val="20"/>
              <w:szCs w:val="20"/>
              <w:lang w:val="es-ES_tradnl"/>
            </w:rPr>
            <w:t>Organización del Proyecto</w:t>
          </w:r>
          <w:bookmarkEnd w:id="14"/>
        </w:p>
        <w:p w14:paraId="2C749203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0F125835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898406609"/>
              <w:placeholder>
                <w:docPart w:val="A3E3E14D51E948BD8F40CBAF02902573"/>
              </w:placeholder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Presentar, de manera esquemática (gráfico), el organigrama del proyecto, incluyendo cargos de contacto por parte del cliente.</w:t>
              </w:r>
            </w:sdtContent>
          </w:sdt>
        </w:p>
        <w:p w14:paraId="4DCE97EF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14:paraId="09A78BE3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5" w:name="_Toc67492461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Asignación de Personal</w:t>
          </w:r>
          <w:bookmarkEnd w:id="15"/>
        </w:p>
        <w:p w14:paraId="7BAE31B1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64B55646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97602106"/>
              <w:placeholder>
                <w:docPart w:val="A3E3E14D51E948BD8F40CBAF02902573"/>
              </w:placeholder>
            </w:sdt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será la aprobación del personal por parte del cliente (si aplica)</w:t>
              </w:r>
            </w:sdtContent>
          </w:sdt>
        </w:p>
        <w:p w14:paraId="1BBBA8C1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0945A81E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356479180"/>
              <w:placeholder>
                <w:docPart w:val="A3E3E14D51E948BD8F40CBAF02902573"/>
              </w:placeholder>
            </w:sdt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debe realizarse los cambios del personal, por solicitud del cliente, por ascenso, por renuncia, etc.</w:t>
              </w:r>
            </w:sdtContent>
          </w:sdt>
        </w:p>
        <w:p w14:paraId="504F3C9F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0AD582AC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El personal asignado al proyecto estará disponible durante la vigencia del contrato y en caso de ejecutarse prórrogas del mismo, luego de lo cual serán retirados y reasignados a nuevos proyectos.</w:t>
          </w:r>
        </w:p>
        <w:p w14:paraId="3C02AAF8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4D65C58F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-2101400517"/>
              <w:placeholder>
                <w:docPart w:val="A3E3E14D51E948BD8F40CBAF02902573"/>
              </w:placeholder>
            </w:sdt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Describir la forma como se adelanta cualquier tipo de capacitación, ya sea por necesidades del servicio, ofrecidas por el cliente o por </w:t>
              </w:r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SELCOMP Ingeniería.</w:t>
              </w:r>
            </w:sdtContent>
          </w:sdt>
        </w:p>
        <w:p w14:paraId="5458D424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6ECF5712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Todo el personal que ejecuta las actividades del proyecto se encontrará debidamente registrado en el sistema de seguridad social y será dotado de los elementos de seguridad industrial que requiera la ejecución de las actividades, se identificará y portará en lugar visible el carnet institucional y dispondrá de chaleco.</w:t>
          </w:r>
        </w:p>
        <w:p w14:paraId="234C4042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3F49DB0D" w14:textId="77777777"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16" w:name="_Toc67492462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las Comunicaciones del Proyecto</w:t>
          </w:r>
          <w:bookmarkEnd w:id="16"/>
        </w:p>
        <w:p w14:paraId="0F65489C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3B9F35B4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7" w:name="_Toc67492463"/>
          <w:r w:rsidRPr="009171D8">
            <w:rPr>
              <w:rFonts w:ascii="Verdana" w:hAnsi="Verdana"/>
              <w:sz w:val="20"/>
              <w:szCs w:val="20"/>
              <w:lang w:val="es-ES_tradnl"/>
            </w:rPr>
            <w:t>Identificación de los Interesados</w:t>
          </w:r>
          <w:bookmarkEnd w:id="17"/>
        </w:p>
        <w:p w14:paraId="65DC1A99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47F5421D" w14:textId="77777777"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sz w:val="20"/>
              <w:szCs w:val="20"/>
              <w:lang w:val="es-ES_tradnl"/>
            </w:rPr>
          </w:pPr>
          <w:bookmarkStart w:id="18" w:name="_Toc67492464"/>
          <w:r w:rsidRPr="009171D8">
            <w:rPr>
              <w:rFonts w:ascii="Verdana" w:hAnsi="Verdana"/>
              <w:sz w:val="20"/>
              <w:szCs w:val="20"/>
              <w:lang w:val="es-ES_tradnl"/>
            </w:rPr>
            <w:t>SELCOMP Ingeniería</w:t>
          </w:r>
          <w:bookmarkEnd w:id="18"/>
        </w:p>
        <w:p w14:paraId="26F626E8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4C3F59FD" w14:textId="77777777" w:rsidR="005E4707" w:rsidRPr="00FC3F53" w:rsidRDefault="003924AA" w:rsidP="003924AA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FC3F53">
            <w:rPr>
              <w:rFonts w:ascii="Verdana" w:hAnsi="Verdana"/>
              <w:sz w:val="20"/>
              <w:szCs w:val="20"/>
              <w:lang w:val="es-ES_tradnl"/>
            </w:rPr>
            <w:t>Ver anexo “</w:t>
          </w:r>
          <w:r w:rsidR="009933B5">
            <w:rPr>
              <w:rFonts w:ascii="Verdana" w:hAnsi="Verdana"/>
              <w:sz w:val="20"/>
              <w:szCs w:val="20"/>
              <w:lang w:val="es-ES_tradnl"/>
            </w:rPr>
            <w:t>GO-P01-F09</w:t>
          </w:r>
          <w:r w:rsidR="009933B5" w:rsidRPr="009933B5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r w:rsidR="004637F0">
            <w:rPr>
              <w:rFonts w:ascii="Verdana" w:hAnsi="Verdana"/>
              <w:sz w:val="20"/>
              <w:szCs w:val="20"/>
              <w:lang w:val="es-ES_tradnl"/>
            </w:rPr>
            <w:t>Matriz de Interesados del Proyecto</w:t>
          </w:r>
          <w:r w:rsidRPr="00FC3F53">
            <w:rPr>
              <w:rFonts w:ascii="Verdana" w:hAnsi="Verdana"/>
              <w:sz w:val="20"/>
              <w:szCs w:val="20"/>
              <w:lang w:val="es-ES_tradnl"/>
            </w:rPr>
            <w:t>”</w:t>
          </w:r>
          <w:r w:rsidR="005E4707" w:rsidRPr="00FC3F53">
            <w:rPr>
              <w:rFonts w:ascii="Verdana" w:hAnsi="Verdana"/>
              <w:sz w:val="20"/>
              <w:szCs w:val="20"/>
              <w:lang w:val="es-ES_tradnl"/>
            </w:rPr>
            <w:t>.</w:t>
          </w:r>
        </w:p>
        <w:p w14:paraId="356C123B" w14:textId="77777777" w:rsidR="003924AA" w:rsidRPr="009171D8" w:rsidRDefault="003924AA" w:rsidP="003924AA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bookmarkStart w:id="19" w:name="_Toc67492465"/>
        <w:p w14:paraId="0E043AAD" w14:textId="77777777" w:rsidR="005E4707" w:rsidRPr="00FC3F53" w:rsidRDefault="00000000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339290860"/>
              <w:placeholder>
                <w:docPart w:val="A3E3E14D51E948BD8F40CBAF02902573"/>
              </w:placeholder>
            </w:sdtPr>
            <w:sdtEndPr>
              <w:rPr>
                <w:color w:val="auto"/>
              </w:rPr>
            </w:sdtEndPr>
            <w:sdtContent>
              <w:r w:rsidR="005E4707" w:rsidRPr="00FC3F53">
                <w:rPr>
                  <w:rFonts w:ascii="Verdana" w:hAnsi="Verdana"/>
                  <w:sz w:val="20"/>
                  <w:szCs w:val="20"/>
                  <w:lang w:val="es-ES_tradnl"/>
                </w:rPr>
                <w:t>Cliente</w:t>
              </w:r>
            </w:sdtContent>
          </w:sdt>
          <w:bookmarkEnd w:id="19"/>
        </w:p>
        <w:p w14:paraId="534BBF23" w14:textId="77777777" w:rsidR="00FC3F53" w:rsidRPr="00FC3F53" w:rsidRDefault="004637F0" w:rsidP="00FC3F53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FC3F53">
            <w:rPr>
              <w:rFonts w:ascii="Verdana" w:hAnsi="Verdana"/>
              <w:sz w:val="20"/>
              <w:szCs w:val="20"/>
              <w:lang w:val="es-ES_tradnl"/>
            </w:rPr>
            <w:t>Ver anexo “</w:t>
          </w:r>
          <w:r w:rsidR="009933B5">
            <w:rPr>
              <w:rFonts w:ascii="Verdana" w:hAnsi="Verdana"/>
              <w:sz w:val="20"/>
              <w:szCs w:val="20"/>
              <w:lang w:val="es-ES_tradnl"/>
            </w:rPr>
            <w:t>GO-P01-F09</w:t>
          </w:r>
          <w:r w:rsidR="009933B5" w:rsidRPr="009933B5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r>
            <w:rPr>
              <w:rFonts w:ascii="Verdana" w:hAnsi="Verdana"/>
              <w:sz w:val="20"/>
              <w:szCs w:val="20"/>
              <w:lang w:val="es-ES_tradnl"/>
            </w:rPr>
            <w:t>Matriz de Interesados del Proyecto</w:t>
          </w:r>
          <w:r w:rsidRPr="00FC3F53">
            <w:rPr>
              <w:rFonts w:ascii="Verdana" w:hAnsi="Verdana"/>
              <w:sz w:val="20"/>
              <w:szCs w:val="20"/>
              <w:lang w:val="es-ES_tradnl"/>
            </w:rPr>
            <w:t>”.</w:t>
          </w:r>
        </w:p>
        <w:p w14:paraId="1BF075B6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72E09258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0" w:name="_Toc67492466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Comunicaciones</w:t>
          </w:r>
          <w:bookmarkEnd w:id="20"/>
        </w:p>
        <w:p w14:paraId="2C5B21E5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1143811430"/>
            <w:placeholder>
              <w:docPart w:val="A3E3E14D51E948BD8F40CBAF02902573"/>
            </w:placeholder>
          </w:sdtPr>
          <w:sdtContent>
            <w:p w14:paraId="3F3025A2" w14:textId="77777777"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y describir los diferentes niveles de servicio acordados y exigidos por el cliente.</w:t>
              </w:r>
            </w:p>
          </w:sdtContent>
        </w:sdt>
        <w:p w14:paraId="352090B8" w14:textId="77777777" w:rsidR="005E4707" w:rsidRPr="009171D8" w:rsidRDefault="005E4707" w:rsidP="005E4707">
          <w:pPr>
            <w:rPr>
              <w:rFonts w:ascii="Verdana" w:hAnsi="Verdana"/>
              <w:b/>
              <w:color w:val="FF0000"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5000" w:type="pct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417"/>
            <w:gridCol w:w="1647"/>
            <w:gridCol w:w="1561"/>
            <w:gridCol w:w="1920"/>
            <w:gridCol w:w="1572"/>
            <w:gridCol w:w="1845"/>
          </w:tblGrid>
          <w:tr w:rsidR="005E4707" w:rsidRPr="009171D8" w14:paraId="198B7B43" w14:textId="77777777" w:rsidTr="00131FFD">
            <w:trPr>
              <w:tblHeader/>
            </w:trPr>
            <w:tc>
              <w:tcPr>
                <w:tcW w:w="740" w:type="pct"/>
                <w:shd w:val="clear" w:color="auto" w:fill="F2F2F2" w:themeFill="background1" w:themeFillShade="F2"/>
                <w:vAlign w:val="center"/>
              </w:tcPr>
              <w:p w14:paraId="3D5CA6A8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lastRenderedPageBreak/>
                  <w:t>Fase</w:t>
                </w:r>
              </w:p>
            </w:tc>
            <w:tc>
              <w:tcPr>
                <w:tcW w:w="844" w:type="pct"/>
                <w:shd w:val="clear" w:color="auto" w:fill="F2F2F2" w:themeFill="background1" w:themeFillShade="F2"/>
                <w:vAlign w:val="center"/>
              </w:tcPr>
              <w:p w14:paraId="26723D45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Qué se comunica</w:t>
                </w:r>
              </w:p>
            </w:tc>
            <w:tc>
              <w:tcPr>
                <w:tcW w:w="822" w:type="pct"/>
                <w:shd w:val="clear" w:color="auto" w:fill="F2F2F2" w:themeFill="background1" w:themeFillShade="F2"/>
                <w:vAlign w:val="center"/>
              </w:tcPr>
              <w:p w14:paraId="07A5496D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Quién comunica</w:t>
                </w:r>
              </w:p>
            </w:tc>
            <w:tc>
              <w:tcPr>
                <w:tcW w:w="822" w:type="pct"/>
                <w:shd w:val="clear" w:color="auto" w:fill="F2F2F2" w:themeFill="background1" w:themeFillShade="F2"/>
                <w:vAlign w:val="center"/>
              </w:tcPr>
              <w:p w14:paraId="6AFE876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A Quién se comunica</w:t>
                </w:r>
              </w:p>
            </w:tc>
            <w:tc>
              <w:tcPr>
                <w:tcW w:w="817" w:type="pct"/>
                <w:shd w:val="clear" w:color="auto" w:fill="F2F2F2" w:themeFill="background1" w:themeFillShade="F2"/>
                <w:vAlign w:val="center"/>
              </w:tcPr>
              <w:p w14:paraId="419D6C16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Cómo se comunica</w:t>
                </w:r>
              </w:p>
              <w:p w14:paraId="4F485099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(Evidencia)</w:t>
                </w:r>
              </w:p>
            </w:tc>
            <w:tc>
              <w:tcPr>
                <w:tcW w:w="954" w:type="pct"/>
                <w:shd w:val="clear" w:color="auto" w:fill="F2F2F2" w:themeFill="background1" w:themeFillShade="F2"/>
                <w:vAlign w:val="center"/>
              </w:tcPr>
              <w:p w14:paraId="2448D7C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Periodicidad</w:t>
                </w:r>
              </w:p>
            </w:tc>
          </w:tr>
          <w:tr w:rsidR="005E4707" w:rsidRPr="009171D8" w14:paraId="49C0BE88" w14:textId="77777777" w:rsidTr="00131FFD">
            <w:tc>
              <w:tcPr>
                <w:tcW w:w="740" w:type="pct"/>
                <w:vAlign w:val="center"/>
              </w:tcPr>
              <w:p w14:paraId="17047E20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Planeación</w:t>
                </w:r>
              </w:p>
            </w:tc>
            <w:tc>
              <w:tcPr>
                <w:tcW w:w="844" w:type="pct"/>
                <w:vAlign w:val="center"/>
              </w:tcPr>
              <w:p w14:paraId="226761BA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Estrategias, políticas, propuesta presentada.</w:t>
                </w:r>
              </w:p>
            </w:tc>
            <w:tc>
              <w:tcPr>
                <w:tcW w:w="822" w:type="pct"/>
                <w:vAlign w:val="center"/>
              </w:tcPr>
              <w:p w14:paraId="731CD6B6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Comercial</w:t>
                </w:r>
              </w:p>
              <w:p w14:paraId="34660286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Operaciones</w:t>
                </w:r>
              </w:p>
            </w:tc>
            <w:tc>
              <w:tcPr>
                <w:tcW w:w="822" w:type="pct"/>
                <w:vAlign w:val="center"/>
              </w:tcPr>
              <w:p w14:paraId="487B92A4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 y jefes de área</w:t>
                </w:r>
              </w:p>
            </w:tc>
            <w:tc>
              <w:tcPr>
                <w:tcW w:w="817" w:type="pct"/>
                <w:vAlign w:val="center"/>
              </w:tcPr>
              <w:p w14:paraId="47B56DC0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Reunión de presentación del proyecto</w:t>
                </w:r>
              </w:p>
              <w:p w14:paraId="1640463B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(Acta)</w:t>
                </w:r>
              </w:p>
            </w:tc>
            <w:tc>
              <w:tcPr>
                <w:tcW w:w="954" w:type="pct"/>
                <w:vAlign w:val="center"/>
              </w:tcPr>
              <w:p w14:paraId="3AD2F2FE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planeación</w:t>
                </w:r>
              </w:p>
            </w:tc>
          </w:tr>
          <w:tr w:rsidR="005E4707" w:rsidRPr="009171D8" w14:paraId="4EBD632B" w14:textId="77777777" w:rsidTr="00131FFD">
            <w:tc>
              <w:tcPr>
                <w:tcW w:w="740" w:type="pct"/>
                <w:vAlign w:val="center"/>
              </w:tcPr>
              <w:p w14:paraId="025A5375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Empalme</w:t>
                </w:r>
              </w:p>
            </w:tc>
            <w:tc>
              <w:tcPr>
                <w:tcW w:w="844" w:type="pct"/>
                <w:vAlign w:val="center"/>
              </w:tcPr>
              <w:p w14:paraId="5E406021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Funcionamiento del servicio. Resultados del proyecto finalizado.</w:t>
                </w:r>
              </w:p>
            </w:tc>
            <w:tc>
              <w:tcPr>
                <w:tcW w:w="822" w:type="pct"/>
                <w:vAlign w:val="center"/>
              </w:tcPr>
              <w:p w14:paraId="66B4CDC5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Contratista saliente</w:t>
                </w:r>
              </w:p>
            </w:tc>
            <w:tc>
              <w:tcPr>
                <w:tcW w:w="822" w:type="pct"/>
                <w:vAlign w:val="center"/>
              </w:tcPr>
              <w:p w14:paraId="4146F21B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17" w:type="pct"/>
                <w:vAlign w:val="center"/>
              </w:tcPr>
              <w:p w14:paraId="59C2D318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Reuniones, capacitación</w:t>
                </w:r>
              </w:p>
              <w:p w14:paraId="22291F08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(Listado de Asistentes)</w:t>
                </w:r>
              </w:p>
            </w:tc>
            <w:tc>
              <w:tcPr>
                <w:tcW w:w="954" w:type="pct"/>
                <w:vAlign w:val="center"/>
              </w:tcPr>
              <w:p w14:paraId="1E982B2F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empalme</w:t>
                </w:r>
              </w:p>
            </w:tc>
          </w:tr>
          <w:tr w:rsidR="005E4707" w:rsidRPr="009171D8" w14:paraId="74FBDA22" w14:textId="77777777" w:rsidTr="00131FFD">
            <w:tc>
              <w:tcPr>
                <w:tcW w:w="740" w:type="pct"/>
                <w:vAlign w:val="center"/>
              </w:tcPr>
              <w:p w14:paraId="52925232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Proyecto</w:t>
                </w:r>
              </w:p>
            </w:tc>
            <w:tc>
              <w:tcPr>
                <w:tcW w:w="844" w:type="pct"/>
                <w:vAlign w:val="center"/>
              </w:tcPr>
              <w:p w14:paraId="52681F61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Solicitud de servicios</w:t>
                </w:r>
              </w:p>
            </w:tc>
            <w:tc>
              <w:tcPr>
                <w:tcW w:w="822" w:type="pct"/>
                <w:vAlign w:val="center"/>
              </w:tcPr>
              <w:p w14:paraId="7F88B68F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Usuarios</w:t>
                </w:r>
              </w:p>
            </w:tc>
            <w:tc>
              <w:tcPr>
                <w:tcW w:w="822" w:type="pct"/>
                <w:vAlign w:val="center"/>
              </w:tcPr>
              <w:p w14:paraId="3AD0827D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17" w:type="pct"/>
                <w:vAlign w:val="center"/>
              </w:tcPr>
              <w:p w14:paraId="6C2AB6A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BMC Remedy</w:t>
                </w:r>
              </w:p>
            </w:tc>
            <w:tc>
              <w:tcPr>
                <w:tcW w:w="954" w:type="pct"/>
                <w:vAlign w:val="center"/>
              </w:tcPr>
              <w:p w14:paraId="3DAEC65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el desarrollo del proyecto</w:t>
                </w:r>
              </w:p>
            </w:tc>
          </w:tr>
          <w:tr w:rsidR="005E4707" w:rsidRPr="009171D8" w14:paraId="3DC24205" w14:textId="77777777" w:rsidTr="00131FFD">
            <w:tc>
              <w:tcPr>
                <w:tcW w:w="740" w:type="pct"/>
                <w:vAlign w:val="center"/>
              </w:tcPr>
              <w:p w14:paraId="7CEC4515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Proyecto</w:t>
                </w:r>
              </w:p>
            </w:tc>
            <w:tc>
              <w:tcPr>
                <w:tcW w:w="844" w:type="pct"/>
                <w:vAlign w:val="center"/>
              </w:tcPr>
              <w:p w14:paraId="0F2324DA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Solicitud de repuestos</w:t>
                </w:r>
              </w:p>
            </w:tc>
            <w:tc>
              <w:tcPr>
                <w:tcW w:w="822" w:type="pct"/>
                <w:vAlign w:val="center"/>
              </w:tcPr>
              <w:p w14:paraId="52497A2A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22" w:type="pct"/>
                <w:vAlign w:val="center"/>
              </w:tcPr>
              <w:p w14:paraId="67E07539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Gestión de Aprovisionamiento</w:t>
                </w:r>
              </w:p>
            </w:tc>
            <w:tc>
              <w:tcPr>
                <w:tcW w:w="817" w:type="pct"/>
                <w:vAlign w:val="center"/>
              </w:tcPr>
              <w:p w14:paraId="28FDEEFD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Vía web</w:t>
                </w:r>
              </w:p>
            </w:tc>
            <w:tc>
              <w:tcPr>
                <w:tcW w:w="954" w:type="pct"/>
                <w:vAlign w:val="center"/>
              </w:tcPr>
              <w:p w14:paraId="30C62D3D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el desarrollo del proyecto</w:t>
                </w:r>
              </w:p>
            </w:tc>
          </w:tr>
          <w:tr w:rsidR="005E4707" w:rsidRPr="009171D8" w14:paraId="5B5C743C" w14:textId="77777777" w:rsidTr="00131FFD">
            <w:tc>
              <w:tcPr>
                <w:tcW w:w="740" w:type="pct"/>
                <w:vAlign w:val="center"/>
              </w:tcPr>
              <w:p w14:paraId="606B90E2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Empalme de finalización</w:t>
                </w:r>
              </w:p>
            </w:tc>
            <w:tc>
              <w:tcPr>
                <w:tcW w:w="844" w:type="pct"/>
                <w:vAlign w:val="center"/>
              </w:tcPr>
              <w:p w14:paraId="19A20A7E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Funcionamiento del servicio. Resultados del proyecto</w:t>
                </w:r>
              </w:p>
            </w:tc>
            <w:tc>
              <w:tcPr>
                <w:tcW w:w="822" w:type="pct"/>
                <w:vAlign w:val="center"/>
              </w:tcPr>
              <w:p w14:paraId="787935D3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22" w:type="pct"/>
                <w:vAlign w:val="center"/>
              </w:tcPr>
              <w:p w14:paraId="5D12C661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Contratista entrante y/o Cliente</w:t>
                </w:r>
              </w:p>
            </w:tc>
            <w:tc>
              <w:tcPr>
                <w:tcW w:w="817" w:type="pct"/>
                <w:vAlign w:val="center"/>
              </w:tcPr>
              <w:p w14:paraId="3451524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Reuniones, informes de resultados</w:t>
                </w:r>
              </w:p>
              <w:p w14:paraId="2ECE3BDF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(Acta de reunión)</w:t>
                </w:r>
              </w:p>
            </w:tc>
            <w:tc>
              <w:tcPr>
                <w:tcW w:w="954" w:type="pct"/>
                <w:vAlign w:val="center"/>
              </w:tcPr>
              <w:p w14:paraId="38DB97D4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empalme de finalización</w:t>
                </w:r>
              </w:p>
            </w:tc>
          </w:tr>
          <w:tr w:rsidR="005E4707" w:rsidRPr="009171D8" w14:paraId="65091823" w14:textId="77777777" w:rsidTr="00131FFD">
            <w:tc>
              <w:tcPr>
                <w:tcW w:w="740" w:type="pct"/>
                <w:vAlign w:val="center"/>
              </w:tcPr>
              <w:p w14:paraId="04E401EF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Finalización del proyecto</w:t>
                </w:r>
              </w:p>
            </w:tc>
            <w:tc>
              <w:tcPr>
                <w:tcW w:w="844" w:type="pct"/>
                <w:vAlign w:val="center"/>
              </w:tcPr>
              <w:p w14:paraId="3A2AE306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Acta de terminación del proyecto</w:t>
                </w:r>
              </w:p>
            </w:tc>
            <w:tc>
              <w:tcPr>
                <w:tcW w:w="822" w:type="pct"/>
                <w:vAlign w:val="center"/>
              </w:tcPr>
              <w:p w14:paraId="1A5435A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Gerente del proyecto</w:t>
                </w:r>
              </w:p>
            </w:tc>
            <w:tc>
              <w:tcPr>
                <w:tcW w:w="822" w:type="pct"/>
                <w:vAlign w:val="center"/>
              </w:tcPr>
              <w:p w14:paraId="2B9BCED1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Supervisor(es) del proyecto por parte del Cliente</w:t>
                </w:r>
              </w:p>
            </w:tc>
            <w:tc>
              <w:tcPr>
                <w:tcW w:w="817" w:type="pct"/>
                <w:vAlign w:val="center"/>
              </w:tcPr>
              <w:p w14:paraId="1359FEC5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Informe escrito</w:t>
                </w:r>
              </w:p>
            </w:tc>
            <w:tc>
              <w:tcPr>
                <w:tcW w:w="954" w:type="pct"/>
                <w:vAlign w:val="center"/>
              </w:tcPr>
              <w:p w14:paraId="7E8F930B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En reunión de Finalización del proyecto</w:t>
                </w:r>
              </w:p>
            </w:tc>
          </w:tr>
        </w:tbl>
        <w:p w14:paraId="28EFDC65" w14:textId="77777777" w:rsidR="005E4707" w:rsidRPr="009171D8" w:rsidRDefault="005E4707" w:rsidP="005E4707">
          <w:pPr>
            <w:jc w:val="center"/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b/>
              <w:sz w:val="20"/>
              <w:szCs w:val="20"/>
            </w:rPr>
            <w:t xml:space="preserve">Tabla </w:t>
          </w:r>
          <w:r w:rsidRPr="009171D8">
            <w:rPr>
              <w:rFonts w:ascii="Verdana" w:hAnsi="Verdana"/>
              <w:b/>
              <w:color w:val="FF0000"/>
              <w:sz w:val="20"/>
              <w:szCs w:val="20"/>
            </w:rPr>
            <w:t>3</w:t>
          </w:r>
          <w:r w:rsidRPr="009171D8">
            <w:rPr>
              <w:rFonts w:ascii="Verdana" w:hAnsi="Verdana"/>
              <w:b/>
              <w:sz w:val="20"/>
              <w:szCs w:val="20"/>
            </w:rPr>
            <w:t>. Plan de Comunicaciones</w:t>
          </w:r>
        </w:p>
        <w:p w14:paraId="14E6D4D4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14:paraId="767F7D16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1" w:name="_Toc67492467"/>
          <w:r w:rsidRPr="009171D8">
            <w:rPr>
              <w:rFonts w:ascii="Verdana" w:hAnsi="Verdana"/>
              <w:sz w:val="20"/>
              <w:szCs w:val="20"/>
              <w:lang w:val="es-ES_tradnl"/>
            </w:rPr>
            <w:t>Matriz de Responsabilidades</w:t>
          </w:r>
          <w:bookmarkEnd w:id="21"/>
        </w:p>
        <w:p w14:paraId="13EEBE6A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5000" w:type="pct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13"/>
            <w:gridCol w:w="1389"/>
            <w:gridCol w:w="1351"/>
            <w:gridCol w:w="1526"/>
            <w:gridCol w:w="1343"/>
            <w:gridCol w:w="1570"/>
            <w:gridCol w:w="1570"/>
          </w:tblGrid>
          <w:tr w:rsidR="005E4707" w:rsidRPr="009171D8" w14:paraId="3730ABD9" w14:textId="77777777" w:rsidTr="00131FFD">
            <w:trPr>
              <w:tblHeader/>
            </w:trPr>
            <w:tc>
              <w:tcPr>
                <w:tcW w:w="609" w:type="pct"/>
                <w:shd w:val="clear" w:color="auto" w:fill="F2F2F2" w:themeFill="background1" w:themeFillShade="F2"/>
                <w:vAlign w:val="center"/>
              </w:tcPr>
              <w:p w14:paraId="490BA114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Cargo/Rol</w:t>
                </w:r>
              </w:p>
            </w:tc>
            <w:tc>
              <w:tcPr>
                <w:tcW w:w="697" w:type="pct"/>
                <w:shd w:val="clear" w:color="auto" w:fill="F2F2F2" w:themeFill="background1" w:themeFillShade="F2"/>
                <w:vAlign w:val="center"/>
              </w:tcPr>
              <w:p w14:paraId="5E2F5B6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1</w:t>
                </w:r>
              </w:p>
            </w:tc>
            <w:tc>
              <w:tcPr>
                <w:tcW w:w="678" w:type="pct"/>
                <w:shd w:val="clear" w:color="auto" w:fill="F2F2F2" w:themeFill="background1" w:themeFillShade="F2"/>
                <w:vAlign w:val="center"/>
              </w:tcPr>
              <w:p w14:paraId="59D3324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2</w:t>
                </w:r>
              </w:p>
            </w:tc>
            <w:tc>
              <w:tcPr>
                <w:tcW w:w="766" w:type="pct"/>
                <w:shd w:val="clear" w:color="auto" w:fill="F2F2F2" w:themeFill="background1" w:themeFillShade="F2"/>
                <w:vAlign w:val="center"/>
              </w:tcPr>
              <w:p w14:paraId="163D7550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3</w:t>
                </w:r>
              </w:p>
            </w:tc>
            <w:tc>
              <w:tcPr>
                <w:tcW w:w="674" w:type="pct"/>
                <w:shd w:val="clear" w:color="auto" w:fill="F2F2F2" w:themeFill="background1" w:themeFillShade="F2"/>
                <w:vAlign w:val="center"/>
              </w:tcPr>
              <w:p w14:paraId="4ECA4086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Informes, Conceptos Técnicos y Actas de Cambio</w:t>
                </w:r>
              </w:p>
            </w:tc>
            <w:tc>
              <w:tcPr>
                <w:tcW w:w="788" w:type="pct"/>
                <w:shd w:val="clear" w:color="auto" w:fill="F2F2F2" w:themeFill="background1" w:themeFillShade="F2"/>
                <w:vAlign w:val="center"/>
              </w:tcPr>
              <w:p w14:paraId="401A32F1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Capacitación</w:t>
                </w:r>
              </w:p>
            </w:tc>
            <w:tc>
              <w:tcPr>
                <w:tcW w:w="788" w:type="pct"/>
                <w:shd w:val="clear" w:color="auto" w:fill="F2F2F2" w:themeFill="background1" w:themeFillShade="F2"/>
                <w:vAlign w:val="center"/>
              </w:tcPr>
              <w:p w14:paraId="48210E5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Control y Seguimiento</w:t>
                </w:r>
              </w:p>
            </w:tc>
          </w:tr>
          <w:tr w:rsidR="005E4707" w:rsidRPr="009171D8" w14:paraId="7AC71E2E" w14:textId="77777777" w:rsidTr="00131FFD">
            <w:tc>
              <w:tcPr>
                <w:tcW w:w="609" w:type="pct"/>
                <w:vAlign w:val="center"/>
              </w:tcPr>
              <w:p w14:paraId="613D8829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14:paraId="109D6F0E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14:paraId="02BA1D9E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14:paraId="390EEC59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14:paraId="0C8DE3C9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14:paraId="3A684B25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14:paraId="4E179BF6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  <w:tr w:rsidR="005E4707" w:rsidRPr="009171D8" w14:paraId="01BADD78" w14:textId="77777777" w:rsidTr="00131FFD">
            <w:tc>
              <w:tcPr>
                <w:tcW w:w="609" w:type="pct"/>
                <w:vAlign w:val="center"/>
              </w:tcPr>
              <w:p w14:paraId="43DDC78B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14:paraId="2E3CEAA7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14:paraId="7202C342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14:paraId="6F09BCD3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14:paraId="639DE29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14:paraId="3B0B7388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14:paraId="415C01B9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  <w:tr w:rsidR="005E4707" w:rsidRPr="009171D8" w14:paraId="4E3BE447" w14:textId="77777777" w:rsidTr="00131FFD">
            <w:tc>
              <w:tcPr>
                <w:tcW w:w="609" w:type="pct"/>
                <w:vAlign w:val="center"/>
              </w:tcPr>
              <w:p w14:paraId="78CEEE1A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14:paraId="35914D6A" w14:textId="77777777"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14:paraId="2253B08E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14:paraId="7FA8F14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14:paraId="0F3D2BC1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14:paraId="38C44170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14:paraId="5C0F339D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</w:tbl>
        <w:p w14:paraId="6AB15441" w14:textId="77777777"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 xml:space="preserve">Tabla </w:t>
          </w:r>
          <w:r w:rsidRPr="009171D8">
            <w:rPr>
              <w:rFonts w:ascii="Verdana" w:hAnsi="Verdana"/>
              <w:color w:val="FF0000"/>
              <w:sz w:val="20"/>
              <w:szCs w:val="20"/>
            </w:rPr>
            <w:t>4</w:t>
          </w:r>
          <w:r w:rsidRPr="009171D8">
            <w:rPr>
              <w:rFonts w:ascii="Verdana" w:hAnsi="Verdana"/>
              <w:sz w:val="20"/>
              <w:szCs w:val="20"/>
            </w:rPr>
            <w:t xml:space="preserve">. </w:t>
          </w:r>
          <w:r w:rsidRPr="009171D8">
            <w:rPr>
              <w:rFonts w:ascii="Verdana" w:hAnsi="Verdana"/>
              <w:b/>
              <w:sz w:val="20"/>
              <w:szCs w:val="20"/>
            </w:rPr>
            <w:t>Matriz de Responsabilidades.</w:t>
          </w:r>
        </w:p>
        <w:p w14:paraId="2FFA2100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14:paraId="29D0B93E" w14:textId="77777777" w:rsidR="00B65427" w:rsidRPr="009171D8" w:rsidRDefault="00B6542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14:paraId="475F5ADC" w14:textId="77777777" w:rsidR="005E4707" w:rsidRPr="009171D8" w:rsidRDefault="005E4707" w:rsidP="005E4707">
          <w:pPr>
            <w:pStyle w:val="Ttulo1"/>
            <w:ind w:left="432"/>
            <w:rPr>
              <w:rFonts w:ascii="Verdana" w:hAnsi="Verdana"/>
              <w:sz w:val="20"/>
              <w:szCs w:val="20"/>
              <w:lang w:val="es-ES_tradnl"/>
            </w:rPr>
          </w:pPr>
        </w:p>
        <w:p w14:paraId="302D93DF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2" w:name="_Toc67492468"/>
          <w:r w:rsidRPr="009171D8">
            <w:rPr>
              <w:rFonts w:ascii="Verdana" w:hAnsi="Verdana"/>
              <w:sz w:val="20"/>
              <w:szCs w:val="20"/>
              <w:lang w:val="es-ES_tradnl"/>
            </w:rPr>
            <w:t>Informes de Desempeño</w:t>
          </w:r>
          <w:bookmarkEnd w:id="22"/>
        </w:p>
        <w:p w14:paraId="5F8EA5B4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2138754743"/>
            <w:placeholder>
              <w:docPart w:val="A3E3E14D51E948BD8F40CBAF02902573"/>
            </w:placeholder>
          </w:sdtPr>
          <w:sdtContent>
            <w:p w14:paraId="7E77E678" w14:textId="77777777"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informes presentados tanto al cliente como a SELCOMP.</w:t>
              </w:r>
            </w:p>
          </w:sdtContent>
        </w:sdt>
        <w:p w14:paraId="58D18201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14:paraId="7875364E" w14:textId="77777777"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23" w:name="_Toc67492469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los Riesgos del Proyecto</w:t>
          </w:r>
          <w:bookmarkEnd w:id="23"/>
        </w:p>
        <w:p w14:paraId="43B1354A" w14:textId="77777777"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0056218B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4" w:name="_Toc67492470"/>
          <w:r w:rsidRPr="009171D8">
            <w:rPr>
              <w:rFonts w:ascii="Verdana" w:hAnsi="Verdana"/>
              <w:sz w:val="20"/>
              <w:szCs w:val="20"/>
              <w:lang w:val="es-ES_tradnl"/>
            </w:rPr>
            <w:lastRenderedPageBreak/>
            <w:t>Identificación de Riesgos</w:t>
          </w:r>
          <w:bookmarkEnd w:id="24"/>
        </w:p>
        <w:p w14:paraId="035173D1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14:paraId="66D4D3BE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La identificación y categorización de los riesgos se determina de acuerdo a la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Matriz de Riesgos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>.</w:t>
          </w:r>
          <w:r w:rsidRPr="009171D8">
            <w:rPr>
              <w:rFonts w:ascii="Verdana" w:hAnsi="Verdana"/>
              <w:color w:val="FF0000"/>
              <w:sz w:val="20"/>
              <w:szCs w:val="20"/>
              <w:lang w:val="es-ES_tradnl"/>
            </w:rPr>
            <w:t xml:space="preserve"> </w:t>
          </w:r>
        </w:p>
        <w:p w14:paraId="0DCC1ECB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14:paraId="6AC6122F" w14:textId="77777777" w:rsidR="00FC29BF" w:rsidRPr="009171D8" w:rsidRDefault="00A538FE" w:rsidP="005E4707">
          <w:pPr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noProof/>
              <w:sz w:val="20"/>
              <w:szCs w:val="20"/>
              <w:lang w:eastAsia="es-CO"/>
            </w:rPr>
            <w:drawing>
              <wp:inline distT="0" distB="0" distL="0" distR="0" wp14:anchorId="23C53697" wp14:editId="5FCC0BCE">
                <wp:extent cx="4192438" cy="1845945"/>
                <wp:effectExtent l="0" t="0" r="0" b="1905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8079" cy="1848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B47701" w14:textId="77777777" w:rsidR="005F3FC9" w:rsidRPr="009171D8" w:rsidRDefault="005E4707" w:rsidP="005F3FC9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Tabla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 xml:space="preserve"> </w:t>
          </w:r>
          <w:r w:rsidRPr="005F3FC9">
            <w:rPr>
              <w:rFonts w:ascii="Verdana" w:hAnsi="Verdana"/>
              <w:sz w:val="20"/>
              <w:szCs w:val="20"/>
              <w:lang w:val="es-ES_tradnl"/>
            </w:rPr>
            <w:t xml:space="preserve">5.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Matriz de Riesgos.</w:t>
          </w:r>
        </w:p>
        <w:p w14:paraId="65464AC9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14:paraId="54AFF0A9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878652369"/>
            </w:sdt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riesgos que pueden afectar el normal desarrollo de las actividades y el cumplimiento de los requisitos del cliente, legales y del Sistema de Gestión de la Calidad.</w:t>
              </w:r>
            </w:sdtContent>
          </w:sdt>
        </w:p>
        <w:p w14:paraId="7CB075F5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4915" w:type="pct"/>
            <w:tblInd w:w="170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435"/>
            <w:gridCol w:w="7348"/>
            <w:gridCol w:w="676"/>
            <w:gridCol w:w="676"/>
            <w:gridCol w:w="658"/>
          </w:tblGrid>
          <w:tr w:rsidR="005E4707" w:rsidRPr="009171D8" w14:paraId="0DBB75F3" w14:textId="77777777" w:rsidTr="00131FFD">
            <w:tc>
              <w:tcPr>
                <w:tcW w:w="218" w:type="pct"/>
                <w:shd w:val="clear" w:color="auto" w:fill="F2F2F2" w:themeFill="background1" w:themeFillShade="F2"/>
                <w:vAlign w:val="center"/>
              </w:tcPr>
              <w:p w14:paraId="18AA2DCB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No.</w:t>
                </w:r>
              </w:p>
            </w:tc>
            <w:tc>
              <w:tcPr>
                <w:tcW w:w="3753" w:type="pct"/>
                <w:shd w:val="clear" w:color="auto" w:fill="F2F2F2" w:themeFill="background1" w:themeFillShade="F2"/>
                <w:vAlign w:val="center"/>
              </w:tcPr>
              <w:p w14:paraId="53AB8CE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Riesgo</w:t>
                </w:r>
              </w:p>
            </w:tc>
            <w:tc>
              <w:tcPr>
                <w:tcW w:w="346" w:type="pct"/>
                <w:shd w:val="clear" w:color="auto" w:fill="F2F2F2" w:themeFill="background1" w:themeFillShade="F2"/>
                <w:vAlign w:val="center"/>
              </w:tcPr>
              <w:p w14:paraId="774950AF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P</w:t>
                </w:r>
              </w:p>
            </w:tc>
            <w:tc>
              <w:tcPr>
                <w:tcW w:w="346" w:type="pct"/>
                <w:shd w:val="clear" w:color="auto" w:fill="F2F2F2" w:themeFill="background1" w:themeFillShade="F2"/>
                <w:vAlign w:val="center"/>
              </w:tcPr>
              <w:p w14:paraId="52A93073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I</w:t>
                </w:r>
              </w:p>
            </w:tc>
            <w:tc>
              <w:tcPr>
                <w:tcW w:w="338" w:type="pct"/>
                <w:shd w:val="clear" w:color="auto" w:fill="F2F2F2" w:themeFill="background1" w:themeFillShade="F2"/>
                <w:vAlign w:val="center"/>
              </w:tcPr>
              <w:p w14:paraId="3FB494C1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Cat.*</w:t>
                </w:r>
              </w:p>
            </w:tc>
          </w:tr>
          <w:tr w:rsidR="005E4707" w:rsidRPr="009171D8" w14:paraId="26F1F851" w14:textId="77777777" w:rsidTr="00131FFD">
            <w:tc>
              <w:tcPr>
                <w:tcW w:w="218" w:type="pct"/>
                <w:vAlign w:val="center"/>
              </w:tcPr>
              <w:p w14:paraId="6BA8A9D7" w14:textId="77777777"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14:paraId="408890A5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5221E760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79B63B1E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14:paraId="5F06E7A8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14:paraId="43CC644E" w14:textId="77777777" w:rsidTr="00131FFD">
            <w:tc>
              <w:tcPr>
                <w:tcW w:w="218" w:type="pct"/>
                <w:vAlign w:val="center"/>
              </w:tcPr>
              <w:p w14:paraId="2BCFFE90" w14:textId="77777777"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14:paraId="6565AA8F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084D1E66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1193D87E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14:paraId="6FE51E68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14:paraId="043CF5F5" w14:textId="77777777" w:rsidTr="00131FFD">
            <w:tc>
              <w:tcPr>
                <w:tcW w:w="218" w:type="pct"/>
                <w:vAlign w:val="center"/>
              </w:tcPr>
              <w:p w14:paraId="1330ED2A" w14:textId="77777777"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14:paraId="57071C2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46CFF15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326A6309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14:paraId="36660E3C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14:paraId="3CD24812" w14:textId="77777777" w:rsidTr="00131FFD">
            <w:tc>
              <w:tcPr>
                <w:tcW w:w="218" w:type="pct"/>
                <w:vAlign w:val="center"/>
              </w:tcPr>
              <w:p w14:paraId="31B46988" w14:textId="77777777"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14:paraId="714162B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7474FE4A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474C47CE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14:paraId="546B8B77" w14:textId="77777777"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</w:tbl>
        <w:p w14:paraId="6A23AD55" w14:textId="77777777"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*Categoría: Aceptable (A); Moderado (M); Inaceptable (I)</w:t>
          </w:r>
        </w:p>
        <w:p w14:paraId="75BD8B10" w14:textId="77777777"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Tabla </w:t>
          </w:r>
          <w:r w:rsidRPr="009171D8">
            <w:rPr>
              <w:rFonts w:ascii="Verdana" w:hAnsi="Verdana"/>
              <w:color w:val="FF0000"/>
              <w:sz w:val="20"/>
              <w:szCs w:val="20"/>
              <w:lang w:val="es-ES_tradnl"/>
            </w:rPr>
            <w:t>6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.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Categorización de Riesgos.</w:t>
          </w:r>
        </w:p>
        <w:p w14:paraId="038CE851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14:paraId="4FB91682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5" w:name="_Toc67492471"/>
          <w:r w:rsidRPr="009171D8">
            <w:rPr>
              <w:rFonts w:ascii="Verdana" w:hAnsi="Verdana"/>
              <w:sz w:val="20"/>
              <w:szCs w:val="20"/>
              <w:lang w:val="es-ES_tradnl"/>
            </w:rPr>
            <w:t>Planificación de Respuesta a los Riesgos</w:t>
          </w:r>
          <w:bookmarkEnd w:id="25"/>
        </w:p>
        <w:p w14:paraId="0AA16414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2107382381"/>
          </w:sdtPr>
          <w:sdtContent>
            <w:p w14:paraId="6C89077D" w14:textId="77777777"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las estrategias para mitigar o eliminar los riesgos identificados detallados en el numeral 6.1</w:t>
              </w:r>
            </w:p>
            <w:p w14:paraId="5FF13767" w14:textId="77777777" w:rsidR="005E4707" w:rsidRPr="009171D8" w:rsidRDefault="005E4707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Relacione la estrategia para mitigar el riesgo </w:t>
              </w:r>
              <w:r w:rsidR="00186AB8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</w:t>
              </w: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a).</w:t>
              </w:r>
            </w:p>
            <w:p w14:paraId="43E740F6" w14:textId="77777777" w:rsidR="005E4707" w:rsidRPr="009171D8" w:rsidRDefault="005E4707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Relacione la estrategia para mitigar el riesgo </w:t>
              </w:r>
              <w:r w:rsidR="00186AB8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</w:t>
              </w: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b).</w:t>
              </w:r>
            </w:p>
            <w:p w14:paraId="19B3EF57" w14:textId="77777777" w:rsidR="00186AB8" w:rsidRPr="009171D8" w:rsidRDefault="00186AB8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Relacione la estrategia para mitigar el riesgo  c).</w:t>
              </w:r>
            </w:p>
            <w:p w14:paraId="26F1AB82" w14:textId="77777777" w:rsidR="00186AB8" w:rsidRPr="009171D8" w:rsidRDefault="00186AB8" w:rsidP="00186AB8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Relacione la estrategia para mitigar el riesgo  d).</w:t>
              </w:r>
            </w:p>
            <w:p w14:paraId="204D57F8" w14:textId="77777777" w:rsidR="005E4707" w:rsidRPr="009171D8" w:rsidRDefault="005E4707" w:rsidP="00186AB8">
              <w:pPr>
                <w:pStyle w:val="Prrafodelista"/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  <w:p w14:paraId="52349258" w14:textId="77777777"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  <w:p w14:paraId="45DF1E39" w14:textId="77777777" w:rsidR="005E4707" w:rsidRPr="009171D8" w:rsidRDefault="00000000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</w:sdtContent>
        </w:sdt>
        <w:p w14:paraId="1B974BE6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16476C35" w14:textId="77777777"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26" w:name="_Toc67492472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las Adquisiciones del Proyecto</w:t>
          </w:r>
          <w:bookmarkEnd w:id="26"/>
        </w:p>
        <w:p w14:paraId="4D0EE2D4" w14:textId="77777777"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4F20B3FC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7" w:name="_Toc67492473"/>
          <w:r w:rsidRPr="009171D8">
            <w:rPr>
              <w:rFonts w:ascii="Verdana" w:hAnsi="Verdana"/>
              <w:sz w:val="20"/>
              <w:szCs w:val="20"/>
              <w:lang w:val="es-ES_tradnl"/>
            </w:rPr>
            <w:t>Planeación de las Adquisiciones</w:t>
          </w:r>
          <w:bookmarkEnd w:id="27"/>
        </w:p>
        <w:p w14:paraId="34A5A3A3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772128422"/>
          </w:sdtPr>
          <w:sdtContent>
            <w:p w14:paraId="51837CEE" w14:textId="77777777"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recursos necesarios para dar cumplimiento de las actividades a desarrollar (numeral 2.1) Por ejemplo: Equipos de Soporte y Stock de Repuestos, etc.</w:t>
              </w:r>
            </w:p>
          </w:sdtContent>
        </w:sdt>
        <w:p w14:paraId="3C5C92B3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14:paraId="4674A782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8" w:name="_Toc67492474"/>
          <w:r w:rsidRPr="009171D8">
            <w:rPr>
              <w:rFonts w:ascii="Verdana" w:hAnsi="Verdana"/>
              <w:sz w:val="20"/>
              <w:szCs w:val="20"/>
              <w:lang w:val="es-ES_tradnl"/>
            </w:rPr>
            <w:t>Realización de Adquisiciones</w:t>
          </w:r>
          <w:bookmarkEnd w:id="28"/>
        </w:p>
        <w:p w14:paraId="044AEED6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49B93B98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1228915434"/>
              <w:placeholder>
                <w:docPart w:val="A3E3E14D51E948BD8F40CBAF02902573"/>
              </w:placeholder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 realizan las adquisiciones de los diferente</w:t>
              </w:r>
              <w:r w:rsidR="00A538FE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s elementos relacionados en el </w:t>
              </w:r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numeral 7.1 El alcance de esta descripción es: Desde cómo cada coordinador o responsable del proyecto hace la solicitud de los elementos hasta la entrega al contrato; Se excluye la gestión realizada por aprovisionamiento o fabricantes de equipos o repuestos.</w:t>
              </w:r>
            </w:sdtContent>
          </w:sdt>
          <w:r w:rsidR="005E4707" w:rsidRPr="009171D8">
            <w:rPr>
              <w:rFonts w:ascii="Verdana" w:hAnsi="Verdana"/>
              <w:color w:val="BF1739"/>
              <w:sz w:val="20"/>
              <w:szCs w:val="20"/>
              <w:lang w:val="es-ES_tradnl"/>
            </w:rPr>
            <w:t xml:space="preserve"> </w:t>
          </w:r>
        </w:p>
        <w:p w14:paraId="6230045E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6724754B" w14:textId="77777777"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9" w:name="_Toc67492475"/>
          <w:r w:rsidRPr="009171D8">
            <w:rPr>
              <w:rFonts w:ascii="Verdana" w:hAnsi="Verdana"/>
              <w:sz w:val="20"/>
              <w:szCs w:val="20"/>
              <w:lang w:val="es-ES_tradnl"/>
            </w:rPr>
            <w:t>Seguimiento y Supervisión de las Adquisiciones</w:t>
          </w:r>
          <w:bookmarkEnd w:id="29"/>
        </w:p>
        <w:p w14:paraId="7CB4B4B4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3B856443" w14:textId="77777777" w:rsidR="005E4707" w:rsidRPr="009171D8" w:rsidRDefault="00000000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1986927463"/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 lleva a cabo el seguimiento a las actividades relacionadas en el numeral 7.2 y los formatos y medios que evidencian el seguimiento.</w:t>
              </w:r>
            </w:sdtContent>
          </w:sdt>
        </w:p>
        <w:p w14:paraId="07643662" w14:textId="77777777"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14:paraId="2A87117D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1AB6B19E" w14:textId="77777777"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14:paraId="6DC8BFA1" w14:textId="77777777" w:rsidR="008143ED" w:rsidRPr="009171D8" w:rsidRDefault="00000000" w:rsidP="008143ED">
          <w:pPr>
            <w:widowControl/>
            <w:suppressAutoHyphens w:val="0"/>
            <w:jc w:val="left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</w:sdtContent>
    </w:sdt>
    <w:p w14:paraId="496C7D65" w14:textId="77777777" w:rsidR="00B72445" w:rsidRPr="009171D8" w:rsidRDefault="00B72445" w:rsidP="008143ED">
      <w:pPr>
        <w:widowControl/>
        <w:suppressAutoHyphens w:val="0"/>
        <w:jc w:val="center"/>
        <w:rPr>
          <w:rFonts w:ascii="Verdana" w:hAnsi="Verdana"/>
          <w:b/>
          <w:sz w:val="20"/>
          <w:szCs w:val="20"/>
          <w:lang w:val="es-ES_tradnl"/>
        </w:rPr>
      </w:pPr>
      <w:r w:rsidRPr="009171D8">
        <w:rPr>
          <w:rFonts w:ascii="Verdana" w:hAnsi="Verdana"/>
          <w:b/>
          <w:sz w:val="20"/>
          <w:szCs w:val="20"/>
          <w:lang w:val="es-ES_tradnl"/>
        </w:rPr>
        <w:t>ANEXO 1</w:t>
      </w:r>
    </w:p>
    <w:p w14:paraId="621379E9" w14:textId="77777777" w:rsidR="00B72445" w:rsidRPr="009171D8" w:rsidRDefault="00B72445" w:rsidP="00B72445">
      <w:pPr>
        <w:spacing w:line="276" w:lineRule="auto"/>
        <w:jc w:val="center"/>
        <w:rPr>
          <w:rFonts w:ascii="Verdana" w:hAnsi="Verdana"/>
          <w:b/>
          <w:sz w:val="20"/>
          <w:szCs w:val="20"/>
          <w:lang w:val="es-ES_tradnl"/>
        </w:rPr>
      </w:pPr>
    </w:p>
    <w:tbl>
      <w:tblPr>
        <w:tblW w:w="1002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1976"/>
        <w:gridCol w:w="1177"/>
        <w:gridCol w:w="2015"/>
        <w:gridCol w:w="3317"/>
      </w:tblGrid>
      <w:tr w:rsidR="00B72445" w:rsidRPr="009171D8" w14:paraId="3C4D2EEA" w14:textId="77777777" w:rsidTr="005A22DF">
        <w:trPr>
          <w:trHeight w:val="300"/>
          <w:jc w:val="center"/>
        </w:trPr>
        <w:tc>
          <w:tcPr>
            <w:tcW w:w="10021" w:type="dxa"/>
            <w:gridSpan w:val="5"/>
            <w:shd w:val="clear" w:color="auto" w:fill="F2F2F2" w:themeFill="background1" w:themeFillShade="F2"/>
            <w:noWrap/>
            <w:vAlign w:val="bottom"/>
          </w:tcPr>
          <w:p w14:paraId="2038C0E7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CONTROL DE CAMBIOS</w:t>
            </w:r>
          </w:p>
        </w:tc>
      </w:tr>
      <w:tr w:rsidR="00B72445" w:rsidRPr="009171D8" w14:paraId="2430D82B" w14:textId="77777777" w:rsidTr="005A22DF">
        <w:trPr>
          <w:trHeight w:val="300"/>
          <w:jc w:val="center"/>
        </w:trPr>
        <w:tc>
          <w:tcPr>
            <w:tcW w:w="1755" w:type="dxa"/>
            <w:shd w:val="clear" w:color="auto" w:fill="F2F2F2" w:themeFill="background1" w:themeFillShade="F2"/>
            <w:noWrap/>
            <w:vAlign w:val="bottom"/>
            <w:hideMark/>
          </w:tcPr>
          <w:p w14:paraId="780DAE68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1976" w:type="dxa"/>
            <w:shd w:val="clear" w:color="auto" w:fill="F2F2F2" w:themeFill="background1" w:themeFillShade="F2"/>
            <w:noWrap/>
            <w:vAlign w:val="bottom"/>
          </w:tcPr>
          <w:p w14:paraId="3FE8BF19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ROL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bottom"/>
          </w:tcPr>
          <w:p w14:paraId="5EF7EA89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15" w:type="dxa"/>
            <w:shd w:val="clear" w:color="auto" w:fill="F2F2F2" w:themeFill="background1" w:themeFillShade="F2"/>
            <w:noWrap/>
            <w:vAlign w:val="bottom"/>
            <w:hideMark/>
          </w:tcPr>
          <w:p w14:paraId="67ED7C68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317" w:type="dxa"/>
            <w:shd w:val="clear" w:color="auto" w:fill="F2F2F2" w:themeFill="background1" w:themeFillShade="F2"/>
            <w:noWrap/>
            <w:vAlign w:val="bottom"/>
            <w:hideMark/>
          </w:tcPr>
          <w:p w14:paraId="1CCA9E8A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 DEL CAMBIO</w:t>
            </w:r>
          </w:p>
        </w:tc>
      </w:tr>
      <w:tr w:rsidR="00B72445" w:rsidRPr="009171D8" w14:paraId="605D45AB" w14:textId="77777777" w:rsidTr="00DA6A66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14:paraId="00E1C0C4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6FACDC31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14:paraId="55883E75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66D10138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14:paraId="7B289EB3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14:paraId="2AEF6BA1" w14:textId="77777777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14:paraId="754688B6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2DF794EC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14:paraId="0E18DD4E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6AEEBC52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14:paraId="63BB7E76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14:paraId="027A636B" w14:textId="77777777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14:paraId="3E00D582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410BA3C9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14:paraId="76971B66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1E031FE7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14:paraId="78EBA087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14:paraId="4BFE207C" w14:textId="77777777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14:paraId="2C44A377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603FCA6C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14:paraId="0A4578F0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14:paraId="263D51A7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14:paraId="19722B91" w14:textId="77777777"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6F310179" w14:textId="77777777" w:rsidR="00B72445" w:rsidRPr="009171D8" w:rsidRDefault="00B72445" w:rsidP="00B72445">
      <w:pPr>
        <w:rPr>
          <w:rFonts w:ascii="Verdana" w:hAnsi="Verdana"/>
          <w:b/>
          <w:sz w:val="20"/>
          <w:szCs w:val="20"/>
        </w:rPr>
      </w:pPr>
    </w:p>
    <w:sectPr w:rsidR="00B72445" w:rsidRPr="009171D8" w:rsidSect="005E4707">
      <w:headerReference w:type="default" r:id="rId12"/>
      <w:footerReference w:type="default" r:id="rId13"/>
      <w:pgSz w:w="12240" w:h="15840" w:code="1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95E3" w14:textId="77777777" w:rsidR="00C92B38" w:rsidRDefault="00C92B38" w:rsidP="006D3075">
      <w:r>
        <w:separator/>
      </w:r>
    </w:p>
  </w:endnote>
  <w:endnote w:type="continuationSeparator" w:id="0">
    <w:p w14:paraId="1DC4F33C" w14:textId="77777777" w:rsidR="00C92B38" w:rsidRDefault="00C92B38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9473" w14:textId="77777777" w:rsidR="007476A9" w:rsidRPr="00E919C9" w:rsidRDefault="007476A9" w:rsidP="006D3075">
    <w:pPr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CC95" w14:textId="77777777" w:rsidR="00C92B38" w:rsidRDefault="00C92B38" w:rsidP="006D3075">
      <w:r>
        <w:separator/>
      </w:r>
    </w:p>
  </w:footnote>
  <w:footnote w:type="continuationSeparator" w:id="0">
    <w:p w14:paraId="23E4E434" w14:textId="77777777" w:rsidR="00C92B38" w:rsidRDefault="00C92B38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83" w:type="pct"/>
      <w:jc w:val="center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413"/>
      <w:gridCol w:w="4526"/>
      <w:gridCol w:w="2398"/>
    </w:tblGrid>
    <w:tr w:rsidR="00C87803" w:rsidRPr="00786C0D" w14:paraId="39D1DB5C" w14:textId="77777777" w:rsidTr="004034D3">
      <w:trPr>
        <w:trHeight w:val="1010"/>
        <w:jc w:val="center"/>
      </w:trPr>
      <w:tc>
        <w:tcPr>
          <w:tcW w:w="1651" w:type="pct"/>
          <w:shd w:val="clear" w:color="auto" w:fill="auto"/>
          <w:vAlign w:val="bottom"/>
        </w:tcPr>
        <w:p w14:paraId="42E8B1D2" w14:textId="77777777" w:rsidR="00C87803" w:rsidRPr="00786C0D" w:rsidRDefault="00C87803" w:rsidP="00C87803">
          <w:pPr>
            <w:pStyle w:val="Encabezado"/>
          </w:pPr>
          <w:r w:rsidRPr="00786C0D">
            <w:rPr>
              <w:noProof/>
              <w:lang w:eastAsia="es-CO"/>
            </w:rPr>
            <w:drawing>
              <wp:inline distT="0" distB="0" distL="0" distR="0" wp14:anchorId="6AAE845B" wp14:editId="441876F8">
                <wp:extent cx="2129048" cy="66985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148640" cy="676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9" w:type="pct"/>
          <w:shd w:val="clear" w:color="auto" w:fill="auto"/>
          <w:vAlign w:val="center"/>
        </w:tcPr>
        <w:p w14:paraId="73FA94C9" w14:textId="77777777" w:rsidR="00C87803" w:rsidRDefault="00C87803" w:rsidP="00C87803">
          <w:pPr>
            <w:pStyle w:val="Encabezado"/>
            <w:rPr>
              <w:rFonts w:ascii="Verdana" w:hAnsi="Verdana"/>
              <w:b/>
            </w:rPr>
          </w:pPr>
        </w:p>
        <w:p w14:paraId="6F2AD881" w14:textId="77777777" w:rsidR="00C87803" w:rsidRPr="00C21FE2" w:rsidRDefault="00C87803" w:rsidP="00C87803">
          <w:pPr>
            <w:pStyle w:val="Encabezado"/>
            <w:jc w:val="center"/>
            <w:rPr>
              <w:rFonts w:ascii="Verdana" w:hAnsi="Verdana"/>
              <w:b/>
              <w:sz w:val="24"/>
              <w:szCs w:val="24"/>
            </w:rPr>
          </w:pPr>
          <w:r w:rsidRPr="00C21FE2">
            <w:rPr>
              <w:rFonts w:ascii="Verdana" w:hAnsi="Verdana"/>
              <w:b/>
              <w:sz w:val="24"/>
              <w:szCs w:val="24"/>
            </w:rPr>
            <w:t>NOMBRE DEL PROYECTO</w:t>
          </w:r>
        </w:p>
        <w:p w14:paraId="59C0C5DF" w14:textId="77777777" w:rsidR="00C87803" w:rsidRPr="00C21FE2" w:rsidRDefault="00C87803" w:rsidP="00C87803">
          <w:pPr>
            <w:pStyle w:val="Encabezado"/>
            <w:jc w:val="center"/>
            <w:rPr>
              <w:rFonts w:ascii="Verdana" w:hAnsi="Verdana"/>
              <w:b/>
              <w:sz w:val="24"/>
              <w:szCs w:val="24"/>
            </w:rPr>
          </w:pPr>
          <w:r w:rsidRPr="00C21FE2">
            <w:rPr>
              <w:rFonts w:ascii="Verdana" w:hAnsi="Verdana"/>
              <w:b/>
              <w:sz w:val="24"/>
              <w:szCs w:val="24"/>
            </w:rPr>
            <w:t>NOMBRE DE LA ACTIVIDAD</w:t>
          </w:r>
        </w:p>
        <w:p w14:paraId="5373E356" w14:textId="77777777" w:rsidR="00C87803" w:rsidRPr="00786C0D" w:rsidRDefault="00C87803" w:rsidP="00C87803">
          <w:pPr>
            <w:pStyle w:val="Encabezado"/>
            <w:jc w:val="right"/>
            <w:rPr>
              <w:sz w:val="16"/>
              <w:szCs w:val="16"/>
            </w:rPr>
          </w:pPr>
        </w:p>
      </w:tc>
      <w:tc>
        <w:tcPr>
          <w:tcW w:w="1159" w:type="pct"/>
          <w:vAlign w:val="center"/>
        </w:tcPr>
        <w:p w14:paraId="1FE54697" w14:textId="77777777" w:rsidR="00C87803" w:rsidRPr="00956E17" w:rsidRDefault="00C87803" w:rsidP="00C87803">
          <w:pPr>
            <w:pStyle w:val="Encabezado"/>
            <w:jc w:val="center"/>
            <w:rPr>
              <w:rFonts w:ascii="Verdana" w:hAnsi="Verdana"/>
              <w:b/>
              <w:noProof/>
              <w:color w:val="FF0000"/>
              <w:lang w:val="es-ES" w:eastAsia="es-ES"/>
            </w:rPr>
          </w:pPr>
          <w:r w:rsidRPr="00956E17">
            <w:rPr>
              <w:rFonts w:ascii="Verdana" w:hAnsi="Verdana"/>
              <w:b/>
              <w:noProof/>
              <w:color w:val="FF0000"/>
              <w:lang w:val="es-ES" w:eastAsia="es-ES"/>
            </w:rPr>
            <w:t>LOGO DEL CLIENTE</w:t>
          </w:r>
        </w:p>
      </w:tc>
    </w:tr>
    <w:tr w:rsidR="00C87803" w:rsidRPr="00786C0D" w14:paraId="1E480A19" w14:textId="77777777" w:rsidTr="004034D3">
      <w:trPr>
        <w:trHeight w:val="59"/>
        <w:jc w:val="center"/>
      </w:trPr>
      <w:tc>
        <w:tcPr>
          <w:tcW w:w="5000" w:type="pct"/>
          <w:gridSpan w:val="3"/>
          <w:tcBorders>
            <w:bottom w:val="single" w:sz="4" w:space="0" w:color="BF1739"/>
          </w:tcBorders>
          <w:shd w:val="clear" w:color="auto" w:fill="auto"/>
          <w:vAlign w:val="bottom"/>
        </w:tcPr>
        <w:p w14:paraId="42D91D5B" w14:textId="77777777" w:rsidR="00C87803" w:rsidRPr="00786C0D" w:rsidRDefault="00C87803" w:rsidP="00C87803">
          <w:pPr>
            <w:pStyle w:val="Encabezado"/>
            <w:jc w:val="right"/>
            <w:rPr>
              <w:rFonts w:ascii="Verdana" w:hAnsi="Verdana"/>
              <w:b/>
              <w:noProof/>
              <w:lang w:val="es-ES" w:eastAsia="es-ES"/>
            </w:rPr>
          </w:pPr>
          <w:r>
            <w:rPr>
              <w:rFonts w:ascii="Verdana" w:hAnsi="Verdana"/>
              <w:sz w:val="16"/>
              <w:szCs w:val="16"/>
            </w:rPr>
            <w:t>GO-P</w:t>
          </w:r>
          <w:r w:rsidRPr="00786C0D">
            <w:rPr>
              <w:rFonts w:ascii="Verdana" w:hAnsi="Verdana"/>
              <w:sz w:val="16"/>
              <w:szCs w:val="16"/>
            </w:rPr>
            <w:t>01-F06-R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786C0D">
            <w:rPr>
              <w:rFonts w:ascii="Verdana" w:hAnsi="Verdana"/>
              <w:sz w:val="16"/>
              <w:szCs w:val="16"/>
            </w:rPr>
            <w:t xml:space="preserve"> – Página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A6A66">
            <w:rPr>
              <w:rFonts w:ascii="Verdana" w:hAnsi="Verdana"/>
              <w:noProof/>
              <w:sz w:val="16"/>
              <w:szCs w:val="16"/>
            </w:rPr>
            <w:t>6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  <w:r w:rsidRPr="00786C0D">
            <w:rPr>
              <w:rFonts w:ascii="Verdana" w:hAnsi="Verdana"/>
              <w:sz w:val="16"/>
              <w:szCs w:val="16"/>
            </w:rPr>
            <w:t xml:space="preserve"> de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A6A66">
            <w:rPr>
              <w:rFonts w:ascii="Verdana" w:hAnsi="Verdana"/>
              <w:noProof/>
              <w:sz w:val="16"/>
              <w:szCs w:val="16"/>
            </w:rPr>
            <w:t>6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14:paraId="4CB812FC" w14:textId="77777777" w:rsidR="007476A9" w:rsidRPr="000F62B3" w:rsidRDefault="007476A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48A"/>
    <w:multiLevelType w:val="hybridMultilevel"/>
    <w:tmpl w:val="85E28F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2109"/>
    <w:multiLevelType w:val="hybridMultilevel"/>
    <w:tmpl w:val="B7E8D7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23E3"/>
    <w:multiLevelType w:val="hybridMultilevel"/>
    <w:tmpl w:val="D4B48F5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EA5BCA"/>
    <w:multiLevelType w:val="multilevel"/>
    <w:tmpl w:val="BFC6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6E0525"/>
    <w:multiLevelType w:val="multilevel"/>
    <w:tmpl w:val="9ED61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724FC"/>
    <w:multiLevelType w:val="hybridMultilevel"/>
    <w:tmpl w:val="588C8E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27B2"/>
    <w:multiLevelType w:val="hybridMultilevel"/>
    <w:tmpl w:val="C226CDA2"/>
    <w:lvl w:ilvl="0" w:tplc="A5566FF6">
      <w:start w:val="1"/>
      <w:numFmt w:val="decimal"/>
      <w:pStyle w:val="Ttulo2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0000" w:themeColor="text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F7BB4"/>
    <w:multiLevelType w:val="hybridMultilevel"/>
    <w:tmpl w:val="D68E94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0720721">
    <w:abstractNumId w:val="8"/>
  </w:num>
  <w:num w:numId="2" w16cid:durableId="1672874720">
    <w:abstractNumId w:val="15"/>
  </w:num>
  <w:num w:numId="3" w16cid:durableId="1061321702">
    <w:abstractNumId w:val="13"/>
  </w:num>
  <w:num w:numId="4" w16cid:durableId="659625040">
    <w:abstractNumId w:val="5"/>
  </w:num>
  <w:num w:numId="5" w16cid:durableId="1828201932">
    <w:abstractNumId w:val="14"/>
  </w:num>
  <w:num w:numId="6" w16cid:durableId="327294103">
    <w:abstractNumId w:val="11"/>
  </w:num>
  <w:num w:numId="7" w16cid:durableId="1685590665">
    <w:abstractNumId w:val="9"/>
  </w:num>
  <w:num w:numId="8" w16cid:durableId="1626958379">
    <w:abstractNumId w:val="10"/>
  </w:num>
  <w:num w:numId="9" w16cid:durableId="1846482461">
    <w:abstractNumId w:val="4"/>
  </w:num>
  <w:num w:numId="10" w16cid:durableId="742920663">
    <w:abstractNumId w:val="3"/>
  </w:num>
  <w:num w:numId="11" w16cid:durableId="1922250997">
    <w:abstractNumId w:val="7"/>
  </w:num>
  <w:num w:numId="12" w16cid:durableId="1794011498">
    <w:abstractNumId w:val="3"/>
  </w:num>
  <w:num w:numId="13" w16cid:durableId="1889030575">
    <w:abstractNumId w:val="3"/>
  </w:num>
  <w:num w:numId="14" w16cid:durableId="2007592744">
    <w:abstractNumId w:val="3"/>
  </w:num>
  <w:num w:numId="15" w16cid:durableId="1547180625">
    <w:abstractNumId w:val="3"/>
  </w:num>
  <w:num w:numId="16" w16cid:durableId="1034699261">
    <w:abstractNumId w:val="3"/>
  </w:num>
  <w:num w:numId="17" w16cid:durableId="344526590">
    <w:abstractNumId w:val="3"/>
  </w:num>
  <w:num w:numId="18" w16cid:durableId="1393693771">
    <w:abstractNumId w:val="3"/>
  </w:num>
  <w:num w:numId="19" w16cid:durableId="1998336349">
    <w:abstractNumId w:val="3"/>
  </w:num>
  <w:num w:numId="20" w16cid:durableId="1813404075">
    <w:abstractNumId w:val="3"/>
  </w:num>
  <w:num w:numId="21" w16cid:durableId="1360399270">
    <w:abstractNumId w:val="3"/>
  </w:num>
  <w:num w:numId="22" w16cid:durableId="337119244">
    <w:abstractNumId w:val="3"/>
  </w:num>
  <w:num w:numId="23" w16cid:durableId="2080900230">
    <w:abstractNumId w:val="3"/>
  </w:num>
  <w:num w:numId="24" w16cid:durableId="23026302">
    <w:abstractNumId w:val="3"/>
  </w:num>
  <w:num w:numId="25" w16cid:durableId="1540123159">
    <w:abstractNumId w:val="3"/>
  </w:num>
  <w:num w:numId="26" w16cid:durableId="752361071">
    <w:abstractNumId w:val="3"/>
  </w:num>
  <w:num w:numId="27" w16cid:durableId="759719033">
    <w:abstractNumId w:val="3"/>
  </w:num>
  <w:num w:numId="28" w16cid:durableId="1924488887">
    <w:abstractNumId w:val="3"/>
  </w:num>
  <w:num w:numId="29" w16cid:durableId="1800031239">
    <w:abstractNumId w:val="3"/>
  </w:num>
  <w:num w:numId="30" w16cid:durableId="1246187967">
    <w:abstractNumId w:val="3"/>
  </w:num>
  <w:num w:numId="31" w16cid:durableId="757598945">
    <w:abstractNumId w:val="3"/>
  </w:num>
  <w:num w:numId="32" w16cid:durableId="284888540">
    <w:abstractNumId w:val="3"/>
  </w:num>
  <w:num w:numId="33" w16cid:durableId="1120994230">
    <w:abstractNumId w:val="3"/>
  </w:num>
  <w:num w:numId="34" w16cid:durableId="335377098">
    <w:abstractNumId w:val="3"/>
  </w:num>
  <w:num w:numId="35" w16cid:durableId="985743771">
    <w:abstractNumId w:val="3"/>
  </w:num>
  <w:num w:numId="36" w16cid:durableId="1408066624">
    <w:abstractNumId w:val="3"/>
  </w:num>
  <w:num w:numId="37" w16cid:durableId="2125415746">
    <w:abstractNumId w:val="3"/>
  </w:num>
  <w:num w:numId="38" w16cid:durableId="1976987184">
    <w:abstractNumId w:val="3"/>
  </w:num>
  <w:num w:numId="39" w16cid:durableId="1340353591">
    <w:abstractNumId w:val="3"/>
  </w:num>
  <w:num w:numId="40" w16cid:durableId="549801992">
    <w:abstractNumId w:val="3"/>
  </w:num>
  <w:num w:numId="41" w16cid:durableId="1696618016">
    <w:abstractNumId w:val="3"/>
  </w:num>
  <w:num w:numId="42" w16cid:durableId="1320618560">
    <w:abstractNumId w:val="3"/>
  </w:num>
  <w:num w:numId="43" w16cid:durableId="342515816">
    <w:abstractNumId w:val="1"/>
  </w:num>
  <w:num w:numId="44" w16cid:durableId="1084840413">
    <w:abstractNumId w:val="12"/>
  </w:num>
  <w:num w:numId="45" w16cid:durableId="1864633413">
    <w:abstractNumId w:val="6"/>
  </w:num>
  <w:num w:numId="46" w16cid:durableId="999846192">
    <w:abstractNumId w:val="0"/>
  </w:num>
  <w:num w:numId="47" w16cid:durableId="100960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C"/>
    <w:rsid w:val="00021E6F"/>
    <w:rsid w:val="00034F61"/>
    <w:rsid w:val="00047195"/>
    <w:rsid w:val="00052C7F"/>
    <w:rsid w:val="00056BEA"/>
    <w:rsid w:val="000572B3"/>
    <w:rsid w:val="00057F57"/>
    <w:rsid w:val="00064165"/>
    <w:rsid w:val="00065A8D"/>
    <w:rsid w:val="00070A61"/>
    <w:rsid w:val="00075F17"/>
    <w:rsid w:val="00076499"/>
    <w:rsid w:val="00076FEE"/>
    <w:rsid w:val="00097CF0"/>
    <w:rsid w:val="000B15C1"/>
    <w:rsid w:val="000C6AE5"/>
    <w:rsid w:val="000D2EA1"/>
    <w:rsid w:val="000E3AF1"/>
    <w:rsid w:val="000F62B3"/>
    <w:rsid w:val="00104F6D"/>
    <w:rsid w:val="00131FFD"/>
    <w:rsid w:val="001452C4"/>
    <w:rsid w:val="001673D2"/>
    <w:rsid w:val="001736B5"/>
    <w:rsid w:val="00186AB8"/>
    <w:rsid w:val="00187C2F"/>
    <w:rsid w:val="001B2FC1"/>
    <w:rsid w:val="001D249B"/>
    <w:rsid w:val="001D4CE4"/>
    <w:rsid w:val="001D6037"/>
    <w:rsid w:val="001E7568"/>
    <w:rsid w:val="001F1EC5"/>
    <w:rsid w:val="002010A1"/>
    <w:rsid w:val="00207B51"/>
    <w:rsid w:val="00214750"/>
    <w:rsid w:val="00220C65"/>
    <w:rsid w:val="002229F6"/>
    <w:rsid w:val="0022399E"/>
    <w:rsid w:val="002277FA"/>
    <w:rsid w:val="00227A1A"/>
    <w:rsid w:val="002325B2"/>
    <w:rsid w:val="00232CD3"/>
    <w:rsid w:val="00233CB7"/>
    <w:rsid w:val="00267D7B"/>
    <w:rsid w:val="00267F0B"/>
    <w:rsid w:val="00270A69"/>
    <w:rsid w:val="00274535"/>
    <w:rsid w:val="0029625A"/>
    <w:rsid w:val="002A6E41"/>
    <w:rsid w:val="002B322E"/>
    <w:rsid w:val="002C49A8"/>
    <w:rsid w:val="002E0668"/>
    <w:rsid w:val="003016A6"/>
    <w:rsid w:val="00313E01"/>
    <w:rsid w:val="0031419F"/>
    <w:rsid w:val="00316111"/>
    <w:rsid w:val="00321E98"/>
    <w:rsid w:val="00326B46"/>
    <w:rsid w:val="0033577D"/>
    <w:rsid w:val="003502E9"/>
    <w:rsid w:val="00376F34"/>
    <w:rsid w:val="00386B59"/>
    <w:rsid w:val="003924AA"/>
    <w:rsid w:val="003A4467"/>
    <w:rsid w:val="003B761B"/>
    <w:rsid w:val="003C45E6"/>
    <w:rsid w:val="003D1879"/>
    <w:rsid w:val="003D27D8"/>
    <w:rsid w:val="003D40DB"/>
    <w:rsid w:val="003F03B5"/>
    <w:rsid w:val="003F1B6A"/>
    <w:rsid w:val="003F3E74"/>
    <w:rsid w:val="003F41E8"/>
    <w:rsid w:val="003F665A"/>
    <w:rsid w:val="00404B2F"/>
    <w:rsid w:val="00411340"/>
    <w:rsid w:val="00426199"/>
    <w:rsid w:val="00433B79"/>
    <w:rsid w:val="004637F0"/>
    <w:rsid w:val="00471D47"/>
    <w:rsid w:val="00474269"/>
    <w:rsid w:val="004A38FC"/>
    <w:rsid w:val="004B6613"/>
    <w:rsid w:val="004B76B0"/>
    <w:rsid w:val="004D0023"/>
    <w:rsid w:val="004F063D"/>
    <w:rsid w:val="005010AC"/>
    <w:rsid w:val="00511C15"/>
    <w:rsid w:val="00526865"/>
    <w:rsid w:val="00533369"/>
    <w:rsid w:val="005346A0"/>
    <w:rsid w:val="00547332"/>
    <w:rsid w:val="005515A8"/>
    <w:rsid w:val="00571079"/>
    <w:rsid w:val="00583BE2"/>
    <w:rsid w:val="00585430"/>
    <w:rsid w:val="00587AD5"/>
    <w:rsid w:val="0059031A"/>
    <w:rsid w:val="005920A7"/>
    <w:rsid w:val="005A3C60"/>
    <w:rsid w:val="005A617A"/>
    <w:rsid w:val="005A7526"/>
    <w:rsid w:val="005C6293"/>
    <w:rsid w:val="005C6F41"/>
    <w:rsid w:val="005D2CE6"/>
    <w:rsid w:val="005D31FC"/>
    <w:rsid w:val="005E0ED2"/>
    <w:rsid w:val="005E4707"/>
    <w:rsid w:val="005F3FC9"/>
    <w:rsid w:val="00613E2A"/>
    <w:rsid w:val="0062528D"/>
    <w:rsid w:val="0062702F"/>
    <w:rsid w:val="00634006"/>
    <w:rsid w:val="006351D1"/>
    <w:rsid w:val="00636C6C"/>
    <w:rsid w:val="00655B83"/>
    <w:rsid w:val="00661082"/>
    <w:rsid w:val="00664585"/>
    <w:rsid w:val="006734C5"/>
    <w:rsid w:val="0068591C"/>
    <w:rsid w:val="006B7C5E"/>
    <w:rsid w:val="006C0A5F"/>
    <w:rsid w:val="006D3075"/>
    <w:rsid w:val="006E66FE"/>
    <w:rsid w:val="006E6F5D"/>
    <w:rsid w:val="006F0A1F"/>
    <w:rsid w:val="0070757A"/>
    <w:rsid w:val="00711816"/>
    <w:rsid w:val="007254BF"/>
    <w:rsid w:val="0072633A"/>
    <w:rsid w:val="00737655"/>
    <w:rsid w:val="00742824"/>
    <w:rsid w:val="007445FC"/>
    <w:rsid w:val="00747688"/>
    <w:rsid w:val="007476A9"/>
    <w:rsid w:val="00747D69"/>
    <w:rsid w:val="007514DC"/>
    <w:rsid w:val="00754BE4"/>
    <w:rsid w:val="00764F1A"/>
    <w:rsid w:val="00770837"/>
    <w:rsid w:val="00787A5E"/>
    <w:rsid w:val="007956C5"/>
    <w:rsid w:val="007A0241"/>
    <w:rsid w:val="007A26E4"/>
    <w:rsid w:val="007D672A"/>
    <w:rsid w:val="007F1565"/>
    <w:rsid w:val="00801324"/>
    <w:rsid w:val="008143ED"/>
    <w:rsid w:val="00821CB9"/>
    <w:rsid w:val="00824649"/>
    <w:rsid w:val="00831988"/>
    <w:rsid w:val="00833A1B"/>
    <w:rsid w:val="008422B5"/>
    <w:rsid w:val="00850CD7"/>
    <w:rsid w:val="00856853"/>
    <w:rsid w:val="008576F3"/>
    <w:rsid w:val="0087451B"/>
    <w:rsid w:val="00874FC1"/>
    <w:rsid w:val="00875715"/>
    <w:rsid w:val="00875774"/>
    <w:rsid w:val="008941B9"/>
    <w:rsid w:val="00896A09"/>
    <w:rsid w:val="008A0E0D"/>
    <w:rsid w:val="008B46B3"/>
    <w:rsid w:val="008C3ACB"/>
    <w:rsid w:val="008D5F89"/>
    <w:rsid w:val="008F6FF9"/>
    <w:rsid w:val="009026CF"/>
    <w:rsid w:val="00916982"/>
    <w:rsid w:val="009171D8"/>
    <w:rsid w:val="009202F2"/>
    <w:rsid w:val="00924698"/>
    <w:rsid w:val="00946D39"/>
    <w:rsid w:val="00953407"/>
    <w:rsid w:val="00960282"/>
    <w:rsid w:val="00975198"/>
    <w:rsid w:val="00977F86"/>
    <w:rsid w:val="009933B5"/>
    <w:rsid w:val="00995976"/>
    <w:rsid w:val="00997A4A"/>
    <w:rsid w:val="009C4012"/>
    <w:rsid w:val="009D1C2D"/>
    <w:rsid w:val="009D4478"/>
    <w:rsid w:val="00A0034F"/>
    <w:rsid w:val="00A05463"/>
    <w:rsid w:val="00A33D0D"/>
    <w:rsid w:val="00A40171"/>
    <w:rsid w:val="00A40F0D"/>
    <w:rsid w:val="00A464E9"/>
    <w:rsid w:val="00A479DE"/>
    <w:rsid w:val="00A538FE"/>
    <w:rsid w:val="00A75809"/>
    <w:rsid w:val="00A76461"/>
    <w:rsid w:val="00A86583"/>
    <w:rsid w:val="00A877E6"/>
    <w:rsid w:val="00A936D6"/>
    <w:rsid w:val="00A94822"/>
    <w:rsid w:val="00AA6518"/>
    <w:rsid w:val="00AB44A8"/>
    <w:rsid w:val="00AD01AC"/>
    <w:rsid w:val="00AE0F17"/>
    <w:rsid w:val="00AE3965"/>
    <w:rsid w:val="00B23FA8"/>
    <w:rsid w:val="00B349A8"/>
    <w:rsid w:val="00B4340A"/>
    <w:rsid w:val="00B45449"/>
    <w:rsid w:val="00B5179D"/>
    <w:rsid w:val="00B65427"/>
    <w:rsid w:val="00B72445"/>
    <w:rsid w:val="00B73544"/>
    <w:rsid w:val="00B76C9B"/>
    <w:rsid w:val="00B80A53"/>
    <w:rsid w:val="00B81B0B"/>
    <w:rsid w:val="00B95728"/>
    <w:rsid w:val="00BB2716"/>
    <w:rsid w:val="00BD7038"/>
    <w:rsid w:val="00BE5D5D"/>
    <w:rsid w:val="00BF54DB"/>
    <w:rsid w:val="00C0341D"/>
    <w:rsid w:val="00C31328"/>
    <w:rsid w:val="00C357EA"/>
    <w:rsid w:val="00C35F11"/>
    <w:rsid w:val="00C37944"/>
    <w:rsid w:val="00C44246"/>
    <w:rsid w:val="00C523E2"/>
    <w:rsid w:val="00C65074"/>
    <w:rsid w:val="00C65E09"/>
    <w:rsid w:val="00C709B0"/>
    <w:rsid w:val="00C77BDD"/>
    <w:rsid w:val="00C8246C"/>
    <w:rsid w:val="00C838E4"/>
    <w:rsid w:val="00C871F3"/>
    <w:rsid w:val="00C87803"/>
    <w:rsid w:val="00C87E7E"/>
    <w:rsid w:val="00C92B38"/>
    <w:rsid w:val="00CB07D0"/>
    <w:rsid w:val="00CC2D99"/>
    <w:rsid w:val="00CD0280"/>
    <w:rsid w:val="00CE5FF1"/>
    <w:rsid w:val="00CE6ECF"/>
    <w:rsid w:val="00D1002C"/>
    <w:rsid w:val="00D13B6B"/>
    <w:rsid w:val="00D43A8F"/>
    <w:rsid w:val="00D45117"/>
    <w:rsid w:val="00D71DD1"/>
    <w:rsid w:val="00D74EFF"/>
    <w:rsid w:val="00D81910"/>
    <w:rsid w:val="00D832E5"/>
    <w:rsid w:val="00DA4602"/>
    <w:rsid w:val="00DA6A66"/>
    <w:rsid w:val="00DB045B"/>
    <w:rsid w:val="00DC5B50"/>
    <w:rsid w:val="00DC7652"/>
    <w:rsid w:val="00DD1B8E"/>
    <w:rsid w:val="00DF0514"/>
    <w:rsid w:val="00DF5D46"/>
    <w:rsid w:val="00DF7DF2"/>
    <w:rsid w:val="00E04046"/>
    <w:rsid w:val="00E112AD"/>
    <w:rsid w:val="00E14DC4"/>
    <w:rsid w:val="00E17383"/>
    <w:rsid w:val="00E21692"/>
    <w:rsid w:val="00E21BDC"/>
    <w:rsid w:val="00E305FB"/>
    <w:rsid w:val="00E47536"/>
    <w:rsid w:val="00E63A4D"/>
    <w:rsid w:val="00E8449A"/>
    <w:rsid w:val="00E85EFB"/>
    <w:rsid w:val="00E919C9"/>
    <w:rsid w:val="00E93288"/>
    <w:rsid w:val="00E97A55"/>
    <w:rsid w:val="00EC15CE"/>
    <w:rsid w:val="00EC40B0"/>
    <w:rsid w:val="00ED259D"/>
    <w:rsid w:val="00EE46E8"/>
    <w:rsid w:val="00EE6947"/>
    <w:rsid w:val="00F0396A"/>
    <w:rsid w:val="00F16747"/>
    <w:rsid w:val="00F4378F"/>
    <w:rsid w:val="00F674C4"/>
    <w:rsid w:val="00F7382C"/>
    <w:rsid w:val="00F85075"/>
    <w:rsid w:val="00F95800"/>
    <w:rsid w:val="00F958EC"/>
    <w:rsid w:val="00FA5C21"/>
    <w:rsid w:val="00FA5E51"/>
    <w:rsid w:val="00FB1F03"/>
    <w:rsid w:val="00FC29BF"/>
    <w:rsid w:val="00FC3F53"/>
    <w:rsid w:val="00FD2D0C"/>
    <w:rsid w:val="00FD7116"/>
    <w:rsid w:val="00FE0D56"/>
    <w:rsid w:val="00FF10A1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0809A"/>
  <w15:docId w15:val="{01A47CF2-5BDE-4511-9904-0ABC5A5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B5"/>
    <w:pPr>
      <w:widowControl w:val="0"/>
      <w:suppressAutoHyphens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1134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411340"/>
    <w:pPr>
      <w:numPr>
        <w:numId w:val="11"/>
      </w:numPr>
      <w:outlineLvl w:val="1"/>
    </w:pPr>
    <w:rPr>
      <w:bCs w:val="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styleId="Hipervnculo">
    <w:name w:val="Hyperlink"/>
    <w:uiPriority w:val="99"/>
    <w:unhideWhenUsed/>
    <w:rsid w:val="00856853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568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6853"/>
    <w:pPr>
      <w:widowControl/>
      <w:suppressAutoHyphens w:val="0"/>
      <w:spacing w:before="100" w:beforeAutospacing="1" w:after="100" w:afterAutospacing="1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6853"/>
    <w:rPr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4113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1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11340"/>
    <w:rPr>
      <w:rFonts w:eastAsiaTheme="majorEastAsia" w:cstheme="majorBidi"/>
      <w:b/>
      <w:bCs/>
      <w:sz w:val="22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340"/>
    <w:rPr>
      <w:rFonts w:eastAsiaTheme="majorEastAsia" w:cstheme="majorBidi"/>
      <w:b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F5D46"/>
    <w:pPr>
      <w:widowControl/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0F17"/>
    <w:pPr>
      <w:tabs>
        <w:tab w:val="left" w:pos="851"/>
        <w:tab w:val="right" w:leader="dot" w:pos="99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76A9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476A9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lang w:val="es-ES" w:eastAsia="es-ES"/>
    </w:rPr>
  </w:style>
  <w:style w:type="paragraph" w:styleId="Sinespaciado">
    <w:name w:val="No Spacing"/>
    <w:link w:val="SinespaciadoCar"/>
    <w:uiPriority w:val="1"/>
    <w:qFormat/>
    <w:rsid w:val="005E4707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707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ine.ordonez\Desktop\Formatos_operaciones\Definitivos\F-GO-Plan%20de%20Trabajo%20(V0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3E14D51E948BD8F40CBAF0290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1197-4B5D-4B38-9F18-645AC384AE8B}"/>
      </w:docPartPr>
      <w:docPartBody>
        <w:p w:rsidR="00A9127F" w:rsidRDefault="005D3F03" w:rsidP="005D3F03">
          <w:pPr>
            <w:pStyle w:val="A3E3E14D51E948BD8F40CBAF02902573"/>
          </w:pPr>
          <w:r w:rsidRPr="008E0CF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C819D760BA645B1B5E36F210031E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7F21-11F0-4264-93D5-6AD89F5A9584}"/>
      </w:docPartPr>
      <w:docPartBody>
        <w:p w:rsidR="00A9127F" w:rsidRDefault="005D3F03" w:rsidP="005D3F03">
          <w:pPr>
            <w:pStyle w:val="8C819D760BA645B1B5E36F210031E6EF"/>
          </w:pPr>
          <w:r w:rsidRPr="008E0CF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03"/>
    <w:rsid w:val="000779DF"/>
    <w:rsid w:val="000A52C9"/>
    <w:rsid w:val="005D3F03"/>
    <w:rsid w:val="007B091A"/>
    <w:rsid w:val="008A553E"/>
    <w:rsid w:val="0092465E"/>
    <w:rsid w:val="00A9127F"/>
    <w:rsid w:val="00B54959"/>
    <w:rsid w:val="00B83D08"/>
    <w:rsid w:val="00E92053"/>
    <w:rsid w:val="00EA663E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5D3F03"/>
    <w:rPr>
      <w:color w:val="808080"/>
    </w:rPr>
  </w:style>
  <w:style w:type="paragraph" w:customStyle="1" w:styleId="A3E3E14D51E948BD8F40CBAF02902573">
    <w:name w:val="A3E3E14D51E948BD8F40CBAF02902573"/>
    <w:rsid w:val="005D3F03"/>
  </w:style>
  <w:style w:type="paragraph" w:customStyle="1" w:styleId="8C819D760BA645B1B5E36F210031E6EF">
    <w:name w:val="8C819D760BA645B1B5E36F210031E6EF"/>
    <w:rsid w:val="005D3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7CA57-D994-4745-A496-5B7B2336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F-GO-Plan de Trabajo (V0)</Template>
  <TotalTime>0</TotalTime>
  <Pages>7</Pages>
  <Words>1540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Plan de Trabajo</vt:lpstr>
    </vt:vector>
  </TitlesOfParts>
  <Manager>Omar Augusto Rojas Forero</Manager>
  <Company>SELCOMP</Company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Plan de Trabajo</dc:title>
  <dc:subject>Registro/Formato</dc:subject>
  <dc:creator>Jackeline Ordoñez</dc:creator>
  <cp:keywords>Registro/Formato</cp:keywords>
  <cp:lastModifiedBy>Andrea Ruiz</cp:lastModifiedBy>
  <cp:revision>2</cp:revision>
  <cp:lastPrinted>2011-11-23T18:45:00Z</cp:lastPrinted>
  <dcterms:created xsi:type="dcterms:W3CDTF">2023-05-03T08:20:00Z</dcterms:created>
  <dcterms:modified xsi:type="dcterms:W3CDTF">2023-05-03T08:20:00Z</dcterms:modified>
  <cp:category>Registro/Formato</cp:category>
  <cp:version>0</cp:version>
</cp:coreProperties>
</file>