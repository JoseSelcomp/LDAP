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8"/>
        <w:gridCol w:w="2699"/>
        <w:gridCol w:w="2511"/>
        <w:gridCol w:w="2474"/>
      </w:tblGrid>
      <w:tr w:rsidR="006D2D1E" w:rsidRPr="0093095A" w14:paraId="231AD0FE" w14:textId="77777777" w:rsidTr="00407D19">
        <w:trPr>
          <w:trHeight w:val="20"/>
        </w:trPr>
        <w:tc>
          <w:tcPr>
            <w:tcW w:w="5014" w:type="dxa"/>
            <w:gridSpan w:val="2"/>
            <w:shd w:val="clear" w:color="auto" w:fill="F2F2F2" w:themeFill="background1" w:themeFillShade="F2"/>
            <w:vAlign w:val="center"/>
          </w:tcPr>
          <w:p w14:paraId="30886501" w14:textId="77777777" w:rsidR="006D2D1E" w:rsidRPr="0093095A" w:rsidRDefault="00407D19" w:rsidP="001509B7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Nombre de cliente y/o proceso</w:t>
            </w:r>
          </w:p>
        </w:tc>
        <w:tc>
          <w:tcPr>
            <w:tcW w:w="2527" w:type="dxa"/>
            <w:shd w:val="clear" w:color="auto" w:fill="F2F2F2" w:themeFill="background1" w:themeFillShade="F2"/>
            <w:vAlign w:val="center"/>
          </w:tcPr>
          <w:p w14:paraId="7B979374" w14:textId="77777777" w:rsidR="006D2D1E" w:rsidRPr="0093095A" w:rsidRDefault="00407D19" w:rsidP="001509B7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 xml:space="preserve">Número de contrato </w:t>
            </w:r>
          </w:p>
          <w:p w14:paraId="0100BCE9" w14:textId="77777777" w:rsidR="006D2D1E" w:rsidRPr="0093095A" w:rsidRDefault="00407D19" w:rsidP="001509B7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(si aplica)</w:t>
            </w:r>
          </w:p>
        </w:tc>
        <w:tc>
          <w:tcPr>
            <w:tcW w:w="2487" w:type="dxa"/>
            <w:shd w:val="clear" w:color="auto" w:fill="F2F2F2" w:themeFill="background1" w:themeFillShade="F2"/>
            <w:vAlign w:val="center"/>
          </w:tcPr>
          <w:p w14:paraId="145BDC30" w14:textId="77777777" w:rsidR="006D2D1E" w:rsidRPr="0093095A" w:rsidRDefault="00407D19" w:rsidP="001509B7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Fecha</w:t>
            </w:r>
          </w:p>
        </w:tc>
      </w:tr>
      <w:tr w:rsidR="006D2D1E" w:rsidRPr="0093095A" w14:paraId="5668824B" w14:textId="77777777" w:rsidTr="00407D19">
        <w:trPr>
          <w:trHeight w:val="369"/>
        </w:trPr>
        <w:tc>
          <w:tcPr>
            <w:tcW w:w="5014" w:type="dxa"/>
            <w:gridSpan w:val="2"/>
            <w:shd w:val="clear" w:color="auto" w:fill="auto"/>
            <w:vAlign w:val="center"/>
          </w:tcPr>
          <w:p w14:paraId="56D05E0D" w14:textId="77777777" w:rsidR="006D2D1E" w:rsidRPr="0093095A" w:rsidRDefault="006D2D1E" w:rsidP="00DC05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14:paraId="12B4FCA5" w14:textId="77777777" w:rsidR="006D2D1E" w:rsidRPr="0093095A" w:rsidRDefault="006D2D1E" w:rsidP="00DC05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 w14:paraId="444CEE8D" w14:textId="77777777" w:rsidR="006D2D1E" w:rsidRPr="0093095A" w:rsidRDefault="006D2D1E" w:rsidP="00643EBF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DF1815" w:rsidRPr="0093095A" w14:paraId="0746999E" w14:textId="77777777" w:rsidTr="00407D19">
        <w:trPr>
          <w:trHeight w:val="283"/>
        </w:trPr>
        <w:tc>
          <w:tcPr>
            <w:tcW w:w="2296" w:type="dxa"/>
            <w:shd w:val="clear" w:color="auto" w:fill="F2F2F2" w:themeFill="background1" w:themeFillShade="F2"/>
            <w:vAlign w:val="center"/>
          </w:tcPr>
          <w:p w14:paraId="025B66BE" w14:textId="77777777" w:rsidR="006D2D1E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Acta de:</w:t>
            </w:r>
          </w:p>
        </w:tc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0781454B" w14:textId="77777777" w:rsidR="006D2D1E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Acta número</w:t>
            </w:r>
          </w:p>
        </w:tc>
        <w:tc>
          <w:tcPr>
            <w:tcW w:w="2527" w:type="dxa"/>
            <w:shd w:val="clear" w:color="auto" w:fill="F2F2F2" w:themeFill="background1" w:themeFillShade="F2"/>
            <w:vAlign w:val="center"/>
          </w:tcPr>
          <w:p w14:paraId="054BFF8E" w14:textId="77777777" w:rsidR="006D2D1E" w:rsidRPr="0093095A" w:rsidRDefault="00407D19" w:rsidP="00DF1815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Hora de inicio</w:t>
            </w:r>
          </w:p>
        </w:tc>
        <w:tc>
          <w:tcPr>
            <w:tcW w:w="2487" w:type="dxa"/>
            <w:shd w:val="clear" w:color="auto" w:fill="F2F2F2" w:themeFill="background1" w:themeFillShade="F2"/>
            <w:vAlign w:val="center"/>
          </w:tcPr>
          <w:p w14:paraId="4F97A29F" w14:textId="77777777" w:rsidR="006D2D1E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Hora de finalización</w:t>
            </w:r>
          </w:p>
        </w:tc>
      </w:tr>
      <w:tr w:rsidR="006D2D1E" w:rsidRPr="0093095A" w14:paraId="65C1C421" w14:textId="77777777" w:rsidTr="00407D19">
        <w:trPr>
          <w:trHeight w:val="283"/>
        </w:trPr>
        <w:tc>
          <w:tcPr>
            <w:tcW w:w="2296" w:type="dxa"/>
            <w:shd w:val="clear" w:color="auto" w:fill="auto"/>
            <w:vAlign w:val="center"/>
          </w:tcPr>
          <w:p w14:paraId="3A7FE58A" w14:textId="77777777" w:rsidR="006D2D1E" w:rsidRPr="0093095A" w:rsidRDefault="006D2D1E" w:rsidP="00DC05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718" w:type="dxa"/>
            <w:shd w:val="clear" w:color="auto" w:fill="auto"/>
            <w:vAlign w:val="center"/>
          </w:tcPr>
          <w:p w14:paraId="5795C03D" w14:textId="77777777" w:rsidR="006D2D1E" w:rsidRPr="0093095A" w:rsidRDefault="006D2D1E" w:rsidP="00B14358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14:paraId="26FCCD96" w14:textId="77777777" w:rsidR="006D2D1E" w:rsidRPr="0093095A" w:rsidRDefault="006D2D1E" w:rsidP="00643EBF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 w14:paraId="4B67BCC6" w14:textId="77777777" w:rsidR="006D2D1E" w:rsidRPr="0093095A" w:rsidRDefault="006D2D1E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DF1815" w:rsidRPr="0093095A" w14:paraId="07F6378C" w14:textId="77777777" w:rsidTr="00407D19">
        <w:trPr>
          <w:trHeight w:val="113"/>
        </w:trPr>
        <w:tc>
          <w:tcPr>
            <w:tcW w:w="5014" w:type="dxa"/>
            <w:gridSpan w:val="2"/>
            <w:shd w:val="clear" w:color="auto" w:fill="F2F2F2" w:themeFill="background1" w:themeFillShade="F2"/>
            <w:vAlign w:val="center"/>
          </w:tcPr>
          <w:p w14:paraId="558E1BC6" w14:textId="77777777" w:rsidR="00DF1815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Coordinado por</w:t>
            </w:r>
          </w:p>
        </w:tc>
        <w:tc>
          <w:tcPr>
            <w:tcW w:w="5014" w:type="dxa"/>
            <w:gridSpan w:val="2"/>
            <w:shd w:val="clear" w:color="auto" w:fill="F2F2F2" w:themeFill="background1" w:themeFillShade="F2"/>
            <w:vAlign w:val="center"/>
          </w:tcPr>
          <w:p w14:paraId="47CC6973" w14:textId="77777777" w:rsidR="00DF1815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Cargo</w:t>
            </w:r>
          </w:p>
        </w:tc>
      </w:tr>
      <w:tr w:rsidR="00DF1815" w:rsidRPr="0093095A" w14:paraId="0CC8F860" w14:textId="77777777" w:rsidTr="00407D19">
        <w:trPr>
          <w:trHeight w:val="113"/>
        </w:trPr>
        <w:tc>
          <w:tcPr>
            <w:tcW w:w="5014" w:type="dxa"/>
            <w:gridSpan w:val="2"/>
            <w:shd w:val="clear" w:color="auto" w:fill="auto"/>
            <w:vAlign w:val="center"/>
          </w:tcPr>
          <w:p w14:paraId="0BBDB660" w14:textId="77777777" w:rsidR="00DF1815" w:rsidRPr="0093095A" w:rsidRDefault="00DF1815" w:rsidP="004157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014" w:type="dxa"/>
            <w:gridSpan w:val="2"/>
            <w:shd w:val="clear" w:color="auto" w:fill="auto"/>
            <w:vAlign w:val="center"/>
          </w:tcPr>
          <w:p w14:paraId="080A436A" w14:textId="77777777" w:rsidR="00DF1815" w:rsidRPr="0093095A" w:rsidRDefault="00DF1815" w:rsidP="00DC05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6D2D1E" w:rsidRPr="0093095A" w14:paraId="6C5F8A1D" w14:textId="77777777" w:rsidTr="00407D19">
        <w:trPr>
          <w:trHeight w:val="113"/>
        </w:trPr>
        <w:tc>
          <w:tcPr>
            <w:tcW w:w="10028" w:type="dxa"/>
            <w:gridSpan w:val="4"/>
            <w:shd w:val="clear" w:color="auto" w:fill="auto"/>
            <w:vAlign w:val="center"/>
          </w:tcPr>
          <w:p w14:paraId="14ED3D90" w14:textId="77777777" w:rsidR="006D2D1E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Lugar</w:t>
            </w:r>
          </w:p>
        </w:tc>
      </w:tr>
      <w:tr w:rsidR="006D2D1E" w:rsidRPr="0093095A" w14:paraId="14B70C86" w14:textId="77777777" w:rsidTr="00407D19">
        <w:trPr>
          <w:trHeight w:val="283"/>
        </w:trPr>
        <w:tc>
          <w:tcPr>
            <w:tcW w:w="10028" w:type="dxa"/>
            <w:gridSpan w:val="4"/>
            <w:shd w:val="clear" w:color="auto" w:fill="auto"/>
            <w:vAlign w:val="center"/>
          </w:tcPr>
          <w:p w14:paraId="28425B58" w14:textId="77777777" w:rsidR="006D2D1E" w:rsidRPr="0093095A" w:rsidRDefault="00407D19" w:rsidP="009E6C4C">
            <w:pPr>
              <w:spacing w:after="0" w:line="240" w:lineRule="auto"/>
              <w:jc w:val="both"/>
              <w:rPr>
                <w:rFonts w:ascii="Montserrat" w:hAnsi="Montserrat" w:cs="Arial"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sz w:val="20"/>
                <w:szCs w:val="20"/>
              </w:rPr>
              <w:t>.</w:t>
            </w:r>
          </w:p>
        </w:tc>
      </w:tr>
    </w:tbl>
    <w:p w14:paraId="4D682414" w14:textId="77777777" w:rsidR="009E6C4C" w:rsidRPr="0093095A" w:rsidRDefault="009E6C4C" w:rsidP="003263C4">
      <w:pPr>
        <w:spacing w:after="0" w:line="240" w:lineRule="auto"/>
        <w:rPr>
          <w:rFonts w:ascii="Montserrat" w:hAnsi="Montserrat" w:cs="Arial"/>
          <w:sz w:val="20"/>
          <w:szCs w:val="20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2"/>
      </w:tblGrid>
      <w:tr w:rsidR="009E6C4C" w:rsidRPr="0093095A" w14:paraId="52DC0E63" w14:textId="77777777" w:rsidTr="00407D19">
        <w:trPr>
          <w:trHeight w:val="113"/>
        </w:trPr>
        <w:tc>
          <w:tcPr>
            <w:tcW w:w="10028" w:type="dxa"/>
            <w:shd w:val="clear" w:color="auto" w:fill="auto"/>
            <w:vAlign w:val="center"/>
          </w:tcPr>
          <w:p w14:paraId="2F3D0455" w14:textId="77777777" w:rsidR="009E6C4C" w:rsidRPr="0093095A" w:rsidRDefault="009E6C4C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Tema(s)</w:t>
            </w:r>
          </w:p>
        </w:tc>
      </w:tr>
      <w:tr w:rsidR="009E6C4C" w:rsidRPr="0093095A" w14:paraId="0B4513FD" w14:textId="77777777" w:rsidTr="00407D19">
        <w:trPr>
          <w:trHeight w:val="247"/>
        </w:trPr>
        <w:tc>
          <w:tcPr>
            <w:tcW w:w="10028" w:type="dxa"/>
            <w:shd w:val="clear" w:color="auto" w:fill="auto"/>
          </w:tcPr>
          <w:p w14:paraId="5F20E02D" w14:textId="77777777" w:rsidR="009E79F3" w:rsidRPr="0093095A" w:rsidRDefault="009E79F3" w:rsidP="00940E55">
            <w:pPr>
              <w:spacing w:after="0" w:line="240" w:lineRule="auto"/>
              <w:jc w:val="both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741C8B20" w14:textId="77777777" w:rsidR="009E6C4C" w:rsidRPr="0093095A" w:rsidRDefault="009E6C4C" w:rsidP="003263C4">
      <w:pPr>
        <w:spacing w:after="0" w:line="240" w:lineRule="auto"/>
        <w:rPr>
          <w:rFonts w:ascii="Montserrat" w:hAnsi="Montserrat" w:cs="Arial"/>
          <w:sz w:val="20"/>
          <w:szCs w:val="20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4"/>
        <w:gridCol w:w="4090"/>
        <w:gridCol w:w="760"/>
        <w:gridCol w:w="2688"/>
      </w:tblGrid>
      <w:tr w:rsidR="000377CF" w:rsidRPr="0093095A" w14:paraId="5F38BE3C" w14:textId="77777777" w:rsidTr="00407D19">
        <w:trPr>
          <w:trHeight w:val="113"/>
        </w:trPr>
        <w:tc>
          <w:tcPr>
            <w:tcW w:w="1223" w:type="pct"/>
            <w:shd w:val="clear" w:color="auto" w:fill="F2F2F2" w:themeFill="background1" w:themeFillShade="F2"/>
            <w:vAlign w:val="center"/>
          </w:tcPr>
          <w:p w14:paraId="06125000" w14:textId="77777777" w:rsidR="000377CF" w:rsidRPr="0093095A" w:rsidRDefault="000377CF" w:rsidP="003263C4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Convocados</w:t>
            </w:r>
          </w:p>
        </w:tc>
        <w:tc>
          <w:tcPr>
            <w:tcW w:w="2059" w:type="pct"/>
            <w:shd w:val="clear" w:color="auto" w:fill="F2F2F2" w:themeFill="background1" w:themeFillShade="F2"/>
            <w:vAlign w:val="center"/>
          </w:tcPr>
          <w:p w14:paraId="0793CFC5" w14:textId="77777777" w:rsidR="000377CF" w:rsidRPr="0093095A" w:rsidRDefault="000377CF" w:rsidP="003263C4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Cargo</w:t>
            </w:r>
          </w:p>
        </w:tc>
        <w:tc>
          <w:tcPr>
            <w:tcW w:w="363" w:type="pct"/>
            <w:shd w:val="clear" w:color="auto" w:fill="F2F2F2" w:themeFill="background1" w:themeFillShade="F2"/>
          </w:tcPr>
          <w:p w14:paraId="4C965BC8" w14:textId="77777777" w:rsidR="000377CF" w:rsidRPr="0093095A" w:rsidRDefault="000377CF" w:rsidP="003263C4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Asistió</w:t>
            </w:r>
          </w:p>
        </w:tc>
        <w:tc>
          <w:tcPr>
            <w:tcW w:w="1355" w:type="pct"/>
            <w:shd w:val="clear" w:color="auto" w:fill="F2F2F2" w:themeFill="background1" w:themeFillShade="F2"/>
            <w:vAlign w:val="center"/>
          </w:tcPr>
          <w:p w14:paraId="3F4BEFBB" w14:textId="77777777" w:rsidR="000377CF" w:rsidRPr="0093095A" w:rsidRDefault="000377CF" w:rsidP="003263C4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Firma</w:t>
            </w:r>
          </w:p>
        </w:tc>
      </w:tr>
      <w:tr w:rsidR="00A42563" w:rsidRPr="0093095A" w14:paraId="35D4DAFF" w14:textId="77777777" w:rsidTr="00407D19">
        <w:trPr>
          <w:trHeight w:val="178"/>
        </w:trPr>
        <w:tc>
          <w:tcPr>
            <w:tcW w:w="1223" w:type="pct"/>
            <w:shd w:val="clear" w:color="auto" w:fill="auto"/>
            <w:vAlign w:val="center"/>
          </w:tcPr>
          <w:p w14:paraId="1EE6F3D1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059" w:type="pct"/>
            <w:shd w:val="clear" w:color="auto" w:fill="auto"/>
            <w:vAlign w:val="center"/>
          </w:tcPr>
          <w:p w14:paraId="1D24619C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17C1587E" w14:textId="77777777" w:rsidR="00A42563" w:rsidRPr="0093095A" w:rsidRDefault="00A42563" w:rsidP="00A42563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  <w:vAlign w:val="center"/>
          </w:tcPr>
          <w:p w14:paraId="6F6CA3CD" w14:textId="77777777" w:rsidR="00A42563" w:rsidRPr="0093095A" w:rsidRDefault="00A42563" w:rsidP="00A42563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A42563" w:rsidRPr="0093095A" w14:paraId="6077995B" w14:textId="77777777" w:rsidTr="00407D19">
        <w:trPr>
          <w:trHeight w:val="397"/>
        </w:trPr>
        <w:tc>
          <w:tcPr>
            <w:tcW w:w="1223" w:type="pct"/>
            <w:shd w:val="clear" w:color="auto" w:fill="auto"/>
            <w:vAlign w:val="center"/>
          </w:tcPr>
          <w:p w14:paraId="41E2354A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059" w:type="pct"/>
            <w:shd w:val="clear" w:color="auto" w:fill="auto"/>
            <w:vAlign w:val="center"/>
          </w:tcPr>
          <w:p w14:paraId="1E232AC2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462C03E8" w14:textId="77777777" w:rsidR="00A42563" w:rsidRPr="0093095A" w:rsidRDefault="00A42563" w:rsidP="00A42563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  <w:vAlign w:val="center"/>
          </w:tcPr>
          <w:p w14:paraId="219EB44C" w14:textId="77777777" w:rsidR="00A42563" w:rsidRPr="0093095A" w:rsidRDefault="00A42563" w:rsidP="00A42563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A42563" w:rsidRPr="0093095A" w14:paraId="6AB2A692" w14:textId="77777777" w:rsidTr="00407D19">
        <w:trPr>
          <w:trHeight w:val="397"/>
        </w:trPr>
        <w:tc>
          <w:tcPr>
            <w:tcW w:w="1223" w:type="pct"/>
            <w:shd w:val="clear" w:color="auto" w:fill="auto"/>
            <w:vAlign w:val="center"/>
          </w:tcPr>
          <w:p w14:paraId="6743186A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059" w:type="pct"/>
            <w:shd w:val="clear" w:color="auto" w:fill="auto"/>
            <w:vAlign w:val="center"/>
          </w:tcPr>
          <w:p w14:paraId="140C8AFA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403C64F3" w14:textId="77777777" w:rsidR="00A42563" w:rsidRPr="0093095A" w:rsidRDefault="00A42563" w:rsidP="00A42563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  <w:vAlign w:val="center"/>
          </w:tcPr>
          <w:p w14:paraId="67F986BB" w14:textId="77777777" w:rsidR="00A42563" w:rsidRPr="0093095A" w:rsidRDefault="00A42563" w:rsidP="00A42563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62AD2BCB" w14:textId="77777777" w:rsidR="009E6C4C" w:rsidRPr="0093095A" w:rsidRDefault="009E6C4C" w:rsidP="009E6C4C">
      <w:pPr>
        <w:spacing w:after="0" w:line="240" w:lineRule="auto"/>
        <w:rPr>
          <w:rFonts w:ascii="Montserrat" w:hAnsi="Montserrat"/>
          <w:sz w:val="20"/>
          <w:szCs w:val="20"/>
        </w:rPr>
      </w:pPr>
    </w:p>
    <w:p w14:paraId="2875F525" w14:textId="77777777" w:rsidR="009E6C4C" w:rsidRPr="0093095A" w:rsidRDefault="009E6C4C" w:rsidP="00407D19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 w:rsidRPr="0093095A">
        <w:rPr>
          <w:rFonts w:ascii="Montserrat" w:hAnsi="Montserrat"/>
          <w:b/>
          <w:sz w:val="20"/>
          <w:szCs w:val="20"/>
        </w:rPr>
        <w:t xml:space="preserve">Orden del </w:t>
      </w:r>
      <w:r w:rsidR="00B0138F" w:rsidRPr="0093095A">
        <w:rPr>
          <w:rFonts w:ascii="Montserrat" w:hAnsi="Montserrat"/>
          <w:b/>
          <w:sz w:val="20"/>
          <w:szCs w:val="20"/>
        </w:rPr>
        <w:t>d</w:t>
      </w:r>
      <w:r w:rsidRPr="0093095A">
        <w:rPr>
          <w:rFonts w:ascii="Montserrat" w:hAnsi="Montserrat"/>
          <w:b/>
          <w:sz w:val="20"/>
          <w:szCs w:val="20"/>
        </w:rPr>
        <w:t>ía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2"/>
      </w:tblGrid>
      <w:tr w:rsidR="000377CF" w:rsidRPr="0093095A" w14:paraId="5A9A7E32" w14:textId="77777777" w:rsidTr="00407D19">
        <w:trPr>
          <w:trHeight w:val="368"/>
        </w:trPr>
        <w:tc>
          <w:tcPr>
            <w:tcW w:w="9962" w:type="dxa"/>
            <w:shd w:val="clear" w:color="auto" w:fill="auto"/>
          </w:tcPr>
          <w:p w14:paraId="504A6395" w14:textId="77777777" w:rsidR="00A42563" w:rsidRPr="0093095A" w:rsidRDefault="00A42563" w:rsidP="0004513E">
            <w:p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  <w:p w14:paraId="50DB2E7C" w14:textId="77777777" w:rsidR="0004513E" w:rsidRPr="0093095A" w:rsidRDefault="0004513E" w:rsidP="0004513E">
            <w:p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  <w:p w14:paraId="03931F58" w14:textId="77777777" w:rsidR="0004513E" w:rsidRPr="0093095A" w:rsidRDefault="0004513E" w:rsidP="0004513E">
            <w:p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  <w:p w14:paraId="3E2633B5" w14:textId="77777777" w:rsidR="0004513E" w:rsidRPr="0093095A" w:rsidRDefault="0004513E" w:rsidP="0004513E">
            <w:p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73E81D07" w14:textId="77777777" w:rsidR="008C3C63" w:rsidRPr="0093095A" w:rsidRDefault="008C3C63" w:rsidP="008C3C63">
      <w:pPr>
        <w:tabs>
          <w:tab w:val="left" w:pos="5470"/>
        </w:tabs>
        <w:spacing w:after="0" w:line="240" w:lineRule="auto"/>
        <w:jc w:val="both"/>
        <w:rPr>
          <w:rFonts w:ascii="Montserrat" w:hAnsi="Montserrat"/>
          <w:sz w:val="20"/>
          <w:szCs w:val="20"/>
        </w:rPr>
      </w:pPr>
    </w:p>
    <w:p w14:paraId="2AAE7FB8" w14:textId="77777777" w:rsidR="009E6C4C" w:rsidRPr="0093095A" w:rsidRDefault="009E6C4C" w:rsidP="00407D19">
      <w:pPr>
        <w:tabs>
          <w:tab w:val="left" w:pos="5470"/>
        </w:tabs>
        <w:spacing w:after="0" w:line="240" w:lineRule="auto"/>
        <w:jc w:val="center"/>
        <w:rPr>
          <w:rFonts w:ascii="Montserrat" w:hAnsi="Montserrat"/>
          <w:sz w:val="20"/>
          <w:szCs w:val="20"/>
        </w:rPr>
      </w:pPr>
      <w:r w:rsidRPr="0093095A">
        <w:rPr>
          <w:rFonts w:ascii="Montserrat" w:hAnsi="Montserrat"/>
          <w:b/>
          <w:sz w:val="20"/>
          <w:szCs w:val="20"/>
        </w:rPr>
        <w:t>Desarrollo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2"/>
      </w:tblGrid>
      <w:tr w:rsidR="000377CF" w:rsidRPr="0093095A" w14:paraId="780C8FD5" w14:textId="77777777" w:rsidTr="00407D19">
        <w:trPr>
          <w:trHeight w:val="662"/>
        </w:trPr>
        <w:tc>
          <w:tcPr>
            <w:tcW w:w="9962" w:type="dxa"/>
            <w:shd w:val="clear" w:color="auto" w:fill="auto"/>
            <w:vAlign w:val="center"/>
          </w:tcPr>
          <w:p w14:paraId="03667829" w14:textId="77777777" w:rsidR="00697822" w:rsidRPr="0093095A" w:rsidRDefault="00697822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0D1C66DC" w14:textId="77777777" w:rsidR="0004513E" w:rsidRPr="0093095A" w:rsidRDefault="0004513E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15A2AE9C" w14:textId="77777777" w:rsidR="0004513E" w:rsidRPr="0093095A" w:rsidRDefault="0004513E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1D11625A" w14:textId="77777777" w:rsidR="0004513E" w:rsidRPr="0093095A" w:rsidRDefault="0004513E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3EF6DBB4" w14:textId="77777777" w:rsidR="0004513E" w:rsidRPr="0093095A" w:rsidRDefault="0004513E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1F576D65" w14:textId="77777777" w:rsidR="006B751E" w:rsidRPr="0093095A" w:rsidRDefault="006B751E" w:rsidP="00F40730">
            <w:pPr>
              <w:pStyle w:val="Prrafodelista"/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14F6DDE9" w14:textId="77777777" w:rsidR="00F0520C" w:rsidRPr="0093095A" w:rsidRDefault="00F0520C" w:rsidP="00407D1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1"/>
        <w:gridCol w:w="3815"/>
        <w:gridCol w:w="1616"/>
      </w:tblGrid>
      <w:tr w:rsidR="00F0520C" w:rsidRPr="0093095A" w14:paraId="717F076D" w14:textId="77777777" w:rsidTr="000B350F">
        <w:trPr>
          <w:trHeight w:val="113"/>
        </w:trPr>
        <w:tc>
          <w:tcPr>
            <w:tcW w:w="2274" w:type="pct"/>
            <w:shd w:val="clear" w:color="auto" w:fill="F2F2F2" w:themeFill="background1" w:themeFillShade="F2"/>
            <w:vAlign w:val="center"/>
          </w:tcPr>
          <w:p w14:paraId="5DABED1D" w14:textId="77777777" w:rsidR="00F0520C" w:rsidRPr="0093095A" w:rsidRDefault="00F0520C" w:rsidP="00DC0571">
            <w:pPr>
              <w:spacing w:after="0" w:line="240" w:lineRule="auto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3095A">
              <w:rPr>
                <w:rFonts w:ascii="Montserrat" w:hAnsi="Montserrat"/>
                <w:b/>
                <w:sz w:val="20"/>
                <w:szCs w:val="20"/>
              </w:rPr>
              <w:t>Compromiso</w:t>
            </w:r>
          </w:p>
        </w:tc>
        <w:tc>
          <w:tcPr>
            <w:tcW w:w="1915" w:type="pct"/>
            <w:shd w:val="clear" w:color="auto" w:fill="F2F2F2" w:themeFill="background1" w:themeFillShade="F2"/>
            <w:vAlign w:val="center"/>
          </w:tcPr>
          <w:p w14:paraId="27B45797" w14:textId="77777777" w:rsidR="00F0520C" w:rsidRPr="0093095A" w:rsidRDefault="00F0520C" w:rsidP="00DC0571">
            <w:pPr>
              <w:spacing w:after="0" w:line="240" w:lineRule="auto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3095A">
              <w:rPr>
                <w:rFonts w:ascii="Montserrat" w:hAnsi="Montserrat"/>
                <w:b/>
                <w:sz w:val="20"/>
                <w:szCs w:val="20"/>
              </w:rPr>
              <w:t>Responsable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4C90FE77" w14:textId="77777777" w:rsidR="00F0520C" w:rsidRPr="0093095A" w:rsidRDefault="00F0520C" w:rsidP="00B0138F">
            <w:pPr>
              <w:spacing w:after="0" w:line="240" w:lineRule="auto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3095A">
              <w:rPr>
                <w:rFonts w:ascii="Montserrat" w:hAnsi="Montserrat"/>
                <w:b/>
                <w:sz w:val="20"/>
                <w:szCs w:val="20"/>
              </w:rPr>
              <w:t xml:space="preserve">Fecha de </w:t>
            </w:r>
            <w:r w:rsidR="00B0138F" w:rsidRPr="0093095A">
              <w:rPr>
                <w:rFonts w:ascii="Montserrat" w:hAnsi="Montserrat"/>
                <w:b/>
                <w:sz w:val="20"/>
                <w:szCs w:val="20"/>
              </w:rPr>
              <w:t>c</w:t>
            </w:r>
            <w:r w:rsidRPr="0093095A">
              <w:rPr>
                <w:rFonts w:ascii="Montserrat" w:hAnsi="Montserrat"/>
                <w:b/>
                <w:sz w:val="20"/>
                <w:szCs w:val="20"/>
              </w:rPr>
              <w:t>umplimiento</w:t>
            </w:r>
          </w:p>
        </w:tc>
      </w:tr>
      <w:tr w:rsidR="00952283" w:rsidRPr="0093095A" w14:paraId="7F0927AF" w14:textId="77777777" w:rsidTr="00407D19">
        <w:trPr>
          <w:trHeight w:val="409"/>
        </w:trPr>
        <w:tc>
          <w:tcPr>
            <w:tcW w:w="2274" w:type="pct"/>
            <w:shd w:val="clear" w:color="auto" w:fill="auto"/>
            <w:vAlign w:val="center"/>
          </w:tcPr>
          <w:p w14:paraId="314CC587" w14:textId="77777777" w:rsidR="00952283" w:rsidRPr="0093095A" w:rsidRDefault="00952283" w:rsidP="00952283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915" w:type="pct"/>
            <w:shd w:val="clear" w:color="auto" w:fill="auto"/>
            <w:vAlign w:val="center"/>
          </w:tcPr>
          <w:p w14:paraId="6942994B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811" w:type="pct"/>
            <w:vAlign w:val="center"/>
          </w:tcPr>
          <w:p w14:paraId="3AFFB680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952283" w:rsidRPr="0093095A" w14:paraId="1AE8C15F" w14:textId="77777777" w:rsidTr="00407D19">
        <w:trPr>
          <w:trHeight w:val="409"/>
        </w:trPr>
        <w:tc>
          <w:tcPr>
            <w:tcW w:w="2274" w:type="pct"/>
            <w:shd w:val="clear" w:color="auto" w:fill="auto"/>
            <w:vAlign w:val="center"/>
          </w:tcPr>
          <w:p w14:paraId="1D4466F4" w14:textId="77777777" w:rsidR="00952283" w:rsidRPr="0093095A" w:rsidRDefault="00952283" w:rsidP="00952283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915" w:type="pct"/>
            <w:shd w:val="clear" w:color="auto" w:fill="auto"/>
            <w:vAlign w:val="center"/>
          </w:tcPr>
          <w:p w14:paraId="642E5436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811" w:type="pct"/>
            <w:vAlign w:val="center"/>
          </w:tcPr>
          <w:p w14:paraId="606196F3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952283" w:rsidRPr="0093095A" w14:paraId="1EEF5160" w14:textId="77777777" w:rsidTr="00407D19">
        <w:trPr>
          <w:trHeight w:val="409"/>
        </w:trPr>
        <w:tc>
          <w:tcPr>
            <w:tcW w:w="2274" w:type="pct"/>
            <w:shd w:val="clear" w:color="auto" w:fill="auto"/>
            <w:vAlign w:val="center"/>
          </w:tcPr>
          <w:p w14:paraId="6E4F0BDC" w14:textId="77777777" w:rsidR="00952283" w:rsidRPr="0093095A" w:rsidRDefault="00952283" w:rsidP="00952283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915" w:type="pct"/>
            <w:shd w:val="clear" w:color="auto" w:fill="auto"/>
            <w:vAlign w:val="center"/>
          </w:tcPr>
          <w:p w14:paraId="6986F985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811" w:type="pct"/>
            <w:vAlign w:val="center"/>
          </w:tcPr>
          <w:p w14:paraId="7A1F543B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5E117FC1" w14:textId="77777777" w:rsidR="00F0520C" w:rsidRPr="0093095A" w:rsidRDefault="00F0520C" w:rsidP="00F0520C">
      <w:pPr>
        <w:spacing w:after="0" w:line="240" w:lineRule="auto"/>
        <w:jc w:val="center"/>
        <w:rPr>
          <w:rFonts w:ascii="Montserrat" w:hAnsi="Montserrat"/>
          <w:b/>
          <w:sz w:val="20"/>
          <w:szCs w:val="20"/>
        </w:rPr>
      </w:pPr>
    </w:p>
    <w:p w14:paraId="605EEB93" w14:textId="77777777" w:rsidR="006476CD" w:rsidRPr="0093095A" w:rsidRDefault="00F0520C" w:rsidP="00041F49">
      <w:pPr>
        <w:spacing w:after="0" w:line="240" w:lineRule="auto"/>
        <w:jc w:val="both"/>
        <w:rPr>
          <w:rFonts w:ascii="Montserrat" w:hAnsi="Montserrat"/>
          <w:i/>
          <w:sz w:val="20"/>
          <w:szCs w:val="20"/>
        </w:rPr>
      </w:pPr>
      <w:r w:rsidRPr="0093095A">
        <w:rPr>
          <w:rFonts w:ascii="Montserrat" w:hAnsi="Montserrat"/>
          <w:i/>
          <w:sz w:val="20"/>
          <w:szCs w:val="20"/>
        </w:rPr>
        <w:t>Si en las siguientes 24 horas no hay observaciones al presente documento, los acuerdos se considerarán aceptados y definitivos.</w:t>
      </w:r>
    </w:p>
    <w:p w14:paraId="348045C9" w14:textId="77777777" w:rsidR="00396165" w:rsidRPr="0093095A" w:rsidRDefault="00396165" w:rsidP="00396165">
      <w:pPr>
        <w:spacing w:before="100" w:beforeAutospacing="1" w:after="100" w:afterAutospacing="1"/>
        <w:jc w:val="center"/>
        <w:rPr>
          <w:rFonts w:ascii="Montserrat" w:hAnsi="Montserrat"/>
          <w:b/>
          <w:bCs/>
          <w:sz w:val="16"/>
          <w:szCs w:val="16"/>
        </w:rPr>
      </w:pPr>
      <w:r w:rsidRPr="0093095A">
        <w:rPr>
          <w:rFonts w:ascii="Montserrat" w:hAnsi="Montserrat"/>
          <w:b/>
          <w:bCs/>
          <w:sz w:val="16"/>
          <w:szCs w:val="16"/>
        </w:rPr>
        <w:lastRenderedPageBreak/>
        <w:t>Control de versión</w:t>
      </w:r>
    </w:p>
    <w:tbl>
      <w:tblPr>
        <w:tblStyle w:val="Tablaconcuadrcula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9"/>
        <w:gridCol w:w="2471"/>
        <w:gridCol w:w="1560"/>
        <w:gridCol w:w="1770"/>
        <w:gridCol w:w="1405"/>
        <w:gridCol w:w="1263"/>
      </w:tblGrid>
      <w:tr w:rsidR="00396165" w:rsidRPr="0093095A" w14:paraId="7BD090DF" w14:textId="77777777" w:rsidTr="00743715">
        <w:trPr>
          <w:trHeight w:val="373"/>
          <w:jc w:val="center"/>
        </w:trPr>
        <w:tc>
          <w:tcPr>
            <w:tcW w:w="359" w:type="dxa"/>
            <w:shd w:val="clear" w:color="auto" w:fill="F2F2F2" w:themeFill="background1" w:themeFillShade="F2"/>
            <w:vAlign w:val="center"/>
          </w:tcPr>
          <w:p w14:paraId="380212A0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sz w:val="16"/>
                <w:szCs w:val="16"/>
              </w:rPr>
              <w:t>#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42915F76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E081BD0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Elaboró</w:t>
            </w:r>
          </w:p>
        </w:tc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781FF49E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Revisó</w:t>
            </w:r>
          </w:p>
        </w:tc>
        <w:tc>
          <w:tcPr>
            <w:tcW w:w="1405" w:type="dxa"/>
            <w:shd w:val="clear" w:color="auto" w:fill="F2F2F2" w:themeFill="background1" w:themeFillShade="F2"/>
            <w:vAlign w:val="center"/>
          </w:tcPr>
          <w:p w14:paraId="7CF84D7A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Aprobó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5CC139BB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Fecha</w:t>
            </w:r>
          </w:p>
        </w:tc>
      </w:tr>
      <w:tr w:rsidR="00396165" w:rsidRPr="0093095A" w14:paraId="0903DDE6" w14:textId="77777777" w:rsidTr="001A4F93">
        <w:trPr>
          <w:trHeight w:val="296"/>
          <w:jc w:val="center"/>
        </w:trPr>
        <w:tc>
          <w:tcPr>
            <w:tcW w:w="359" w:type="dxa"/>
            <w:vAlign w:val="center"/>
          </w:tcPr>
          <w:p w14:paraId="0B52C854" w14:textId="77777777" w:rsidR="00396165" w:rsidRPr="0093095A" w:rsidRDefault="00396165" w:rsidP="001A4F9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2471" w:type="dxa"/>
            <w:vAlign w:val="center"/>
          </w:tcPr>
          <w:p w14:paraId="01DC082D" w14:textId="77777777" w:rsidR="00396165" w:rsidRPr="0093095A" w:rsidRDefault="00396165" w:rsidP="001A4F9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Elaboración Inicial.</w:t>
            </w:r>
          </w:p>
        </w:tc>
        <w:tc>
          <w:tcPr>
            <w:tcW w:w="1560" w:type="dxa"/>
          </w:tcPr>
          <w:p w14:paraId="713248AA" w14:textId="77777777" w:rsidR="00396165" w:rsidRPr="0093095A" w:rsidRDefault="00396165" w:rsidP="001A4F93">
            <w:pPr>
              <w:spacing w:after="0" w:line="259" w:lineRule="auto"/>
              <w:ind w:right="62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Leidy A Mondragón</w:t>
            </w:r>
          </w:p>
        </w:tc>
        <w:tc>
          <w:tcPr>
            <w:tcW w:w="1770" w:type="dxa"/>
          </w:tcPr>
          <w:p w14:paraId="311A82F2" w14:textId="77777777" w:rsidR="00396165" w:rsidRPr="0093095A" w:rsidRDefault="00396165" w:rsidP="001A4F93">
            <w:pPr>
              <w:spacing w:after="0" w:line="259" w:lineRule="auto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Salvador Angulo</w:t>
            </w:r>
          </w:p>
        </w:tc>
        <w:tc>
          <w:tcPr>
            <w:tcW w:w="1405" w:type="dxa"/>
          </w:tcPr>
          <w:p w14:paraId="611E3895" w14:textId="77777777" w:rsidR="00396165" w:rsidRPr="0093095A" w:rsidRDefault="00396165" w:rsidP="001A4F93">
            <w:pPr>
              <w:spacing w:after="0" w:line="259" w:lineRule="auto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Salvador Angulo</w:t>
            </w:r>
          </w:p>
        </w:tc>
        <w:tc>
          <w:tcPr>
            <w:tcW w:w="1263" w:type="dxa"/>
            <w:vAlign w:val="center"/>
          </w:tcPr>
          <w:p w14:paraId="5F6D8E95" w14:textId="77777777" w:rsidR="00396165" w:rsidRPr="0093095A" w:rsidRDefault="00396165" w:rsidP="001A4F93">
            <w:pPr>
              <w:spacing w:after="0" w:line="259" w:lineRule="auto"/>
              <w:ind w:left="14"/>
              <w:jc w:val="center"/>
              <w:rPr>
                <w:rFonts w:ascii="Montserrat" w:hAnsi="Montserrat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2019-06-08</w:t>
            </w:r>
          </w:p>
        </w:tc>
      </w:tr>
      <w:tr w:rsidR="00396165" w:rsidRPr="0093095A" w14:paraId="6E895783" w14:textId="77777777" w:rsidTr="001A4F93">
        <w:trPr>
          <w:trHeight w:val="286"/>
          <w:jc w:val="center"/>
        </w:trPr>
        <w:tc>
          <w:tcPr>
            <w:tcW w:w="359" w:type="dxa"/>
            <w:vAlign w:val="center"/>
          </w:tcPr>
          <w:p w14:paraId="74646604" w14:textId="77777777" w:rsidR="00396165" w:rsidRPr="0093095A" w:rsidRDefault="00396165" w:rsidP="001A4F9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2471" w:type="dxa"/>
            <w:vAlign w:val="center"/>
          </w:tcPr>
          <w:p w14:paraId="4AAAA0C3" w14:textId="77777777" w:rsidR="00396165" w:rsidRPr="0093095A" w:rsidRDefault="00396165" w:rsidP="001A4F93">
            <w:pPr>
              <w:spacing w:after="0" w:line="240" w:lineRule="auto"/>
              <w:jc w:val="center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3095A">
              <w:rPr>
                <w:rFonts w:ascii="Montserrat" w:hAnsi="Montserrat" w:cs="Arial"/>
                <w:sz w:val="16"/>
                <w:szCs w:val="16"/>
                <w:lang w:val="es-ES"/>
              </w:rPr>
              <w:t>Cambios de logo, títulos y cuadro de versión de cambios.</w:t>
            </w:r>
          </w:p>
        </w:tc>
        <w:tc>
          <w:tcPr>
            <w:tcW w:w="1560" w:type="dxa"/>
          </w:tcPr>
          <w:p w14:paraId="0EE635AE" w14:textId="77777777" w:rsidR="00396165" w:rsidRPr="0093095A" w:rsidRDefault="00396165" w:rsidP="001A4F93">
            <w:pPr>
              <w:ind w:right="62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Patricia Espinel</w:t>
            </w:r>
          </w:p>
        </w:tc>
        <w:tc>
          <w:tcPr>
            <w:tcW w:w="1770" w:type="dxa"/>
          </w:tcPr>
          <w:p w14:paraId="30A609B6" w14:textId="77777777" w:rsidR="00396165" w:rsidRPr="0093095A" w:rsidRDefault="00396165" w:rsidP="001A4F93">
            <w:pPr>
              <w:spacing w:after="0" w:line="259" w:lineRule="auto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Jennifer Parra</w:t>
            </w:r>
          </w:p>
        </w:tc>
        <w:tc>
          <w:tcPr>
            <w:tcW w:w="1405" w:type="dxa"/>
          </w:tcPr>
          <w:p w14:paraId="6CCF591D" w14:textId="77777777" w:rsidR="00396165" w:rsidRPr="0093095A" w:rsidRDefault="00396165" w:rsidP="001A4F93">
            <w:pPr>
              <w:spacing w:after="0" w:line="259" w:lineRule="auto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Jennifer Parra</w:t>
            </w:r>
          </w:p>
        </w:tc>
        <w:tc>
          <w:tcPr>
            <w:tcW w:w="1263" w:type="dxa"/>
            <w:vAlign w:val="center"/>
          </w:tcPr>
          <w:p w14:paraId="699AB11B" w14:textId="42D93274" w:rsidR="00396165" w:rsidRPr="0093095A" w:rsidRDefault="00396165" w:rsidP="001A4F93">
            <w:pPr>
              <w:spacing w:after="0" w:line="259" w:lineRule="auto"/>
              <w:ind w:left="14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20</w:t>
            </w:r>
            <w:r w:rsidR="00E15484">
              <w:rPr>
                <w:rFonts w:ascii="Montserrat" w:hAnsi="Montserrat"/>
                <w:sz w:val="16"/>
                <w:szCs w:val="16"/>
              </w:rPr>
              <w:t>22</w:t>
            </w:r>
            <w:r w:rsidRPr="0093095A">
              <w:rPr>
                <w:rFonts w:ascii="Montserrat" w:hAnsi="Montserrat"/>
                <w:sz w:val="16"/>
                <w:szCs w:val="16"/>
              </w:rPr>
              <w:t>-</w:t>
            </w:r>
            <w:r w:rsidR="00963FF2">
              <w:rPr>
                <w:rFonts w:ascii="Montserrat" w:hAnsi="Montserrat"/>
                <w:sz w:val="16"/>
                <w:szCs w:val="16"/>
              </w:rPr>
              <w:t>11</w:t>
            </w:r>
            <w:r w:rsidRPr="0093095A">
              <w:rPr>
                <w:rFonts w:ascii="Montserrat" w:hAnsi="Montserrat"/>
                <w:sz w:val="16"/>
                <w:szCs w:val="16"/>
              </w:rPr>
              <w:t>-10</w:t>
            </w:r>
          </w:p>
        </w:tc>
      </w:tr>
    </w:tbl>
    <w:p w14:paraId="25EF1C5A" w14:textId="77777777" w:rsidR="00396165" w:rsidRPr="0093095A" w:rsidRDefault="00396165" w:rsidP="00396165">
      <w:pPr>
        <w:jc w:val="center"/>
        <w:rPr>
          <w:rFonts w:ascii="Montserrat" w:hAnsi="Montserrat"/>
          <w:sz w:val="16"/>
          <w:szCs w:val="16"/>
          <w:lang w:eastAsia="es-CO"/>
        </w:rPr>
      </w:pPr>
    </w:p>
    <w:p w14:paraId="611F6190" w14:textId="77777777" w:rsidR="00396165" w:rsidRPr="0093095A" w:rsidRDefault="00396165" w:rsidP="00041F49">
      <w:pPr>
        <w:spacing w:after="0" w:line="240" w:lineRule="auto"/>
        <w:jc w:val="both"/>
        <w:rPr>
          <w:rFonts w:ascii="Montserrat" w:hAnsi="Montserrat"/>
          <w:i/>
          <w:sz w:val="20"/>
          <w:szCs w:val="20"/>
        </w:rPr>
      </w:pPr>
    </w:p>
    <w:sectPr w:rsidR="00396165" w:rsidRPr="0093095A" w:rsidSect="00AA32FD">
      <w:headerReference w:type="default" r:id="rId8"/>
      <w:footerReference w:type="default" r:id="rId9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C599" w14:textId="77777777" w:rsidR="002E0506" w:rsidRDefault="002E0506" w:rsidP="006D3075">
      <w:pPr>
        <w:spacing w:after="0" w:line="240" w:lineRule="auto"/>
      </w:pPr>
      <w:r>
        <w:separator/>
      </w:r>
    </w:p>
  </w:endnote>
  <w:endnote w:type="continuationSeparator" w:id="0">
    <w:p w14:paraId="590AE522" w14:textId="77777777" w:rsidR="002E0506" w:rsidRDefault="002E0506" w:rsidP="006D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CAE5" w14:textId="77777777" w:rsidR="007807EF" w:rsidRPr="00E919C9" w:rsidRDefault="007807EF" w:rsidP="006D3075">
    <w:pPr>
      <w:spacing w:after="0" w:line="240" w:lineRule="auto"/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03A0" w14:textId="77777777" w:rsidR="002E0506" w:rsidRDefault="002E0506" w:rsidP="006D3075">
      <w:pPr>
        <w:spacing w:after="0" w:line="240" w:lineRule="auto"/>
      </w:pPr>
      <w:r>
        <w:separator/>
      </w:r>
    </w:p>
  </w:footnote>
  <w:footnote w:type="continuationSeparator" w:id="0">
    <w:p w14:paraId="66730612" w14:textId="77777777" w:rsidR="002E0506" w:rsidRDefault="002E0506" w:rsidP="006D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413"/>
      <w:gridCol w:w="5528"/>
      <w:gridCol w:w="1887"/>
    </w:tblGrid>
    <w:tr w:rsidR="00396165" w:rsidRPr="005E3C64" w14:paraId="51A4742F" w14:textId="77777777" w:rsidTr="001A4F93">
      <w:trPr>
        <w:trHeight w:val="705"/>
        <w:jc w:val="center"/>
      </w:trPr>
      <w:tc>
        <w:tcPr>
          <w:tcW w:w="1413" w:type="dxa"/>
          <w:vAlign w:val="center"/>
        </w:tcPr>
        <w:p w14:paraId="20246248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</w:rPr>
          </w:pPr>
          <w:bookmarkStart w:id="0" w:name="OLE_LINK1"/>
          <w:bookmarkStart w:id="1" w:name="OLE_LINK2"/>
          <w:r w:rsidRPr="005E3C64">
            <w:rPr>
              <w:rFonts w:ascii="Montserrat" w:hAnsi="Montserrat"/>
            </w:rPr>
            <w:t>Código:</w:t>
          </w:r>
        </w:p>
        <w:p w14:paraId="2EDB3588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>
            <w:rPr>
              <w:rFonts w:ascii="Montserrat" w:hAnsi="Montserrat"/>
            </w:rPr>
            <w:t>GCA-P01-F02</w:t>
          </w:r>
        </w:p>
      </w:tc>
      <w:tc>
        <w:tcPr>
          <w:tcW w:w="5528" w:type="dxa"/>
          <w:vAlign w:val="center"/>
        </w:tcPr>
        <w:p w14:paraId="2AA15FED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</w:rPr>
          </w:pPr>
          <w:r w:rsidRPr="005E3C64">
            <w:rPr>
              <w:rFonts w:ascii="Montserrat" w:hAnsi="Montserrat"/>
              <w:noProof/>
              <w:lang w:val="en-US"/>
            </w:rPr>
            <w:drawing>
              <wp:inline distT="0" distB="0" distL="0" distR="0" wp14:anchorId="40559886" wp14:editId="2EC914B0">
                <wp:extent cx="1741251" cy="293361"/>
                <wp:effectExtent l="0" t="0" r="0" b="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448" cy="31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7" w:type="dxa"/>
          <w:vAlign w:val="center"/>
        </w:tcPr>
        <w:p w14:paraId="0BE9BF72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</w:rPr>
          </w:pPr>
          <w:r w:rsidRPr="005E3C64">
            <w:rPr>
              <w:rFonts w:ascii="Montserrat" w:hAnsi="Montserrat"/>
            </w:rPr>
            <w:t>Versión:</w:t>
          </w:r>
        </w:p>
        <w:p w14:paraId="216242AC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>
            <w:rPr>
              <w:rFonts w:ascii="Montserrat" w:hAnsi="Montserrat"/>
              <w:b/>
              <w:bCs/>
              <w:sz w:val="18"/>
              <w:szCs w:val="18"/>
            </w:rPr>
            <w:t>1</w:t>
          </w:r>
        </w:p>
      </w:tc>
    </w:tr>
    <w:tr w:rsidR="00396165" w:rsidRPr="005E3C64" w14:paraId="582DA056" w14:textId="77777777" w:rsidTr="001A4F93">
      <w:trPr>
        <w:trHeight w:val="514"/>
        <w:jc w:val="center"/>
      </w:trPr>
      <w:tc>
        <w:tcPr>
          <w:tcW w:w="1413" w:type="dxa"/>
          <w:vAlign w:val="center"/>
        </w:tcPr>
        <w:p w14:paraId="2D0A15A7" w14:textId="77777777" w:rsidR="00396165" w:rsidRPr="005E3C64" w:rsidRDefault="00396165" w:rsidP="00396165">
          <w:pPr>
            <w:spacing w:after="0" w:line="240" w:lineRule="auto"/>
            <w:jc w:val="center"/>
            <w:rPr>
              <w:rFonts w:ascii="Montserrat" w:hAnsi="Montserrat" w:cs="Arial"/>
              <w:sz w:val="16"/>
              <w:szCs w:val="16"/>
            </w:rPr>
          </w:pPr>
          <w:r w:rsidRPr="005E3C64">
            <w:rPr>
              <w:rFonts w:ascii="Montserrat" w:hAnsi="Montserrat" w:cs="Arial"/>
              <w:sz w:val="16"/>
              <w:szCs w:val="16"/>
            </w:rPr>
            <w:t>Fecha:</w:t>
          </w:r>
        </w:p>
        <w:p w14:paraId="76ED74B1" w14:textId="77777777" w:rsidR="00396165" w:rsidRPr="005E3C64" w:rsidRDefault="00396165" w:rsidP="00396165">
          <w:pPr>
            <w:spacing w:after="0" w:line="240" w:lineRule="auto"/>
            <w:jc w:val="center"/>
            <w:rPr>
              <w:rFonts w:ascii="Montserrat" w:hAnsi="Montserrat" w:cs="Arial"/>
              <w:sz w:val="16"/>
              <w:szCs w:val="16"/>
            </w:rPr>
          </w:pPr>
          <w:r w:rsidRPr="005E3C64">
            <w:rPr>
              <w:rFonts w:ascii="Montserrat" w:hAnsi="Montserrat" w:cs="Arial"/>
              <w:sz w:val="16"/>
              <w:szCs w:val="16"/>
            </w:rPr>
            <w:t>03/11/2022</w:t>
          </w:r>
        </w:p>
      </w:tc>
      <w:tc>
        <w:tcPr>
          <w:tcW w:w="5528" w:type="dxa"/>
          <w:vAlign w:val="center"/>
        </w:tcPr>
        <w:p w14:paraId="0EA2A004" w14:textId="77777777" w:rsidR="00396165" w:rsidRPr="005E3C64" w:rsidRDefault="00396165" w:rsidP="00396165">
          <w:pPr>
            <w:jc w:val="center"/>
            <w:rPr>
              <w:rFonts w:ascii="Montserrat" w:hAnsi="Montserrat" w:cs="Arial"/>
              <w:sz w:val="16"/>
              <w:szCs w:val="16"/>
            </w:rPr>
          </w:pPr>
          <w:r>
            <w:rPr>
              <w:rFonts w:ascii="Montserrat" w:hAnsi="Montserrat" w:cs="Arial"/>
              <w:sz w:val="18"/>
              <w:szCs w:val="16"/>
            </w:rPr>
            <w:t>ACTA DE REUNIÒN</w:t>
          </w:r>
        </w:p>
      </w:tc>
      <w:tc>
        <w:tcPr>
          <w:tcW w:w="1887" w:type="dxa"/>
          <w:vAlign w:val="center"/>
        </w:tcPr>
        <w:p w14:paraId="0FE17AB8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</w:rPr>
          </w:pPr>
          <w:r w:rsidRPr="005E3C64">
            <w:rPr>
              <w:rFonts w:ascii="Montserrat" w:hAnsi="Montserrat"/>
            </w:rPr>
            <w:t xml:space="preserve">Página </w:t>
          </w:r>
          <w:r w:rsidRPr="005E3C64">
            <w:rPr>
              <w:rFonts w:ascii="Montserrat" w:hAnsi="Montserrat"/>
              <w:sz w:val="18"/>
              <w:szCs w:val="18"/>
            </w:rPr>
            <w:fldChar w:fldCharType="begin"/>
          </w:r>
          <w:r w:rsidRPr="005E3C64">
            <w:rPr>
              <w:rFonts w:ascii="Montserrat" w:hAnsi="Montserrat"/>
              <w:sz w:val="18"/>
              <w:szCs w:val="18"/>
            </w:rPr>
            <w:instrText xml:space="preserve"> PAGE </w:instrText>
          </w:r>
          <w:r w:rsidRPr="005E3C64">
            <w:rPr>
              <w:rFonts w:ascii="Montserrat" w:hAnsi="Montserrat"/>
              <w:sz w:val="18"/>
              <w:szCs w:val="18"/>
            </w:rPr>
            <w:fldChar w:fldCharType="separate"/>
          </w:r>
          <w:r w:rsidR="00743715">
            <w:rPr>
              <w:rFonts w:ascii="Montserrat" w:hAnsi="Montserrat"/>
              <w:noProof/>
              <w:sz w:val="18"/>
              <w:szCs w:val="18"/>
            </w:rPr>
            <w:t>1</w:t>
          </w:r>
          <w:r w:rsidRPr="005E3C64">
            <w:rPr>
              <w:rFonts w:ascii="Montserrat" w:hAnsi="Montserrat"/>
              <w:sz w:val="18"/>
              <w:szCs w:val="18"/>
            </w:rPr>
            <w:fldChar w:fldCharType="end"/>
          </w:r>
          <w:r w:rsidRPr="005E3C64">
            <w:rPr>
              <w:rFonts w:ascii="Montserrat" w:hAnsi="Montserrat"/>
              <w:sz w:val="18"/>
              <w:szCs w:val="18"/>
            </w:rPr>
            <w:t xml:space="preserve"> de </w:t>
          </w:r>
          <w:r w:rsidR="001826D2">
            <w:rPr>
              <w:rFonts w:ascii="Montserrat" w:hAnsi="Montserrat"/>
              <w:sz w:val="18"/>
              <w:szCs w:val="18"/>
            </w:rPr>
            <w:t>2</w:t>
          </w:r>
        </w:p>
      </w:tc>
    </w:tr>
    <w:bookmarkEnd w:id="0"/>
    <w:bookmarkEnd w:id="1"/>
  </w:tbl>
  <w:p w14:paraId="696CE59F" w14:textId="77777777" w:rsidR="007807EF" w:rsidRPr="000F62B3" w:rsidRDefault="007807E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FAF"/>
    <w:multiLevelType w:val="hybridMultilevel"/>
    <w:tmpl w:val="73726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56"/>
    <w:multiLevelType w:val="hybridMultilevel"/>
    <w:tmpl w:val="CD585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348B"/>
    <w:multiLevelType w:val="hybridMultilevel"/>
    <w:tmpl w:val="CDEA3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17DB7"/>
    <w:multiLevelType w:val="hybridMultilevel"/>
    <w:tmpl w:val="62B4F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E1DC6"/>
    <w:multiLevelType w:val="hybridMultilevel"/>
    <w:tmpl w:val="B32AD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03BCE"/>
    <w:multiLevelType w:val="hybridMultilevel"/>
    <w:tmpl w:val="1B32CADA"/>
    <w:lvl w:ilvl="0" w:tplc="FF7CC5C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0F54"/>
    <w:multiLevelType w:val="hybridMultilevel"/>
    <w:tmpl w:val="5C083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60A33"/>
    <w:multiLevelType w:val="hybridMultilevel"/>
    <w:tmpl w:val="E4681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F0E6B"/>
    <w:multiLevelType w:val="hybridMultilevel"/>
    <w:tmpl w:val="97B8E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08A1"/>
    <w:multiLevelType w:val="hybridMultilevel"/>
    <w:tmpl w:val="84AE8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F7193"/>
    <w:multiLevelType w:val="hybridMultilevel"/>
    <w:tmpl w:val="D21893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D2E4A"/>
    <w:multiLevelType w:val="hybridMultilevel"/>
    <w:tmpl w:val="285A84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2A3C28"/>
    <w:multiLevelType w:val="hybridMultilevel"/>
    <w:tmpl w:val="1AD60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D4BC7"/>
    <w:multiLevelType w:val="hybridMultilevel"/>
    <w:tmpl w:val="D1D21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1236E1"/>
    <w:multiLevelType w:val="hybridMultilevel"/>
    <w:tmpl w:val="B7A261A4"/>
    <w:lvl w:ilvl="0" w:tplc="716216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1B1E01"/>
    <w:multiLevelType w:val="hybridMultilevel"/>
    <w:tmpl w:val="A45CF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0CF9"/>
    <w:multiLevelType w:val="hybridMultilevel"/>
    <w:tmpl w:val="9C8E5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03A8D"/>
    <w:multiLevelType w:val="hybridMultilevel"/>
    <w:tmpl w:val="D4A0A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85149"/>
    <w:multiLevelType w:val="hybridMultilevel"/>
    <w:tmpl w:val="BCF23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53549"/>
    <w:multiLevelType w:val="hybridMultilevel"/>
    <w:tmpl w:val="327660A2"/>
    <w:lvl w:ilvl="0" w:tplc="B3E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D14E4"/>
    <w:multiLevelType w:val="hybridMultilevel"/>
    <w:tmpl w:val="72548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D4F8B"/>
    <w:multiLevelType w:val="hybridMultilevel"/>
    <w:tmpl w:val="B9602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B1163"/>
    <w:multiLevelType w:val="hybridMultilevel"/>
    <w:tmpl w:val="8C3430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EB2B9F"/>
    <w:multiLevelType w:val="hybridMultilevel"/>
    <w:tmpl w:val="5122F8F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EB271A"/>
    <w:multiLevelType w:val="hybridMultilevel"/>
    <w:tmpl w:val="82CE9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901B8"/>
    <w:multiLevelType w:val="hybridMultilevel"/>
    <w:tmpl w:val="614C3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13A90"/>
    <w:multiLevelType w:val="hybridMultilevel"/>
    <w:tmpl w:val="DE5C0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643AE"/>
    <w:multiLevelType w:val="hybridMultilevel"/>
    <w:tmpl w:val="C4B27A52"/>
    <w:lvl w:ilvl="0" w:tplc="F17E2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F9561B"/>
    <w:multiLevelType w:val="hybridMultilevel"/>
    <w:tmpl w:val="3496DB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40593"/>
    <w:multiLevelType w:val="hybridMultilevel"/>
    <w:tmpl w:val="1630A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37703"/>
    <w:multiLevelType w:val="hybridMultilevel"/>
    <w:tmpl w:val="F10E6B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08838">
    <w:abstractNumId w:val="15"/>
  </w:num>
  <w:num w:numId="2" w16cid:durableId="1572617790">
    <w:abstractNumId w:val="30"/>
  </w:num>
  <w:num w:numId="3" w16cid:durableId="375350996">
    <w:abstractNumId w:val="28"/>
  </w:num>
  <w:num w:numId="4" w16cid:durableId="434448826">
    <w:abstractNumId w:val="12"/>
  </w:num>
  <w:num w:numId="5" w16cid:durableId="932324385">
    <w:abstractNumId w:val="29"/>
  </w:num>
  <w:num w:numId="6" w16cid:durableId="1515612723">
    <w:abstractNumId w:val="24"/>
  </w:num>
  <w:num w:numId="7" w16cid:durableId="1684551494">
    <w:abstractNumId w:val="19"/>
  </w:num>
  <w:num w:numId="8" w16cid:durableId="2113553005">
    <w:abstractNumId w:val="22"/>
  </w:num>
  <w:num w:numId="9" w16cid:durableId="1109356649">
    <w:abstractNumId w:val="31"/>
  </w:num>
  <w:num w:numId="10" w16cid:durableId="1748728751">
    <w:abstractNumId w:val="23"/>
  </w:num>
  <w:num w:numId="11" w16cid:durableId="953246537">
    <w:abstractNumId w:val="10"/>
  </w:num>
  <w:num w:numId="12" w16cid:durableId="1340040949">
    <w:abstractNumId w:val="38"/>
  </w:num>
  <w:num w:numId="13" w16cid:durableId="1625310902">
    <w:abstractNumId w:val="2"/>
  </w:num>
  <w:num w:numId="14" w16cid:durableId="1866020690">
    <w:abstractNumId w:val="5"/>
  </w:num>
  <w:num w:numId="15" w16cid:durableId="2064324369">
    <w:abstractNumId w:val="16"/>
  </w:num>
  <w:num w:numId="16" w16cid:durableId="1758166913">
    <w:abstractNumId w:val="35"/>
  </w:num>
  <w:num w:numId="17" w16cid:durableId="173157747">
    <w:abstractNumId w:val="27"/>
  </w:num>
  <w:num w:numId="18" w16cid:durableId="588391757">
    <w:abstractNumId w:val="25"/>
  </w:num>
  <w:num w:numId="19" w16cid:durableId="65033778">
    <w:abstractNumId w:val="32"/>
  </w:num>
  <w:num w:numId="20" w16cid:durableId="1438283741">
    <w:abstractNumId w:val="33"/>
  </w:num>
  <w:num w:numId="21" w16cid:durableId="2063556763">
    <w:abstractNumId w:val="11"/>
  </w:num>
  <w:num w:numId="22" w16cid:durableId="1304043498">
    <w:abstractNumId w:val="21"/>
  </w:num>
  <w:num w:numId="23" w16cid:durableId="50858059">
    <w:abstractNumId w:val="20"/>
  </w:num>
  <w:num w:numId="24" w16cid:durableId="1477256146">
    <w:abstractNumId w:val="18"/>
  </w:num>
  <w:num w:numId="25" w16cid:durableId="1453672969">
    <w:abstractNumId w:val="34"/>
  </w:num>
  <w:num w:numId="26" w16cid:durableId="776287929">
    <w:abstractNumId w:val="13"/>
  </w:num>
  <w:num w:numId="27" w16cid:durableId="1493330171">
    <w:abstractNumId w:val="7"/>
  </w:num>
  <w:num w:numId="28" w16cid:durableId="163516469">
    <w:abstractNumId w:val="9"/>
  </w:num>
  <w:num w:numId="29" w16cid:durableId="494534725">
    <w:abstractNumId w:val="6"/>
  </w:num>
  <w:num w:numId="30" w16cid:durableId="1331983543">
    <w:abstractNumId w:val="17"/>
  </w:num>
  <w:num w:numId="31" w16cid:durableId="1854610681">
    <w:abstractNumId w:val="3"/>
  </w:num>
  <w:num w:numId="32" w16cid:durableId="90324277">
    <w:abstractNumId w:val="4"/>
  </w:num>
  <w:num w:numId="33" w16cid:durableId="1821461906">
    <w:abstractNumId w:val="36"/>
  </w:num>
  <w:num w:numId="34" w16cid:durableId="1139956743">
    <w:abstractNumId w:val="0"/>
  </w:num>
  <w:num w:numId="35" w16cid:durableId="555704026">
    <w:abstractNumId w:val="26"/>
  </w:num>
  <w:num w:numId="36" w16cid:durableId="971013448">
    <w:abstractNumId w:val="8"/>
  </w:num>
  <w:num w:numId="37" w16cid:durableId="1558709948">
    <w:abstractNumId w:val="1"/>
  </w:num>
  <w:num w:numId="38" w16cid:durableId="1879704295">
    <w:abstractNumId w:val="37"/>
  </w:num>
  <w:num w:numId="39" w16cid:durableId="15899264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86"/>
    <w:rsid w:val="000074A2"/>
    <w:rsid w:val="000377CF"/>
    <w:rsid w:val="00037EB9"/>
    <w:rsid w:val="00041F49"/>
    <w:rsid w:val="0004432C"/>
    <w:rsid w:val="0004513E"/>
    <w:rsid w:val="00056BEA"/>
    <w:rsid w:val="000572B3"/>
    <w:rsid w:val="00064165"/>
    <w:rsid w:val="00065A8D"/>
    <w:rsid w:val="00070A61"/>
    <w:rsid w:val="0008403F"/>
    <w:rsid w:val="00097CF0"/>
    <w:rsid w:val="000A09A1"/>
    <w:rsid w:val="000B350F"/>
    <w:rsid w:val="000C4DD5"/>
    <w:rsid w:val="000D2EA1"/>
    <w:rsid w:val="000D3B3C"/>
    <w:rsid w:val="000E3AF1"/>
    <w:rsid w:val="000E7A7C"/>
    <w:rsid w:val="000F1057"/>
    <w:rsid w:val="000F62B3"/>
    <w:rsid w:val="00100D5A"/>
    <w:rsid w:val="00111063"/>
    <w:rsid w:val="00114A26"/>
    <w:rsid w:val="00124809"/>
    <w:rsid w:val="00142785"/>
    <w:rsid w:val="001452C4"/>
    <w:rsid w:val="00146FE5"/>
    <w:rsid w:val="001509B7"/>
    <w:rsid w:val="00150E33"/>
    <w:rsid w:val="00152E32"/>
    <w:rsid w:val="00162AAC"/>
    <w:rsid w:val="00165DC1"/>
    <w:rsid w:val="001826D2"/>
    <w:rsid w:val="00187C2F"/>
    <w:rsid w:val="00190296"/>
    <w:rsid w:val="001979E8"/>
    <w:rsid w:val="001C632B"/>
    <w:rsid w:val="001C7FD5"/>
    <w:rsid w:val="001D4CE4"/>
    <w:rsid w:val="001D4D07"/>
    <w:rsid w:val="001E7568"/>
    <w:rsid w:val="001F26F5"/>
    <w:rsid w:val="002010A1"/>
    <w:rsid w:val="00207585"/>
    <w:rsid w:val="00216BC6"/>
    <w:rsid w:val="00220C65"/>
    <w:rsid w:val="002229F6"/>
    <w:rsid w:val="0022399E"/>
    <w:rsid w:val="002277FA"/>
    <w:rsid w:val="00227A1A"/>
    <w:rsid w:val="002303EB"/>
    <w:rsid w:val="0023740E"/>
    <w:rsid w:val="00241CBF"/>
    <w:rsid w:val="00267F0B"/>
    <w:rsid w:val="00270A69"/>
    <w:rsid w:val="002760ED"/>
    <w:rsid w:val="00277F61"/>
    <w:rsid w:val="00281F94"/>
    <w:rsid w:val="0029625A"/>
    <w:rsid w:val="002B322E"/>
    <w:rsid w:val="002B334F"/>
    <w:rsid w:val="002B538C"/>
    <w:rsid w:val="002C075C"/>
    <w:rsid w:val="002C0BBB"/>
    <w:rsid w:val="002C49A8"/>
    <w:rsid w:val="002C660A"/>
    <w:rsid w:val="002C6677"/>
    <w:rsid w:val="002D4AC2"/>
    <w:rsid w:val="002E0506"/>
    <w:rsid w:val="002E0668"/>
    <w:rsid w:val="003016A6"/>
    <w:rsid w:val="0031419F"/>
    <w:rsid w:val="0031529F"/>
    <w:rsid w:val="00316111"/>
    <w:rsid w:val="00321E98"/>
    <w:rsid w:val="003263C4"/>
    <w:rsid w:val="0033577D"/>
    <w:rsid w:val="003502E9"/>
    <w:rsid w:val="0035075E"/>
    <w:rsid w:val="003517FC"/>
    <w:rsid w:val="00353F06"/>
    <w:rsid w:val="00386B59"/>
    <w:rsid w:val="00396165"/>
    <w:rsid w:val="003A00B5"/>
    <w:rsid w:val="003B516F"/>
    <w:rsid w:val="003D1879"/>
    <w:rsid w:val="003E354C"/>
    <w:rsid w:val="003F1B6A"/>
    <w:rsid w:val="003F3E74"/>
    <w:rsid w:val="00407D19"/>
    <w:rsid w:val="004146EC"/>
    <w:rsid w:val="00415771"/>
    <w:rsid w:val="00422233"/>
    <w:rsid w:val="00433B79"/>
    <w:rsid w:val="004515EA"/>
    <w:rsid w:val="00460E83"/>
    <w:rsid w:val="00461866"/>
    <w:rsid w:val="00472ABE"/>
    <w:rsid w:val="00473CE7"/>
    <w:rsid w:val="00474269"/>
    <w:rsid w:val="00490B67"/>
    <w:rsid w:val="00491984"/>
    <w:rsid w:val="004966CD"/>
    <w:rsid w:val="004A2404"/>
    <w:rsid w:val="004A2A38"/>
    <w:rsid w:val="004B1B0C"/>
    <w:rsid w:val="004B6613"/>
    <w:rsid w:val="004B76B0"/>
    <w:rsid w:val="004D0023"/>
    <w:rsid w:val="004D3177"/>
    <w:rsid w:val="004E130D"/>
    <w:rsid w:val="004F5A85"/>
    <w:rsid w:val="005010AC"/>
    <w:rsid w:val="00507816"/>
    <w:rsid w:val="00511C15"/>
    <w:rsid w:val="00521352"/>
    <w:rsid w:val="005346A0"/>
    <w:rsid w:val="00563EC4"/>
    <w:rsid w:val="00564EC7"/>
    <w:rsid w:val="0058010A"/>
    <w:rsid w:val="00581272"/>
    <w:rsid w:val="00585430"/>
    <w:rsid w:val="00587DAC"/>
    <w:rsid w:val="0059639B"/>
    <w:rsid w:val="005A3C60"/>
    <w:rsid w:val="005A617A"/>
    <w:rsid w:val="005B02AF"/>
    <w:rsid w:val="005C6293"/>
    <w:rsid w:val="005D2CE6"/>
    <w:rsid w:val="005E0ED2"/>
    <w:rsid w:val="005F3DD2"/>
    <w:rsid w:val="00613E2A"/>
    <w:rsid w:val="00624167"/>
    <w:rsid w:val="0062702F"/>
    <w:rsid w:val="00634006"/>
    <w:rsid w:val="006351D1"/>
    <w:rsid w:val="00643CF5"/>
    <w:rsid w:val="00643EBF"/>
    <w:rsid w:val="00644D3B"/>
    <w:rsid w:val="006476CD"/>
    <w:rsid w:val="00666BD5"/>
    <w:rsid w:val="006736E0"/>
    <w:rsid w:val="0067647D"/>
    <w:rsid w:val="0068591C"/>
    <w:rsid w:val="00697822"/>
    <w:rsid w:val="006A31B1"/>
    <w:rsid w:val="006A5B5F"/>
    <w:rsid w:val="006B751E"/>
    <w:rsid w:val="006C0A5F"/>
    <w:rsid w:val="006C2B53"/>
    <w:rsid w:val="006D1BB3"/>
    <w:rsid w:val="006D2D1E"/>
    <w:rsid w:val="006D3075"/>
    <w:rsid w:val="006E34AE"/>
    <w:rsid w:val="006E6F5D"/>
    <w:rsid w:val="006F3F0F"/>
    <w:rsid w:val="006F5B42"/>
    <w:rsid w:val="007020E0"/>
    <w:rsid w:val="0070757A"/>
    <w:rsid w:val="007124B8"/>
    <w:rsid w:val="007266A4"/>
    <w:rsid w:val="00736E5F"/>
    <w:rsid w:val="00742824"/>
    <w:rsid w:val="00743715"/>
    <w:rsid w:val="007445FC"/>
    <w:rsid w:val="00747339"/>
    <w:rsid w:val="00747D69"/>
    <w:rsid w:val="00763A69"/>
    <w:rsid w:val="0076410A"/>
    <w:rsid w:val="00764F1A"/>
    <w:rsid w:val="00770837"/>
    <w:rsid w:val="007807EF"/>
    <w:rsid w:val="007840B6"/>
    <w:rsid w:val="00796D00"/>
    <w:rsid w:val="007D60F4"/>
    <w:rsid w:val="007E016F"/>
    <w:rsid w:val="007F1565"/>
    <w:rsid w:val="00806D24"/>
    <w:rsid w:val="00850CD7"/>
    <w:rsid w:val="008576F3"/>
    <w:rsid w:val="0087451B"/>
    <w:rsid w:val="00896A09"/>
    <w:rsid w:val="008976EA"/>
    <w:rsid w:val="008A0E0D"/>
    <w:rsid w:val="008A7458"/>
    <w:rsid w:val="008B2030"/>
    <w:rsid w:val="008B46B3"/>
    <w:rsid w:val="008C2523"/>
    <w:rsid w:val="008C3C63"/>
    <w:rsid w:val="008F1D81"/>
    <w:rsid w:val="008F2AB2"/>
    <w:rsid w:val="00916982"/>
    <w:rsid w:val="00917665"/>
    <w:rsid w:val="00925311"/>
    <w:rsid w:val="0093095A"/>
    <w:rsid w:val="00940E55"/>
    <w:rsid w:val="009432B3"/>
    <w:rsid w:val="00952283"/>
    <w:rsid w:val="009529B7"/>
    <w:rsid w:val="00963FF2"/>
    <w:rsid w:val="00975198"/>
    <w:rsid w:val="00977EA0"/>
    <w:rsid w:val="00997A4A"/>
    <w:rsid w:val="009B5BDD"/>
    <w:rsid w:val="009C4012"/>
    <w:rsid w:val="009E62EC"/>
    <w:rsid w:val="009E6C4C"/>
    <w:rsid w:val="009E79F3"/>
    <w:rsid w:val="00A0034F"/>
    <w:rsid w:val="00A05463"/>
    <w:rsid w:val="00A40171"/>
    <w:rsid w:val="00A401F3"/>
    <w:rsid w:val="00A40DAC"/>
    <w:rsid w:val="00A42563"/>
    <w:rsid w:val="00A44062"/>
    <w:rsid w:val="00A464E9"/>
    <w:rsid w:val="00A479DE"/>
    <w:rsid w:val="00A47B3B"/>
    <w:rsid w:val="00A511B2"/>
    <w:rsid w:val="00A5221F"/>
    <w:rsid w:val="00A614FF"/>
    <w:rsid w:val="00A642BB"/>
    <w:rsid w:val="00A66265"/>
    <w:rsid w:val="00A84A8A"/>
    <w:rsid w:val="00A86583"/>
    <w:rsid w:val="00A94662"/>
    <w:rsid w:val="00A94822"/>
    <w:rsid w:val="00A962D8"/>
    <w:rsid w:val="00AA2677"/>
    <w:rsid w:val="00AA32FD"/>
    <w:rsid w:val="00AB6269"/>
    <w:rsid w:val="00AC3D69"/>
    <w:rsid w:val="00B0138F"/>
    <w:rsid w:val="00B04A1A"/>
    <w:rsid w:val="00B14358"/>
    <w:rsid w:val="00B1745A"/>
    <w:rsid w:val="00B264CB"/>
    <w:rsid w:val="00B271C6"/>
    <w:rsid w:val="00B349A8"/>
    <w:rsid w:val="00B73544"/>
    <w:rsid w:val="00B95728"/>
    <w:rsid w:val="00BB03D0"/>
    <w:rsid w:val="00BB2716"/>
    <w:rsid w:val="00BD61B8"/>
    <w:rsid w:val="00BD6532"/>
    <w:rsid w:val="00C135D9"/>
    <w:rsid w:val="00C35F11"/>
    <w:rsid w:val="00C432F1"/>
    <w:rsid w:val="00C52EA1"/>
    <w:rsid w:val="00C54369"/>
    <w:rsid w:val="00C65E09"/>
    <w:rsid w:val="00C709B0"/>
    <w:rsid w:val="00C838E4"/>
    <w:rsid w:val="00C868AE"/>
    <w:rsid w:val="00C87E7E"/>
    <w:rsid w:val="00CB07D0"/>
    <w:rsid w:val="00CB143B"/>
    <w:rsid w:val="00CB7921"/>
    <w:rsid w:val="00CD1B6E"/>
    <w:rsid w:val="00CD4150"/>
    <w:rsid w:val="00CD539E"/>
    <w:rsid w:val="00CE5FF1"/>
    <w:rsid w:val="00D1002C"/>
    <w:rsid w:val="00D10988"/>
    <w:rsid w:val="00D13434"/>
    <w:rsid w:val="00D175AB"/>
    <w:rsid w:val="00D27C2B"/>
    <w:rsid w:val="00D30E86"/>
    <w:rsid w:val="00D36905"/>
    <w:rsid w:val="00D40FC0"/>
    <w:rsid w:val="00D43A8F"/>
    <w:rsid w:val="00D45117"/>
    <w:rsid w:val="00D46C7C"/>
    <w:rsid w:val="00D74EFF"/>
    <w:rsid w:val="00DA57FD"/>
    <w:rsid w:val="00DB045B"/>
    <w:rsid w:val="00DC0571"/>
    <w:rsid w:val="00DC20A2"/>
    <w:rsid w:val="00DD1A84"/>
    <w:rsid w:val="00DD1B8E"/>
    <w:rsid w:val="00DF1815"/>
    <w:rsid w:val="00E03BF4"/>
    <w:rsid w:val="00E03C77"/>
    <w:rsid w:val="00E04046"/>
    <w:rsid w:val="00E14B28"/>
    <w:rsid w:val="00E14DC4"/>
    <w:rsid w:val="00E1527A"/>
    <w:rsid w:val="00E15484"/>
    <w:rsid w:val="00E203B2"/>
    <w:rsid w:val="00E21692"/>
    <w:rsid w:val="00E21BDC"/>
    <w:rsid w:val="00E45064"/>
    <w:rsid w:val="00E66DA7"/>
    <w:rsid w:val="00E8449A"/>
    <w:rsid w:val="00E846C7"/>
    <w:rsid w:val="00E85EFB"/>
    <w:rsid w:val="00E8693A"/>
    <w:rsid w:val="00E919C9"/>
    <w:rsid w:val="00E93288"/>
    <w:rsid w:val="00EA1AF8"/>
    <w:rsid w:val="00EA76F7"/>
    <w:rsid w:val="00EA7E31"/>
    <w:rsid w:val="00EB46EC"/>
    <w:rsid w:val="00EB5B58"/>
    <w:rsid w:val="00EC15CE"/>
    <w:rsid w:val="00ED259D"/>
    <w:rsid w:val="00EE46E8"/>
    <w:rsid w:val="00EF21A1"/>
    <w:rsid w:val="00F0396A"/>
    <w:rsid w:val="00F0520C"/>
    <w:rsid w:val="00F16747"/>
    <w:rsid w:val="00F203D7"/>
    <w:rsid w:val="00F34288"/>
    <w:rsid w:val="00F40730"/>
    <w:rsid w:val="00F4378F"/>
    <w:rsid w:val="00F53A33"/>
    <w:rsid w:val="00F57120"/>
    <w:rsid w:val="00F674C4"/>
    <w:rsid w:val="00F7382C"/>
    <w:rsid w:val="00F74FCB"/>
    <w:rsid w:val="00F76396"/>
    <w:rsid w:val="00F85075"/>
    <w:rsid w:val="00F909D5"/>
    <w:rsid w:val="00FB1F03"/>
    <w:rsid w:val="00FB5994"/>
    <w:rsid w:val="00FD2BE5"/>
    <w:rsid w:val="00FD2D0C"/>
    <w:rsid w:val="00FE0D56"/>
    <w:rsid w:val="00FE1E47"/>
    <w:rsid w:val="00FE2B85"/>
    <w:rsid w:val="00FE3FB3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88A52"/>
  <w15:docId w15:val="{DB563346-F7A9-4BF7-A81A-855FDCA3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0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BD6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D6532"/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customStyle="1" w:styleId="il">
    <w:name w:val="il"/>
    <w:basedOn w:val="Fuentedeprrafopredeter"/>
    <w:rsid w:val="0028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~1.ORD\AppData\Local\Temp\Rar$DI01.572\F-GCA-Acta%20de%20Reuni&#243;n%20(V0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751E-01A9-449A-AD77-A84C6F61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F-GCA-Acta de Reunión (V0)</Template>
  <TotalTime>0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Acta de Reunión</vt:lpstr>
    </vt:vector>
  </TitlesOfParts>
  <Manager>Omar Augusto Rojas Forero</Manager>
  <Company>SELCOMP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Acta de Reunión</dc:title>
  <dc:subject>Registro/Formato</dc:subject>
  <dc:creator>Jackeline Ordoñez</dc:creator>
  <cp:keywords>Registro/Formato</cp:keywords>
  <cp:lastModifiedBy>Andrea Ruiz</cp:lastModifiedBy>
  <cp:revision>2</cp:revision>
  <cp:lastPrinted>2012-10-26T19:19:00Z</cp:lastPrinted>
  <dcterms:created xsi:type="dcterms:W3CDTF">2023-05-23T10:40:00Z</dcterms:created>
  <dcterms:modified xsi:type="dcterms:W3CDTF">2023-05-23T10:40:00Z</dcterms:modified>
  <cp:category>Registro/Formato</cp:category>
  <cp:version>0</cp:version>
</cp:coreProperties>
</file>