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5A33" w14:textId="77777777" w:rsidR="00037814" w:rsidRPr="00037814" w:rsidRDefault="00037814" w:rsidP="00037814">
      <w:pPr>
        <w:tabs>
          <w:tab w:val="left" w:pos="1346"/>
        </w:tabs>
        <w:spacing w:after="0"/>
        <w:ind w:left="538" w:hanging="357"/>
        <w:jc w:val="left"/>
        <w:rPr>
          <w:rFonts w:ascii="Montserrat Light" w:hAnsi="Montserrat Light"/>
          <w:sz w:val="12"/>
          <w:szCs w:val="14"/>
        </w:rPr>
      </w:pPr>
    </w:p>
    <w:p w14:paraId="3D6DF5A0" w14:textId="573516DA" w:rsidR="00463B35" w:rsidRPr="00037814" w:rsidRDefault="00000305" w:rsidP="007A38F4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45945" behindDoc="1" locked="1" layoutInCell="1" allowOverlap="1" wp14:anchorId="10DD574D" wp14:editId="43CEC045">
                <wp:simplePos x="0" y="0"/>
                <wp:positionH relativeFrom="column">
                  <wp:posOffset>-33655</wp:posOffset>
                </wp:positionH>
                <wp:positionV relativeFrom="paragraph">
                  <wp:posOffset>226060</wp:posOffset>
                </wp:positionV>
                <wp:extent cx="6673850" cy="8164195"/>
                <wp:effectExtent l="0" t="0" r="0" b="8255"/>
                <wp:wrapNone/>
                <wp:docPr id="459" name="Grupo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73850" cy="8164195"/>
                          <a:chOff x="0" y="0"/>
                          <a:chExt cx="6674742" cy="7928453"/>
                        </a:xfrm>
                      </wpg:grpSpPr>
                      <wpg:grpSp>
                        <wpg:cNvPr id="458" name="Grupo 458"/>
                        <wpg:cNvGrpSpPr/>
                        <wpg:grpSpPr>
                          <a:xfrm>
                            <a:off x="0" y="0"/>
                            <a:ext cx="6674742" cy="3838325"/>
                            <a:chOff x="0" y="0"/>
                            <a:chExt cx="6674742" cy="3838325"/>
                          </a:xfrm>
                        </wpg:grpSpPr>
                        <wpg:grpSp>
                          <wpg:cNvPr id="457" name="Grupo 457"/>
                          <wpg:cNvGrpSpPr/>
                          <wpg:grpSpPr>
                            <a:xfrm>
                              <a:off x="15368" y="0"/>
                              <a:ext cx="6659374" cy="1779039"/>
                              <a:chOff x="0" y="0"/>
                              <a:chExt cx="6659374" cy="1779039"/>
                            </a:xfrm>
                          </wpg:grpSpPr>
                          <wpg:grpSp>
                            <wpg:cNvPr id="156" name="Grupo 156"/>
                            <wpg:cNvGrpSpPr/>
                            <wpg:grpSpPr>
                              <a:xfrm>
                                <a:off x="15369" y="0"/>
                                <a:ext cx="6644005" cy="729614"/>
                                <a:chOff x="0" y="0"/>
                                <a:chExt cx="6644640" cy="730933"/>
                              </a:xfrm>
                            </wpg:grpSpPr>
                            <wps:wsp>
                              <wps:cNvPr id="157" name="Rectángulo: esquinas redondeadas 157"/>
                              <wps:cNvSpPr/>
                              <wps:spPr>
                                <a:xfrm>
                                  <a:off x="0" y="0"/>
                                  <a:ext cx="6644640" cy="730933"/>
                                </a:xfrm>
                                <a:prstGeom prst="roundRect">
                                  <a:avLst>
                                    <a:gd name="adj" fmla="val 8185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t"/>
                            </wps:wsp>
                            <wpg:grpSp>
                              <wpg:cNvPr id="158" name="Grupo 158"/>
                              <wpg:cNvGrpSpPr/>
                              <wpg:grpSpPr>
                                <a:xfrm>
                                  <a:off x="115852" y="124127"/>
                                  <a:ext cx="3201434" cy="178649"/>
                                  <a:chOff x="0" y="0"/>
                                  <a:chExt cx="3201434" cy="178649"/>
                                </a:xfrm>
                              </wpg:grpSpPr>
                              <wps:wsp>
                                <wps:cNvPr id="159" name="Rectángulo: esquinas redondeadas 159"/>
                                <wps:cNvSpPr/>
                                <wps:spPr>
                                  <a:xfrm>
                                    <a:off x="1030251" y="4137"/>
                                    <a:ext cx="2171183" cy="17451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60" name="Rectángulo: esquinas redondeadas 160"/>
                                <wps:cNvSpPr/>
                                <wps:spPr>
                                  <a:xfrm>
                                    <a:off x="0" y="0"/>
                                    <a:ext cx="914917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E955BC" w14:textId="77777777" w:rsidR="00000305" w:rsidRPr="00484B09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</w:rPr>
                                        <w:t>Proceso:</w:t>
                                      </w:r>
                                    </w:p>
                                  </w:txbxContent>
                                </wps:txbx>
                                <wps:bodyPr wrap="square" lIns="36000" tIns="0" rIns="36000" bIns="0" rtlCol="0" anchor="t"/>
                              </wps:wsp>
                            </wpg:grpSp>
                            <wpg:grpSp>
                              <wpg:cNvPr id="161" name="Grupo 161"/>
                              <wpg:cNvGrpSpPr/>
                              <wpg:grpSpPr>
                                <a:xfrm>
                                  <a:off x="115852" y="371608"/>
                                  <a:ext cx="3199130" cy="173990"/>
                                  <a:chOff x="0" y="19976"/>
                                  <a:chExt cx="3199607" cy="174512"/>
                                </a:xfrm>
                              </wpg:grpSpPr>
                              <wps:wsp>
                                <wps:cNvPr id="163" name="Rectángulo: esquinas redondeadas 163"/>
                                <wps:cNvSpPr/>
                                <wps:spPr>
                                  <a:xfrm>
                                    <a:off x="1030405" y="19977"/>
                                    <a:ext cx="2169202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64" name="Rectángulo: esquinas redondeadas 164"/>
                                <wps:cNvSpPr/>
                                <wps:spPr>
                                  <a:xfrm>
                                    <a:off x="0" y="19976"/>
                                    <a:ext cx="915053" cy="17451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8AD2FC" w14:textId="77777777" w:rsidR="00000305" w:rsidRPr="00484B09" w:rsidRDefault="00000305" w:rsidP="00000305">
                                      <w:pPr>
                                        <w:jc w:val="both"/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  <w:t>Detectado por:</w:t>
                                      </w:r>
                                    </w:p>
                                  </w:txbxContent>
                                </wps:txbx>
                                <wps:bodyPr lIns="36000" tIns="0" rIns="36000" bIns="0" rtlCol="0" anchor="t"/>
                              </wps:wsp>
                            </wpg:grpSp>
                            <wpg:grpSp>
                              <wpg:cNvPr id="165" name="Grupo 165"/>
                              <wpg:cNvGrpSpPr/>
                              <wpg:grpSpPr>
                                <a:xfrm>
                                  <a:off x="3359697" y="371609"/>
                                  <a:ext cx="1431143" cy="173990"/>
                                  <a:chOff x="-70342" y="19917"/>
                                  <a:chExt cx="1431219" cy="173990"/>
                                </a:xfrm>
                              </wpg:grpSpPr>
                              <wps:wsp>
                                <wps:cNvPr id="166" name="Rectángulo: esquinas redondeadas 166"/>
                                <wps:cNvSpPr/>
                                <wps:spPr>
                                  <a:xfrm>
                                    <a:off x="682697" y="19917"/>
                                    <a:ext cx="678180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69" name="Rectángulo: esquinas redondeadas 169"/>
                                <wps:cNvSpPr/>
                                <wps:spPr>
                                  <a:xfrm>
                                    <a:off x="-70342" y="19917"/>
                                    <a:ext cx="642477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5CCD52C" w14:textId="77777777" w:rsidR="00000305" w:rsidRPr="00484B09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  <w:t>Fecha:</w:t>
                                      </w:r>
                                    </w:p>
                                  </w:txbxContent>
                                </wps:txbx>
                                <wps:bodyPr wrap="square" lIns="36000" tIns="0" rIns="36000" bIns="0" rtlCol="0" anchor="t"/>
                              </wps:wsp>
                            </wpg:grpSp>
                            <wpg:grpSp>
                              <wpg:cNvPr id="170" name="Grupo 170"/>
                              <wpg:cNvGrpSpPr/>
                              <wpg:grpSpPr>
                                <a:xfrm>
                                  <a:off x="4872067" y="372098"/>
                                  <a:ext cx="1636086" cy="174669"/>
                                  <a:chOff x="-43350" y="20406"/>
                                  <a:chExt cx="1636137" cy="174669"/>
                                </a:xfrm>
                              </wpg:grpSpPr>
                              <wps:wsp>
                                <wps:cNvPr id="171" name="Rectángulo: esquinas redondeadas 171"/>
                                <wps:cNvSpPr/>
                                <wps:spPr>
                                  <a:xfrm>
                                    <a:off x="897625" y="20406"/>
                                    <a:ext cx="695162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72" name="Rectángulo: esquinas redondeadas 172"/>
                                <wps:cNvSpPr/>
                                <wps:spPr>
                                  <a:xfrm>
                                    <a:off x="-43350" y="21085"/>
                                    <a:ext cx="687705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E1AB616" w14:textId="77777777" w:rsidR="00000305" w:rsidRPr="00484B09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  <w:lang w:val="es-CO"/>
                                        </w:rPr>
                                        <w:t>No. Acción:</w:t>
                                      </w:r>
                                    </w:p>
                                  </w:txbxContent>
                                </wps:txbx>
                                <wps:bodyPr wrap="square" lIns="36000" tIns="0" rIns="36000" bIns="0" rtlCol="0" anchor="t"/>
                              </wps:wsp>
                            </wpg:grpSp>
                            <wpg:grpSp>
                              <wpg:cNvPr id="173" name="Grupo 173"/>
                              <wpg:cNvGrpSpPr/>
                              <wpg:grpSpPr>
                                <a:xfrm>
                                  <a:off x="3359696" y="124127"/>
                                  <a:ext cx="3148764" cy="178003"/>
                                  <a:chOff x="0" y="0"/>
                                  <a:chExt cx="3148764" cy="178003"/>
                                </a:xfrm>
                              </wpg:grpSpPr>
                              <wps:wsp>
                                <wps:cNvPr id="174" name="Rectángulo: esquinas redondeadas 174"/>
                                <wps:cNvSpPr/>
                                <wps:spPr>
                                  <a:xfrm>
                                    <a:off x="752984" y="4013"/>
                                    <a:ext cx="2395780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175" name="Rectángulo: esquinas redondeadas 175"/>
                                <wps:cNvSpPr/>
                                <wps:spPr>
                                  <a:xfrm>
                                    <a:off x="0" y="0"/>
                                    <a:ext cx="642444" cy="1739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D1164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C85BEC" w14:textId="77777777" w:rsidR="00000305" w:rsidRPr="00484B09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484B09">
                                        <w:rPr>
                                          <w:rFonts w:ascii="Montserrat SemiBold" w:hAnsi="Montserrat SemiBold" w:cstheme="minorBidi"/>
                                          <w:color w:val="FFFFFF" w:themeColor="light1"/>
                                          <w:sz w:val="16"/>
                                          <w:szCs w:val="16"/>
                                        </w:rPr>
                                        <w:t>Proyecto:</w:t>
                                      </w:r>
                                    </w:p>
                                  </w:txbxContent>
                                </wps:txbx>
                                <wps:bodyPr wrap="square" lIns="36000" tIns="0" rIns="36000" bIns="0" rtlCol="0" anchor="t"/>
                              </wps:wsp>
                            </wpg:grpSp>
                          </wpg:grpSp>
                          <wpg:grpSp>
                            <wpg:cNvPr id="176" name="Grupo 176"/>
                            <wpg:cNvGrpSpPr/>
                            <wpg:grpSpPr>
                              <a:xfrm>
                                <a:off x="0" y="1093874"/>
                                <a:ext cx="6644005" cy="685165"/>
                                <a:chOff x="19147" y="7832"/>
                                <a:chExt cx="6645357" cy="685437"/>
                              </a:xfrm>
                            </wpg:grpSpPr>
                            <wps:wsp>
                              <wps:cNvPr id="177" name="Rectángulo: esquinas redondeadas 177"/>
                              <wps:cNvSpPr/>
                              <wps:spPr>
                                <a:xfrm>
                                  <a:off x="19147" y="7832"/>
                                  <a:ext cx="6645357" cy="685437"/>
                                </a:xfrm>
                                <a:prstGeom prst="roundRect">
                                  <a:avLst>
                                    <a:gd name="adj" fmla="val 5710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t"/>
                            </wps:wsp>
                            <wpg:grpSp>
                              <wpg:cNvPr id="178" name="Grupo 178"/>
                              <wpg:cNvGrpSpPr/>
                              <wpg:grpSpPr>
                                <a:xfrm>
                                  <a:off x="314696" y="106878"/>
                                  <a:ext cx="1168400" cy="475615"/>
                                  <a:chOff x="0" y="0"/>
                                  <a:chExt cx="1168673" cy="475763"/>
                                </a:xfrm>
                              </wpg:grpSpPr>
                              <wpg:grpSp>
                                <wpg:cNvPr id="179" name="Grupo 179"/>
                                <wpg:cNvGrpSpPr/>
                                <wpg:grpSpPr>
                                  <a:xfrm>
                                    <a:off x="0" y="0"/>
                                    <a:ext cx="1168673" cy="165100"/>
                                    <a:chOff x="0" y="0"/>
                                    <a:chExt cx="1168673" cy="165100"/>
                                  </a:xfrm>
                                </wpg:grpSpPr>
                                <wps:wsp>
                                  <wps:cNvPr id="180" name="Rectángulo: esquinas redondeadas 180"/>
                                  <wps:cNvSpPr/>
                                  <wps:spPr>
                                    <a:xfrm>
                                      <a:off x="0" y="5937"/>
                                      <a:ext cx="904009" cy="1591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7B3A96" w14:textId="77777777" w:rsidR="00000305" w:rsidRPr="00C109D7" w:rsidRDefault="00000305" w:rsidP="00000305">
                                        <w:pPr>
                                          <w:shd w:val="clear" w:color="auto" w:fill="D1164C"/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109D7"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Auditoría</w:t>
                                        </w:r>
                                        <w: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181" name="Rectángulo: esquinas redondeadas 181"/>
                                  <wps:cNvSpPr/>
                                  <wps:spPr>
                                    <a:xfrm>
                                      <a:off x="991590" y="0"/>
                                      <a:ext cx="177083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182" name="Grupo 182"/>
                                <wpg:cNvGrpSpPr/>
                                <wpg:grpSpPr>
                                  <a:xfrm>
                                    <a:off x="0" y="308758"/>
                                    <a:ext cx="1168673" cy="167005"/>
                                    <a:chOff x="0" y="0"/>
                                    <a:chExt cx="1168673" cy="167005"/>
                                  </a:xfrm>
                                </wpg:grpSpPr>
                                <wps:wsp>
                                  <wps:cNvPr id="183" name="Rectángulo: esquinas redondeadas 183"/>
                                  <wps:cNvSpPr/>
                                  <wps:spPr>
                                    <a:xfrm>
                                      <a:off x="0" y="0"/>
                                      <a:ext cx="911860" cy="167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835BC4" w14:textId="77777777" w:rsidR="00000305" w:rsidRPr="008D7006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D7006"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  <w:t>Novedades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184" name="Rectángulo: esquinas redondeadas 184"/>
                                  <wps:cNvSpPr/>
                                  <wps:spPr>
                                    <a:xfrm>
                                      <a:off x="991590" y="0"/>
                                      <a:ext cx="177083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185" name="Grupo 185"/>
                              <wpg:cNvGrpSpPr/>
                              <wpg:grpSpPr>
                                <a:xfrm>
                                  <a:off x="2398817" y="106878"/>
                                  <a:ext cx="1554480" cy="481330"/>
                                  <a:chOff x="0" y="0"/>
                                  <a:chExt cx="1554579" cy="481701"/>
                                </a:xfrm>
                              </wpg:grpSpPr>
                              <wpg:grpSp>
                                <wpg:cNvPr id="186" name="Grupo 186"/>
                                <wpg:cNvGrpSpPr/>
                                <wpg:grpSpPr>
                                  <a:xfrm>
                                    <a:off x="0" y="0"/>
                                    <a:ext cx="1554579" cy="171037"/>
                                    <a:chOff x="0" y="0"/>
                                    <a:chExt cx="1554579" cy="171037"/>
                                  </a:xfrm>
                                </wpg:grpSpPr>
                                <wps:wsp>
                                  <wps:cNvPr id="188" name="Rectángulo: esquinas redondeadas 188"/>
                                  <wps:cNvSpPr/>
                                  <wps:spPr>
                                    <a:xfrm>
                                      <a:off x="0" y="5937"/>
                                      <a:ext cx="1267460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644ECA" w14:textId="77777777" w:rsidR="00000305" w:rsidRPr="000E4810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4810"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  <w:t>Indicador de gestión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189" name="Rectángulo: esquinas redondeadas 189"/>
                                  <wps:cNvSpPr/>
                                  <wps:spPr>
                                    <a:xfrm>
                                      <a:off x="1377537" y="0"/>
                                      <a:ext cx="177042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190" name="Grupo 190"/>
                                <wpg:cNvGrpSpPr/>
                                <wpg:grpSpPr>
                                  <a:xfrm>
                                    <a:off x="0" y="314696"/>
                                    <a:ext cx="1548642" cy="167005"/>
                                    <a:chOff x="0" y="0"/>
                                    <a:chExt cx="1548642" cy="167005"/>
                                  </a:xfrm>
                                </wpg:grpSpPr>
                                <wps:wsp>
                                  <wps:cNvPr id="191" name="Rectángulo: esquinas redondeadas 191"/>
                                  <wps:cNvSpPr/>
                                  <wps:spPr>
                                    <a:xfrm>
                                      <a:off x="0" y="0"/>
                                      <a:ext cx="1275080" cy="167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D2F5408" w14:textId="77777777" w:rsidR="00000305" w:rsidRPr="00D96401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D96401"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Queja </w:t>
                                        </w:r>
                                        <w: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</w:t>
                                        </w:r>
                                        <w:r w:rsidRPr="00D96401"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 reclamo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448" name="Rectángulo: esquinas redondeadas 448"/>
                                  <wps:cNvSpPr/>
                                  <wps:spPr>
                                    <a:xfrm>
                                      <a:off x="1371600" y="0"/>
                                      <a:ext cx="177042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449" name="Grupo 449"/>
                              <wpg:cNvGrpSpPr/>
                              <wpg:grpSpPr>
                                <a:xfrm>
                                  <a:off x="4797631" y="106878"/>
                                  <a:ext cx="1488753" cy="482064"/>
                                  <a:chOff x="0" y="0"/>
                                  <a:chExt cx="1488753" cy="482064"/>
                                </a:xfrm>
                              </wpg:grpSpPr>
                              <wpg:grpSp>
                                <wpg:cNvPr id="450" name="Grupo 450"/>
                                <wpg:cNvGrpSpPr/>
                                <wpg:grpSpPr>
                                  <a:xfrm>
                                    <a:off x="0" y="0"/>
                                    <a:ext cx="1488753" cy="170402"/>
                                    <a:chOff x="0" y="0"/>
                                    <a:chExt cx="1488753" cy="170402"/>
                                  </a:xfrm>
                                </wpg:grpSpPr>
                                <wps:wsp>
                                  <wps:cNvPr id="451" name="Rectángulo: esquinas redondeadas 451"/>
                                  <wps:cNvSpPr/>
                                  <wps:spPr>
                                    <a:xfrm>
                                      <a:off x="0" y="0"/>
                                      <a:ext cx="1196975" cy="1651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BB776AC" w14:textId="77777777" w:rsidR="00000305" w:rsidRPr="000E4810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4810"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  <w:t>Mejora del proceso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453" name="Rectángulo: esquinas redondeadas 453"/>
                                  <wps:cNvSpPr/>
                                  <wps:spPr>
                                    <a:xfrm>
                                      <a:off x="1312223" y="5937"/>
                                      <a:ext cx="176530" cy="1644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454" name="Grupo 454"/>
                                <wpg:cNvGrpSpPr/>
                                <wpg:grpSpPr>
                                  <a:xfrm>
                                    <a:off x="0" y="302821"/>
                                    <a:ext cx="1477379" cy="179243"/>
                                    <a:chOff x="0" y="0"/>
                                    <a:chExt cx="1477379" cy="179243"/>
                                  </a:xfrm>
                                </wpg:grpSpPr>
                                <wps:wsp>
                                  <wps:cNvPr id="455" name="Rectángulo: esquinas redondeadas 455"/>
                                  <wps:cNvSpPr/>
                                  <wps:spPr>
                                    <a:xfrm>
                                      <a:off x="0" y="11875"/>
                                      <a:ext cx="1197356" cy="16736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1164C"/>
                                    </a:solidFill>
                                    <a:ln>
                                      <a:solidFill>
                                        <a:srgbClr val="D1164C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506E11" w14:textId="77777777" w:rsidR="00000305" w:rsidRPr="001E3212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E3212">
                                          <w:rPr>
                                            <w:rFonts w:ascii="Montserrat SemiBold" w:hAnsi="Montserrat SemiBold" w:cstheme="minorBidi"/>
                                            <w:color w:val="FFFFFF" w:themeColor="light1"/>
                                            <w:sz w:val="16"/>
                                            <w:szCs w:val="16"/>
                                          </w:rPr>
                                          <w:t>Revisión gerencia</w:t>
                                        </w:r>
                                      </w:p>
                                    </w:txbxContent>
                                  </wps:txbx>
                                  <wps:bodyPr wrap="square" lIns="36000" tIns="0" rIns="36000" bIns="0" rtlCol="0" anchor="t">
                                    <a:noAutofit/>
                                  </wps:bodyPr>
                                </wps:wsp>
                                <wps:wsp>
                                  <wps:cNvPr id="456" name="Rectángulo: esquinas redondeadas 456"/>
                                  <wps:cNvSpPr/>
                                  <wps:spPr>
                                    <a:xfrm>
                                      <a:off x="1300348" y="0"/>
                                      <a:ext cx="177031" cy="16497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57" name="Grupo 2"/>
                          <wpg:cNvGrpSpPr/>
                          <wpg:grpSpPr>
                            <a:xfrm>
                              <a:off x="0" y="2274311"/>
                              <a:ext cx="6634480" cy="1564014"/>
                              <a:chOff x="0" y="-151"/>
                              <a:chExt cx="9305925" cy="1446506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58" name="Rectángulo: esquinas redondeadas 58"/>
                            <wps:cNvSpPr/>
                            <wps:spPr>
                              <a:xfrm>
                                <a:off x="0" y="-151"/>
                                <a:ext cx="9305925" cy="1446506"/>
                              </a:xfrm>
                              <a:prstGeom prst="roundRect">
                                <a:avLst>
                                  <a:gd name="adj" fmla="val 571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t"/>
                          </wps:wsp>
                          <wps:wsp>
                            <wps:cNvPr id="60" name="Rectángulo: esquinas redondeadas 60"/>
                            <wps:cNvSpPr/>
                            <wps:spPr>
                              <a:xfrm>
                                <a:off x="118425" y="56566"/>
                                <a:ext cx="9083537" cy="1286765"/>
                              </a:xfrm>
                              <a:prstGeom prst="roundRect">
                                <a:avLst>
                                  <a:gd name="adj" fmla="val 723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</wpg:grpSp>
                      </wpg:grpSp>
                      <wpg:grpSp>
                        <wpg:cNvPr id="37" name="Grupo 37"/>
                        <wpg:cNvGrpSpPr/>
                        <wpg:grpSpPr>
                          <a:xfrm>
                            <a:off x="7684" y="4344513"/>
                            <a:ext cx="6633845" cy="3583940"/>
                            <a:chOff x="0" y="-11470"/>
                            <a:chExt cx="6635115" cy="3333115"/>
                          </a:xfrm>
                        </wpg:grpSpPr>
                        <wpg:grpSp>
                          <wpg:cNvPr id="36" name="Grupo 36"/>
                          <wpg:cNvGrpSpPr/>
                          <wpg:grpSpPr>
                            <a:xfrm>
                              <a:off x="0" y="-11470"/>
                              <a:ext cx="6635115" cy="3333115"/>
                              <a:chOff x="0" y="-11470"/>
                              <a:chExt cx="6635115" cy="3333115"/>
                            </a:xfrm>
                          </wpg:grpSpPr>
                          <wpg:grpSp>
                            <wpg:cNvPr id="35" name="Grupo 35"/>
                            <wpg:cNvGrpSpPr/>
                            <wpg:grpSpPr>
                              <a:xfrm>
                                <a:off x="0" y="-11470"/>
                                <a:ext cx="6635115" cy="3333115"/>
                                <a:chOff x="0" y="-11470"/>
                                <a:chExt cx="6635115" cy="3333115"/>
                              </a:xfrm>
                            </wpg:grpSpPr>
                            <wpg:grpSp>
                              <wpg:cNvPr id="34" name="Grupo 34"/>
                              <wpg:cNvGrpSpPr/>
                              <wpg:grpSpPr>
                                <a:xfrm>
                                  <a:off x="0" y="-11470"/>
                                  <a:ext cx="6635115" cy="3333115"/>
                                  <a:chOff x="0" y="-11470"/>
                                  <a:chExt cx="6635115" cy="3333115"/>
                                </a:xfrm>
                              </wpg:grpSpPr>
                              <wpg:grpSp>
                                <wpg:cNvPr id="33" name="Grupo 33"/>
                                <wpg:cNvGrpSpPr/>
                                <wpg:grpSpPr>
                                  <a:xfrm>
                                    <a:off x="0" y="-11470"/>
                                    <a:ext cx="6635115" cy="3333115"/>
                                    <a:chOff x="0" y="-11470"/>
                                    <a:chExt cx="6635115" cy="3333115"/>
                                  </a:xfrm>
                                </wpg:grpSpPr>
                                <wpg:grpSp>
                                  <wpg:cNvPr id="62" name="Grupo 122"/>
                                  <wpg:cNvGrpSpPr/>
                                  <wpg:grpSpPr>
                                    <a:xfrm>
                                      <a:off x="0" y="-11470"/>
                                      <a:ext cx="6635115" cy="3333115"/>
                                      <a:chOff x="-26509" y="-17788"/>
                                      <a:chExt cx="9317935" cy="5168763"/>
                                    </a:xfrm>
                                  </wpg:grpSpPr>
                                  <wps:wsp>
                                    <wps:cNvPr id="63" name="Rectángulo: esquinas redondeadas 63"/>
                                    <wps:cNvSpPr/>
                                    <wps:spPr>
                                      <a:xfrm>
                                        <a:off x="-26509" y="-17788"/>
                                        <a:ext cx="9317935" cy="5168763"/>
                                      </a:xfrm>
                                      <a:prstGeom prst="roundRect">
                                        <a:avLst>
                                          <a:gd name="adj" fmla="val 3042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tlCol="0" anchor="t"/>
                                  </wps:wsp>
                                  <wpg:grpSp>
                                    <wpg:cNvPr id="64" name="Grupo 64"/>
                                    <wpg:cNvGrpSpPr/>
                                    <wpg:grpSpPr>
                                      <a:xfrm>
                                        <a:off x="802460" y="182309"/>
                                        <a:ext cx="8336940" cy="907685"/>
                                        <a:chOff x="802555" y="182548"/>
                                        <a:chExt cx="8334226" cy="894194"/>
                                      </a:xfrm>
                                    </wpg:grpSpPr>
                                    <wpg:grpSp>
                                      <wpg:cNvPr id="65" name="Grupo 65"/>
                                      <wpg:cNvGrpSpPr/>
                                      <wpg:grpSpPr>
                                        <a:xfrm>
                                          <a:off x="802555" y="200411"/>
                                          <a:ext cx="1288453" cy="749238"/>
                                          <a:chOff x="802555" y="200411"/>
                                          <a:chExt cx="1288453" cy="749238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66" name="Gráfico 5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183275" y="277046"/>
                                            <a:ext cx="672604" cy="672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67" name="Rectángulo: esquinas redondeadas 67"/>
                                        <wps:cNvSpPr/>
                                        <wps:spPr>
                                          <a:xfrm>
                                            <a:off x="802555" y="200411"/>
                                            <a:ext cx="1288453" cy="30479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9B43E3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  <w:p w14:paraId="3F8840C5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68" name="Grupo 68"/>
                                      <wpg:cNvGrpSpPr/>
                                      <wpg:grpSpPr>
                                        <a:xfrm>
                                          <a:off x="2217860" y="182548"/>
                                          <a:ext cx="6918921" cy="894194"/>
                                          <a:chOff x="2217860" y="182548"/>
                                          <a:chExt cx="6918921" cy="894194"/>
                                        </a:xfrm>
                                      </wpg:grpSpPr>
                                      <wps:wsp>
                                        <wps:cNvPr id="69" name="Rectángulo: esquinas redondeadas 69"/>
                                        <wps:cNvSpPr/>
                                        <wps:spPr>
                                          <a:xfrm>
                                            <a:off x="2228850" y="200442"/>
                                            <a:ext cx="6907931" cy="8763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9298F38" w14:textId="77777777" w:rsidR="00000305" w:rsidRDefault="00000305" w:rsidP="00000305">
                                              <w:pPr>
                                                <w:rPr>
                                                  <w:rFonts w:ascii="Montserrat" w:hAnsi="Montserrat" w:cstheme="minorBidi"/>
                                                  <w:color w:val="FFFFFF" w:themeColor="light1"/>
                                                  <w:szCs w:val="2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tlCol="0" anchor="t"/>
                                      </wps:wsp>
                                      <wps:wsp>
                                        <wps:cNvPr id="70" name="Triángulo rectángulo 70"/>
                                        <wps:cNvSpPr/>
                                        <wps:spPr>
                                          <a:xfrm flipH="1">
                                            <a:off x="2217860" y="182548"/>
                                            <a:ext cx="611067" cy="479605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71" name="Triángulo rectángulo 71"/>
                                        <wps:cNvSpPr/>
                                        <wps:spPr>
                                          <a:xfrm flipV="1">
                                            <a:off x="2224839" y="182548"/>
                                            <a:ext cx="619639" cy="479605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72" name="CuadroTexto 13"/>
                                        <wps:cNvSpPr txBox="1"/>
                                        <wps:spPr>
                                          <a:xfrm>
                                            <a:off x="2529837" y="410906"/>
                                            <a:ext cx="299090" cy="251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A684662" w14:textId="77777777" w:rsidR="00000305" w:rsidRPr="00BF6AE3" w:rsidRDefault="00000305" w:rsidP="00000305">
                                              <w:pPr>
                                                <w:rPr>
                                                  <w:rFonts w:ascii="Montserrat SemiBold" w:hAnsi="Montserrat SemiBold" w:cstheme="minorBidi"/>
                                                  <w:color w:val="FFFFFF" w:themeColor="background1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BF6AE3">
                                                <w:rPr>
                                                  <w:rFonts w:ascii="Montserrat SemiBold" w:hAnsi="Montserrat SemiBold" w:cstheme="minorBidi"/>
                                                  <w:color w:val="FFFFFF" w:themeColor="background1"/>
                                                  <w:sz w:val="14"/>
                                                  <w:szCs w:val="14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tIns="0" bIns="0" rtlCol="0" anchor="t"/>
                                      </wps:wsp>
                                    </wpg:grpSp>
                                  </wpg:grpSp>
                                  <wpg:grpSp>
                                    <wpg:cNvPr id="73" name="Grupo 73"/>
                                    <wpg:cNvGrpSpPr/>
                                    <wpg:grpSpPr>
                                      <a:xfrm>
                                        <a:off x="841799" y="1166915"/>
                                        <a:ext cx="8307122" cy="898351"/>
                                        <a:chOff x="841847" y="1167018"/>
                                        <a:chExt cx="8305774" cy="885000"/>
                                      </a:xfrm>
                                    </wpg:grpSpPr>
                                    <wpg:grpSp>
                                      <wpg:cNvPr id="74" name="Grupo 74"/>
                                      <wpg:cNvGrpSpPr/>
                                      <wpg:grpSpPr>
                                        <a:xfrm>
                                          <a:off x="841847" y="1175539"/>
                                          <a:ext cx="1288453" cy="749388"/>
                                          <a:chOff x="841847" y="1175539"/>
                                          <a:chExt cx="1288453" cy="749388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75" name="Gráfico 26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222569" y="1252323"/>
                                            <a:ext cx="672604" cy="672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76" name="Rectángulo: esquinas redondeadas 76"/>
                                        <wps:cNvSpPr/>
                                        <wps:spPr>
                                          <a:xfrm>
                                            <a:off x="841847" y="1175539"/>
                                            <a:ext cx="1288453" cy="3048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D612526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77" name="Grupo 77"/>
                                      <wpg:cNvGrpSpPr/>
                                      <wpg:grpSpPr>
                                        <a:xfrm>
                                          <a:off x="2237745" y="1167018"/>
                                          <a:ext cx="6909876" cy="885000"/>
                                          <a:chOff x="2237745" y="1167018"/>
                                          <a:chExt cx="6909876" cy="885000"/>
                                        </a:xfrm>
                                      </wpg:grpSpPr>
                                      <wps:wsp>
                                        <wps:cNvPr id="78" name="Rectángulo: esquinas redondeadas 78"/>
                                        <wps:cNvSpPr/>
                                        <wps:spPr>
                                          <a:xfrm>
                                            <a:off x="2268192" y="1175718"/>
                                            <a:ext cx="6879429" cy="8763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79" name="Triángulo rectángulo 79"/>
                                        <wps:cNvSpPr/>
                                        <wps:spPr>
                                          <a:xfrm flipH="1">
                                            <a:off x="2268191" y="1167018"/>
                                            <a:ext cx="584064" cy="471147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80" name="Triángulo rectángulo 80"/>
                                        <wps:cNvSpPr/>
                                        <wps:spPr>
                                          <a:xfrm flipV="1">
                                            <a:off x="2237745" y="1167018"/>
                                            <a:ext cx="650216" cy="497348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</wpg:grpSp>
                                  </wpg:grpSp>
                                  <wpg:grpSp>
                                    <wpg:cNvPr id="82" name="Grupo 82"/>
                                    <wpg:cNvGrpSpPr/>
                                    <wpg:grpSpPr>
                                      <a:xfrm>
                                        <a:off x="879895" y="2145394"/>
                                        <a:ext cx="8276796" cy="895151"/>
                                        <a:chOff x="879943" y="2145449"/>
                                        <a:chExt cx="8275452" cy="881846"/>
                                      </a:xfrm>
                                    </wpg:grpSpPr>
                                    <wpg:grpSp>
                                      <wpg:cNvPr id="83" name="Grupo 83"/>
                                      <wpg:cNvGrpSpPr/>
                                      <wpg:grpSpPr>
                                        <a:xfrm>
                                          <a:off x="879943" y="2150666"/>
                                          <a:ext cx="1288454" cy="749535"/>
                                          <a:chOff x="879943" y="2150666"/>
                                          <a:chExt cx="1288454" cy="749535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84" name="Gráfico 35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260668" y="2227598"/>
                                            <a:ext cx="672603" cy="672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85" name="Rectángulo: esquinas redondeadas 85"/>
                                        <wps:cNvSpPr/>
                                        <wps:spPr>
                                          <a:xfrm>
                                            <a:off x="879943" y="2150666"/>
                                            <a:ext cx="1288454" cy="30480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2DAECE8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86" name="Grupo 86"/>
                                      <wpg:cNvGrpSpPr/>
                                      <wpg:grpSpPr>
                                        <a:xfrm>
                                          <a:off x="2254827" y="2145449"/>
                                          <a:ext cx="6900568" cy="881846"/>
                                          <a:chOff x="2254827" y="2145449"/>
                                          <a:chExt cx="6900568" cy="881846"/>
                                        </a:xfrm>
                                      </wpg:grpSpPr>
                                      <wps:wsp>
                                        <wps:cNvPr id="87" name="Rectángulo: esquinas redondeadas 87"/>
                                        <wps:cNvSpPr/>
                                        <wps:spPr>
                                          <a:xfrm>
                                            <a:off x="2274777" y="2150996"/>
                                            <a:ext cx="6880618" cy="87629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88" name="Triángulo rectángulo 88"/>
                                        <wps:cNvSpPr/>
                                        <wps:spPr>
                                          <a:xfrm flipH="1">
                                            <a:off x="2254827" y="2148953"/>
                                            <a:ext cx="593236" cy="465778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89" name="Triángulo rectángulo 89"/>
                                        <wps:cNvSpPr/>
                                        <wps:spPr>
                                          <a:xfrm flipV="1">
                                            <a:off x="2263926" y="2145449"/>
                                            <a:ext cx="604084" cy="460709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</wpg:grpSp>
                                  </wpg:grpSp>
                                  <wpg:grpSp>
                                    <wpg:cNvPr id="108" name="Grupo 108"/>
                                    <wpg:cNvGrpSpPr/>
                                    <wpg:grpSpPr>
                                      <a:xfrm>
                                        <a:off x="879895" y="3124229"/>
                                        <a:ext cx="8279234" cy="891596"/>
                                        <a:chOff x="879943" y="3124229"/>
                                        <a:chExt cx="8277889" cy="878344"/>
                                      </a:xfrm>
                                    </wpg:grpSpPr>
                                    <wpg:grpSp>
                                      <wpg:cNvPr id="109" name="Grupo 109"/>
                                      <wpg:cNvGrpSpPr/>
                                      <wpg:grpSpPr>
                                        <a:xfrm>
                                          <a:off x="879943" y="3125793"/>
                                          <a:ext cx="1288453" cy="749686"/>
                                          <a:chOff x="879943" y="3125793"/>
                                          <a:chExt cx="1288453" cy="749686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110" name="Gráfico 44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260670" y="3202877"/>
                                            <a:ext cx="672603" cy="672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111" name="Rectángulo: esquinas redondeadas 111"/>
                                        <wps:cNvSpPr/>
                                        <wps:spPr>
                                          <a:xfrm>
                                            <a:off x="879943" y="3125793"/>
                                            <a:ext cx="1288453" cy="3048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3BF72C7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112" name="Grupo 112"/>
                                      <wpg:cNvGrpSpPr/>
                                      <wpg:grpSpPr>
                                        <a:xfrm>
                                          <a:off x="2228806" y="3124229"/>
                                          <a:ext cx="6929026" cy="878344"/>
                                          <a:chOff x="2228806" y="3124229"/>
                                          <a:chExt cx="6929026" cy="878344"/>
                                        </a:xfrm>
                                      </wpg:grpSpPr>
                                      <wps:wsp>
                                        <wps:cNvPr id="113" name="Rectángulo: esquinas redondeadas 113"/>
                                        <wps:cNvSpPr/>
                                        <wps:spPr>
                                          <a:xfrm>
                                            <a:off x="2274777" y="3126273"/>
                                            <a:ext cx="6883055" cy="8763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114" name="Triángulo rectángulo 114"/>
                                        <wps:cNvSpPr/>
                                        <wps:spPr>
                                          <a:xfrm flipH="1">
                                            <a:off x="2254830" y="3124231"/>
                                            <a:ext cx="611067" cy="444481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115" name="Triángulo rectángulo 115"/>
                                        <wps:cNvSpPr/>
                                        <wps:spPr>
                                          <a:xfrm flipV="1">
                                            <a:off x="2228806" y="3124229"/>
                                            <a:ext cx="646043" cy="472324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</wpg:grpSp>
                                  </wpg:grpSp>
                                  <wpg:grpSp>
                                    <wpg:cNvPr id="117" name="Grupo 117"/>
                                    <wpg:cNvGrpSpPr/>
                                    <wpg:grpSpPr>
                                      <a:xfrm>
                                        <a:off x="908467" y="4114384"/>
                                        <a:ext cx="8234119" cy="878760"/>
                                        <a:chOff x="908515" y="4114384"/>
                                        <a:chExt cx="8232782" cy="878346"/>
                                      </a:xfrm>
                                    </wpg:grpSpPr>
                                    <wpg:grpSp>
                                      <wpg:cNvPr id="118" name="Grupo 118"/>
                                      <wpg:cNvGrpSpPr/>
                                      <wpg:grpSpPr>
                                        <a:xfrm>
                                          <a:off x="908515" y="4115789"/>
                                          <a:ext cx="1288454" cy="749847"/>
                                          <a:chOff x="908515" y="4115789"/>
                                          <a:chExt cx="1288454" cy="749847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119" name="Gráfico 53" descr="Flecha con giro a la izquierd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1289244" y="4193034"/>
                                            <a:ext cx="672601" cy="672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120" name="Rectángulo: esquinas redondeadas 120"/>
                                        <wps:cNvSpPr/>
                                        <wps:spPr>
                                          <a:xfrm>
                                            <a:off x="908515" y="4115789"/>
                                            <a:ext cx="1288454" cy="3048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EB004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2A2DE62" w14:textId="77777777" w:rsidR="00000305" w:rsidRPr="00410453" w:rsidRDefault="00000305" w:rsidP="00000305">
                                              <w:pPr>
                                                <w:jc w:val="left"/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¿</w:t>
                                              </w:r>
                                              <w:r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P</w:t>
                                              </w:r>
                                              <w:r w:rsidRPr="00410453">
                                                <w:rPr>
                                                  <w:rFonts w:ascii="Montserrat Light" w:hAnsi="Montserrat Light" w:cstheme="minorBidi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or qué?</w:t>
                                              </w:r>
                                            </w:p>
                                          </w:txbxContent>
                                        </wps:txbx>
                                        <wps:bodyPr tIns="0" bIns="0" rtlCol="0" anchor="t"/>
                                      </wps:wsp>
                                    </wpg:grpSp>
                                    <wpg:grpSp>
                                      <wpg:cNvPr id="121" name="Grupo 121"/>
                                      <wpg:cNvGrpSpPr/>
                                      <wpg:grpSpPr>
                                        <a:xfrm>
                                          <a:off x="2259768" y="4114384"/>
                                          <a:ext cx="6881529" cy="878346"/>
                                          <a:chOff x="2259768" y="4114384"/>
                                          <a:chExt cx="6881529" cy="878346"/>
                                        </a:xfrm>
                                      </wpg:grpSpPr>
                                      <wps:wsp>
                                        <wps:cNvPr id="122" name="Rectángulo: esquinas redondeadas 122"/>
                                        <wps:cNvSpPr/>
                                        <wps:spPr>
                                          <a:xfrm>
                                            <a:off x="2271836" y="4116430"/>
                                            <a:ext cx="6869461" cy="8763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123" name="Triángulo rectángulo 123"/>
                                        <wps:cNvSpPr/>
                                        <wps:spPr>
                                          <a:xfrm flipH="1">
                                            <a:off x="2259768" y="4114390"/>
                                            <a:ext cx="611067" cy="463748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  <wps:wsp>
                                        <wps:cNvPr id="124" name="Triángulo rectángulo 124"/>
                                        <wps:cNvSpPr/>
                                        <wps:spPr>
                                          <a:xfrm flipV="1">
                                            <a:off x="2275778" y="4114384"/>
                                            <a:ext cx="635521" cy="463752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t"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31" name="CuadroTexto 13"/>
                                  <wps:cNvSpPr txBox="1"/>
                                  <wps:spPr>
                                    <a:xfrm>
                                      <a:off x="1821417" y="2139595"/>
                                      <a:ext cx="23241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D3A483F" w14:textId="77777777" w:rsidR="00000305" w:rsidRPr="00BF6AE3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4"/>
                                            <w:szCs w:val="14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4"/>
                                            <w:szCs w:val="14"/>
                                            <w:lang w:val="es-CO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wrap="square" tIns="0" bIns="0" rtlCol="0" anchor="t"/>
                                </wps:wsp>
                              </wpg:grpSp>
                              <wps:wsp>
                                <wps:cNvPr id="136" name="CuadroTexto 13"/>
                                <wps:cNvSpPr txBox="1"/>
                                <wps:spPr>
                                  <a:xfrm>
                                    <a:off x="1826885" y="2788686"/>
                                    <a:ext cx="256263" cy="174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F248EA" w14:textId="77777777" w:rsidR="00000305" w:rsidRPr="00BF6AE3" w:rsidRDefault="00000305" w:rsidP="00000305">
                                      <w:pPr>
                                        <w:rPr>
                                          <w:rFonts w:ascii="Montserrat SemiBold" w:hAnsi="Montserrat SemiBold" w:cstheme="minorBidi"/>
                                          <w:color w:val="FFFFFF" w:themeColor="background1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rFonts w:ascii="Montserrat SemiBold" w:hAnsi="Montserrat SemiBold" w:cstheme="minorBidi"/>
                                          <w:color w:val="FFFFFF" w:themeColor="background1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wrap="square" tIns="0" bIns="0" rtlCol="0" anchor="t">
                                  <a:noAutofit/>
                                </wps:bodyPr>
                              </wps:wsp>
                            </wpg:grpSp>
                            <wps:wsp>
                              <wps:cNvPr id="129" name="CuadroTexto 13"/>
                              <wps:cNvSpPr txBox="1"/>
                              <wps:spPr>
                                <a:xfrm>
                                  <a:off x="1812173" y="889477"/>
                                  <a:ext cx="232605" cy="163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E42367" w14:textId="77777777" w:rsidR="00000305" w:rsidRPr="00BF6AE3" w:rsidRDefault="00000305" w:rsidP="00000305">
                                    <w:pPr>
                                      <w:rPr>
                                        <w:rFonts w:ascii="Montserrat SemiBold" w:hAnsi="Montserrat SemiBold" w:cstheme="minorBidi"/>
                                        <w:color w:val="FFFFFF" w:themeColor="background1"/>
                                        <w:sz w:val="14"/>
                                        <w:szCs w:val="14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rFonts w:ascii="Montserrat SemiBold" w:hAnsi="Montserrat SemiBold" w:cstheme="minorBidi"/>
                                        <w:color w:val="FFFFFF" w:themeColor="background1"/>
                                        <w:sz w:val="14"/>
                                        <w:szCs w:val="14"/>
                                        <w:lang w:val="es-CO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tIns="0" bIns="0" rtlCol="0" anchor="t"/>
                            </wps:wsp>
                          </wpg:grpSp>
                          <wps:wsp>
                            <wps:cNvPr id="130" name="CuadroTexto 13"/>
                            <wps:cNvSpPr txBox="1"/>
                            <wps:spPr>
                              <a:xfrm>
                                <a:off x="1819056" y="1527006"/>
                                <a:ext cx="232605" cy="163653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2F23ED" w14:textId="77777777" w:rsidR="00000305" w:rsidRPr="00BF6AE3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4"/>
                                      <w:szCs w:val="14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4"/>
                                      <w:szCs w:val="14"/>
                                      <w:lang w:val="es-CO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tIns="0" bIns="0" rtlCol="0" anchor="t"/>
                          </wps:wsp>
                        </wpg:grpSp>
                        <wps:wsp>
                          <wps:cNvPr id="137" name="Rectángulo: esquinas redondeadas 140"/>
                          <wps:cNvSpPr/>
                          <wps:spPr>
                            <a:xfrm rot="16200000">
                              <a:off x="-495300" y="1511300"/>
                              <a:ext cx="1520721" cy="325884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81F82A" w14:textId="77777777" w:rsidR="00000305" w:rsidRPr="0005205E" w:rsidRDefault="00000305" w:rsidP="00000305">
                                <w:pPr>
                                  <w:pStyle w:val="Textoennegritaazul"/>
                                  <w:tabs>
                                    <w:tab w:val="left" w:pos="1346"/>
                                  </w:tabs>
                                  <w:rPr>
                                    <w:rFonts w:ascii="Montserrat SemiBold" w:hAnsi="Montserrat SemiBold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 w:rsidRPr="0005205E">
                                  <w:rPr>
                                    <w:rFonts w:ascii="Montserrat SemiBold" w:hAnsi="Montserrat SemiBold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  <w:t>Los 5 ¿por qué?</w:t>
                                </w:r>
                              </w:p>
                            </w:txbxContent>
                          </wps:txbx>
                          <wps:bodyPr vertOverflow="clip" horzOverflow="clip" wrap="square" tIns="36000" bIns="36000" rtlCol="0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D574D" id="Grupo 459" o:spid="_x0000_s1026" style="position:absolute;left:0;text-align:left;margin-left:-2.65pt;margin-top:17.8pt;width:525.5pt;height:642.85pt;z-index:-251670535;mso-width-relative:margin;mso-height-relative:margin" coordsize="66747,792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">
                <o:lock v:ext="edit" aspectratio="t"/>
                <v:group id="Grupo 458" o:spid="_x0000_s1027" style="position:absolute;width:66747;height:38383" coordsize="66747,3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group id="Grupo 457" o:spid="_x0000_s1028" style="position:absolute;left:153;width:66594;height:17790" coordsize="66593,1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<v:group id="Grupo 156" o:spid="_x0000_s1029" style="position:absolute;left:153;width:66440;height:7296" coordsize="66446,7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roundrect id="Rectángulo: esquinas redondeadas 157" o:spid="_x0000_s1030" style="position:absolute;width:66446;height:730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" fillcolor="#e6e6e6" stroked="f" strokeweight=".5pt"/>
                      <v:group id="Grupo 158" o:spid="_x0000_s1031" style="position:absolute;left:1158;top:1241;width:32014;height:1786" coordsize="32014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roundrect id="Rectángulo: esquinas redondeadas 159" o:spid="_x0000_s1032" style="position:absolute;left:10302;top:41;width:21712;height:17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" fillcolor="window" stroked="f" strokeweight="1pt"/>
                        <v:roundrect id="Rectángulo: esquinas redondeadas 160" o:spid="_x0000_s1033" style="position:absolute;width:9149;height:17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" fillcolor="#d1164c" stroked="f" strokeweight="1pt">
                          <v:textbox inset="1mm,0,1mm,0">
                            <w:txbxContent>
                              <w:p w14:paraId="0BE955BC" w14:textId="77777777" w:rsidR="00000305" w:rsidRPr="00484B09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Proceso:</w:t>
                                </w:r>
                              </w:p>
                            </w:txbxContent>
                          </v:textbox>
                        </v:roundrect>
                      </v:group>
                      <v:group id="Grupo 161" o:spid="_x0000_s1034" style="position:absolute;left:1158;top:3716;width:31991;height:1739" coordorigin=",199" coordsize="31996,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roundrect id="Rectángulo: esquinas redondeadas 163" o:spid="_x0000_s1035" style="position:absolute;left:10304;top:199;width:21692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" fillcolor="window" stroked="f" strokeweight="1pt"/>
                        <v:roundrect id="Rectángulo: esquinas redondeadas 164" o:spid="_x0000_s1036" style="position:absolute;top:199;width:9150;height:17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" fillcolor="#d1164c" stroked="f" strokeweight="1pt">
                          <v:textbox inset="1mm,0,1mm,0">
                            <w:txbxContent>
                              <w:p w14:paraId="118AD2FC" w14:textId="77777777" w:rsidR="00000305" w:rsidRPr="00484B09" w:rsidRDefault="00000305" w:rsidP="00000305">
                                <w:pPr>
                                  <w:jc w:val="both"/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  <w:t>Detectado por:</w:t>
                                </w:r>
                              </w:p>
                            </w:txbxContent>
                          </v:textbox>
                        </v:roundrect>
                      </v:group>
                      <v:group id="Grupo 165" o:spid="_x0000_s1037" style="position:absolute;left:33596;top:3716;width:14312;height:1739" coordorigin="-703,199" coordsize="14312,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roundrect id="Rectángulo: esquinas redondeadas 166" o:spid="_x0000_s1038" style="position:absolute;left:6826;top:199;width:6782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" fillcolor="window" stroked="f" strokeweight="1pt"/>
                        <v:roundrect id="Rectángulo: esquinas redondeadas 169" o:spid="_x0000_s1039" style="position:absolute;left:-703;top:199;width:6424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" fillcolor="#d1164c" stroked="f" strokeweight="1pt">
                          <v:textbox inset="1mm,0,1mm,0">
                            <w:txbxContent>
                              <w:p w14:paraId="15CCD52C" w14:textId="77777777" w:rsidR="00000305" w:rsidRPr="00484B09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  <w:t>Fecha:</w:t>
                                </w:r>
                              </w:p>
                            </w:txbxContent>
                          </v:textbox>
                        </v:roundrect>
                      </v:group>
                      <v:group id="Grupo 170" o:spid="_x0000_s1040" style="position:absolute;left:48720;top:3720;width:16361;height:1747" coordorigin="-433,204" coordsize="16361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<v:roundrect id="Rectángulo: esquinas redondeadas 171" o:spid="_x0000_s1041" style="position:absolute;left:8976;top:204;width:6951;height:17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" fillcolor="window" stroked="f" strokeweight="1pt"/>
                        <v:roundrect id="Rectángulo: esquinas redondeadas 172" o:spid="_x0000_s1042" style="position:absolute;left:-433;top:210;width:6876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" fillcolor="#d1164c" stroked="f" strokeweight="1pt">
                          <v:textbox inset="1mm,0,1mm,0">
                            <w:txbxContent>
                              <w:p w14:paraId="6E1AB616" w14:textId="77777777" w:rsidR="00000305" w:rsidRPr="00484B09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  <w:lang w:val="es-CO"/>
                                  </w:rPr>
                                  <w:t>No. Acción:</w:t>
                                </w:r>
                              </w:p>
                            </w:txbxContent>
                          </v:textbox>
                        </v:roundrect>
                      </v:group>
                      <v:group id="Grupo 173" o:spid="_x0000_s1043" style="position:absolute;left:33596;top:1241;width:31488;height:1780" coordsize="31487,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<v:roundrect id="Rectángulo: esquinas redondeadas 174" o:spid="_x0000_s1044" style="position:absolute;left:7529;top:40;width:23958;height:1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" fillcolor="window" stroked="f" strokeweight="1pt"/>
                        <v:roundrect id="Rectángulo: esquinas redondeadas 175" o:spid="_x0000_s1045" style="position:absolute;width:6424;height:17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" fillcolor="#d1164c" stroked="f" strokeweight="1pt">
                          <v:textbox inset="1mm,0,1mm,0">
                            <w:txbxContent>
                              <w:p w14:paraId="11C85BEC" w14:textId="77777777" w:rsidR="00000305" w:rsidRPr="00484B09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</w:rPr>
                                </w:pPr>
                                <w:r w:rsidRPr="00484B09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6"/>
                                    <w:szCs w:val="16"/>
                                  </w:rPr>
                                  <w:t>Proyecto: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group id="Grupo 176" o:spid="_x0000_s1046" style="position:absolute;top:10938;width:66440;height:6852" coordorigin="191,78" coordsize="66453,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roundrect id="Rectángulo: esquinas redondeadas 177" o:spid="_x0000_s1047" style="position:absolute;left:191;top:78;width:66454;height:6854;visibility:visible;mso-wrap-style:square;v-text-anchor:top" arcsize="37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" fillcolor="#e6e6e6" stroked="f" strokeweight=".5pt"/>
                      <v:group id="Grupo 178" o:spid="_x0000_s1048" style="position:absolute;left:3146;top:1068;width:11684;height:4756" coordsize="11686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<v:group id="Grupo 179" o:spid="_x0000_s1049" style="position:absolute;width:11686;height:1651" coordsize="11686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<v:roundrect id="Rectángulo: esquinas redondeadas 180" o:spid="_x0000_s1050" style="position:absolute;top:59;width:9040;height:15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" fillcolor="#d1164c" strokecolor="#d1164c" strokeweight="1pt">
                            <v:textbox inset="1mm,0,1mm,0">
                              <w:txbxContent>
                                <w:p w14:paraId="4E7B3A96" w14:textId="77777777" w:rsidR="00000305" w:rsidRPr="00C109D7" w:rsidRDefault="00000305" w:rsidP="00000305">
                                  <w:pPr>
                                    <w:shd w:val="clear" w:color="auto" w:fill="D1164C"/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C109D7"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Auditoría</w:t>
                                  </w:r>
                                  <w: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181" o:spid="_x0000_s1051" style="position:absolute;left:9915;width:1771;height:1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" fillcolor="window" stroked="f" strokeweight="1pt"/>
                        </v:group>
                        <v:group id="Grupo 182" o:spid="_x0000_s1052" style="position:absolute;top:3087;width:11686;height:1670" coordsize="11686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<v:roundrect id="Rectángulo: esquinas redondeadas 183" o:spid="_x0000_s1053" style="position:absolute;width:9118;height:1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" fillcolor="#d1164c" strokecolor="#d1164c" strokeweight="1pt">
                            <v:textbox inset="1mm,0,1mm,0">
                              <w:txbxContent>
                                <w:p w14:paraId="68835BC4" w14:textId="77777777" w:rsidR="00000305" w:rsidRPr="008D7006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 w:rsidRPr="008D7006"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Novedades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184" o:spid="_x0000_s1054" style="position:absolute;left:9915;width:1771;height:1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" fillcolor="window" stroked="f" strokeweight="1pt"/>
                        </v:group>
                      </v:group>
                      <v:group id="Grupo 185" o:spid="_x0000_s1055" style="position:absolute;left:23988;top:1068;width:15544;height:4814" coordsize="15545,4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group id="Grupo 186" o:spid="_x0000_s1056" style="position:absolute;width:15545;height:1710" coordsize="15545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<v:roundrect id="Rectángulo: esquinas redondeadas 188" o:spid="_x0000_s1057" style="position:absolute;top:59;width:12674;height:16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" fillcolor="#d1164c" strokecolor="#d1164c" strokeweight="1pt">
                            <v:textbox inset="1mm,0,1mm,0">
                              <w:txbxContent>
                                <w:p w14:paraId="12644ECA" w14:textId="77777777" w:rsidR="00000305" w:rsidRPr="000E4810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 w:rsidRPr="000E4810"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Indicador de gestión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189" o:spid="_x0000_s1058" style="position:absolute;left:13775;width:1770;height:1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" fillcolor="window" stroked="f" strokeweight="1pt"/>
                        </v:group>
                        <v:group id="Grupo 190" o:spid="_x0000_s1059" style="position:absolute;top:3146;width:15486;height:1671" coordsize="15486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<v:roundrect id="Rectángulo: esquinas redondeadas 191" o:spid="_x0000_s1060" style="position:absolute;width:12750;height:1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" fillcolor="#d1164c" strokecolor="#d1164c" strokeweight="1pt">
                            <v:textbox inset="1mm,0,1mm,0">
                              <w:txbxContent>
                                <w:p w14:paraId="2D2F5408" w14:textId="77777777" w:rsidR="00000305" w:rsidRPr="00D96401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96401"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Queja </w:t>
                                  </w:r>
                                  <w: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Pr="00D96401"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reclamo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448" o:spid="_x0000_s1061" style="position:absolute;left:13716;width:1770;height:1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" fillcolor="window" stroked="f" strokeweight="1pt"/>
                        </v:group>
                      </v:group>
                      <v:group id="Grupo 449" o:spid="_x0000_s1062" style="position:absolute;left:47976;top:1068;width:14887;height:4821" coordsize="14887,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<v:group id="Grupo 450" o:spid="_x0000_s1063" style="position:absolute;width:14887;height:1704" coordsize="14887,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  <v:roundrect id="Rectángulo: esquinas redondeadas 451" o:spid="_x0000_s1064" style="position:absolute;width:11969;height:16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" fillcolor="#d1164c" strokecolor="#d1164c" strokeweight="1pt">
                            <v:textbox inset="1mm,0,1mm,0">
                              <w:txbxContent>
                                <w:p w14:paraId="0BB776AC" w14:textId="77777777" w:rsidR="00000305" w:rsidRPr="000E4810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 w:rsidRPr="000E4810"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Mejora del proceso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453" o:spid="_x0000_s1065" style="position:absolute;left:13122;top:59;width:1765;height:1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" fillcolor="window" stroked="f" strokeweight="1pt"/>
                        </v:group>
                        <v:group id="Grupo 454" o:spid="_x0000_s1066" style="position:absolute;top:3028;width:14773;height:1792" coordsize="14773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<v:roundrect id="Rectángulo: esquinas redondeadas 455" o:spid="_x0000_s1067" style="position:absolute;top:118;width:11973;height:16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" fillcolor="#d1164c" strokecolor="#d1164c" strokeweight="1pt">
                            <v:textbox inset="1mm,0,1mm,0">
                              <w:txbxContent>
                                <w:p w14:paraId="18506E11" w14:textId="77777777" w:rsidR="00000305" w:rsidRPr="001E3212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</w:pPr>
                                  <w:r w:rsidRPr="001E3212">
                                    <w:rPr>
                                      <w:rFonts w:ascii="Montserrat SemiBold" w:hAnsi="Montserrat SemiBold" w:cstheme="minorBidi"/>
                                      <w:color w:val="FFFFFF" w:themeColor="light1"/>
                                      <w:sz w:val="16"/>
                                      <w:szCs w:val="16"/>
                                    </w:rPr>
                                    <w:t>Revisión gerencia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456" o:spid="_x0000_s1068" style="position:absolute;left:13003;width:1770;height:16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" fillcolor="window" stroked="f" strokeweight="1pt"/>
                        </v:group>
                      </v:group>
                    </v:group>
                  </v:group>
                  <v:group id="_x0000_s1069" style="position:absolute;top:22743;width:66344;height:15640" coordorigin=",-1" coordsize="93059,1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oundrect id="Rectángulo: esquinas redondeadas 58" o:spid="_x0000_s1070" style="position:absolute;top:-1;width:93059;height:14464;visibility:visible;mso-wrap-style:square;v-text-anchor:top" arcsize="37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" filled="f" stroked="f" strokeweight=".5pt"/>
                    <v:roundrect id="Rectángulo: esquinas redondeadas 60" o:spid="_x0000_s1071" style="position:absolute;left:1184;top:565;width:90835;height:12868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" fillcolor="white [3212]" stroked="f" strokeweight="1pt"/>
                  </v:group>
                </v:group>
                <v:group id="Grupo 37" o:spid="_x0000_s1072" style="position:absolute;left:76;top:43445;width:66339;height:35839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upo 36" o:spid="_x0000_s1073" style="position:absolute;top:-114;width:66351;height:33330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Grupo 35" o:spid="_x0000_s1074" style="position:absolute;top:-114;width:66351;height:33330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group id="Grupo 34" o:spid="_x0000_s1075" style="position:absolute;top:-114;width:66351;height:33330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group id="Grupo 33" o:spid="_x0000_s1076" style="position:absolute;top:-114;width:66351;height:33330" coordorigin=",-114" coordsize="66351,3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group id="Grupo 122" o:spid="_x0000_s1077" style="position:absolute;top:-114;width:66351;height:33330" coordorigin="-265,-177" coordsize="93179,5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<v:roundrect id="Rectángulo: esquinas redondeadas 63" o:spid="_x0000_s1078" style="position:absolute;left:-265;top:-177;width:93179;height:51686;visibility:visible;mso-wrap-style:square;v-text-anchor:top" arcsize="199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" fillcolor="#d8d8d8 [2732]" stroked="f" strokeweight=".5pt"/>
                            <v:group id="Grupo 64" o:spid="_x0000_s1079" style="position:absolute;left:8024;top:1823;width:83370;height:9076" coordorigin="8025,1825" coordsize="83342,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group id="Grupo 65" o:spid="_x0000_s1080" style="position:absolute;left:8025;top:2004;width:12885;height:7492" coordorigin="8025,2004" coordsize="12884,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Gráfico 5" o:spid="_x0000_s1081" type="#_x0000_t75" alt="Flecha con giro a la izquierda" style="position:absolute;left:11832;top:2770;width:6726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">
                                  <v:imagedata r:id="rId13" o:title="Flecha con giro a la izquierda"/>
                                </v:shape>
                                <v:roundrect id="Rectángulo: esquinas redondeadas 67" o:spid="_x0000_s1082" style="position:absolute;left:8025;top:2004;width:12885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" fillcolor="#eb0045" stroked="f" strokeweight="1pt">
                                  <v:textbox inset=",0,,0">
                                    <w:txbxContent>
                                      <w:p w14:paraId="609B43E3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  <w:p w14:paraId="3F8840C5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68" o:spid="_x0000_s1083" style="position:absolute;left:22178;top:1825;width:69189;height:8942" coordorigin="22178,1825" coordsize="69189,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<v:roundrect id="Rectángulo: esquinas redondeadas 69" o:spid="_x0000_s1084" style="position:absolute;left:22288;top:2004;width:69079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" fillcolor="white [3212]" stroked="f" strokeweight="1pt">
                                  <v:textbox>
                                    <w:txbxContent>
                                      <w:p w14:paraId="69298F38" w14:textId="77777777" w:rsidR="00000305" w:rsidRDefault="00000305" w:rsidP="00000305">
                                        <w:pPr>
                                          <w:rPr>
                                            <w:rFonts w:ascii="Montserrat" w:hAnsi="Montserrat" w:cstheme="minorBidi"/>
                                            <w:color w:val="FFFFFF" w:themeColor="light1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  <v:shapetype id="_x0000_t6" coordsize="21600,21600" o:spt="6" path="m,l,21600r21600,xe">
                                  <v:stroke joinstyle="miter"/>
                                  <v:path gradientshapeok="t" o:connecttype="custom" o:connectlocs="0,0;0,10800;0,21600;10800,21600;21600,21600;10800,10800" textboxrect="1800,12600,12600,19800"/>
                                </v:shapetype>
                                <v:shape id="Triángulo rectángulo 70" o:spid="_x0000_s1085" type="#_x0000_t6" style="position:absolute;left:22178;top:1825;width:6111;height:479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" fillcolor="#7f7f7f [1612]" stroked="f" strokeweight="1pt"/>
                                <v:shape id="Triángulo rectángulo 71" o:spid="_x0000_s1086" type="#_x0000_t6" style="position:absolute;left:22248;top:1825;width:6196;height:479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" fillcolor="#d8d8d8 [2732]" stroked="f" strokeweight="1pt"/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CuadroTexto 13" o:spid="_x0000_s1087" type="#_x0000_t202" style="position:absolute;left:25298;top:4109;width:2991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" filled="f" stroked="f">
                                  <v:textbox inset=",0,,0">
                                    <w:txbxContent>
                                      <w:p w14:paraId="7A684662" w14:textId="77777777" w:rsidR="00000305" w:rsidRPr="00BF6AE3" w:rsidRDefault="00000305" w:rsidP="00000305">
                                        <w:pPr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BF6AE3">
                                          <w:rPr>
                                            <w:rFonts w:ascii="Montserrat SemiBold" w:hAnsi="Montserrat SemiBold" w:cstheme="minorBidi"/>
                                            <w:color w:val="FFFFFF" w:themeColor="background1"/>
                                            <w:sz w:val="14"/>
                                            <w:szCs w:val="14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Grupo 73" o:spid="_x0000_s1088" style="position:absolute;left:8417;top:11669;width:83072;height:8983" coordorigin="8418,11670" coordsize="83057,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<v:group id="Grupo 74" o:spid="_x0000_s1089" style="position:absolute;left:8418;top:11755;width:12885;height:7494" coordorigin="8418,11755" coordsize="12884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<v:shape id="Gráfico 26" o:spid="_x0000_s1090" type="#_x0000_t75" alt="Flecha con giro a la izquierda" style="position:absolute;left:12225;top:12523;width:6726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">
                                  <v:imagedata r:id="rId13" o:title="Flecha con giro a la izquierda"/>
                                </v:shape>
                                <v:roundrect id="Rectángulo: esquinas redondeadas 76" o:spid="_x0000_s1091" style="position:absolute;left:8418;top:11755;width:12885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" fillcolor="#eb0045" stroked="f" strokeweight="1pt">
                                  <v:textbox inset=",0,,0">
                                    <w:txbxContent>
                                      <w:p w14:paraId="0D612526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77" o:spid="_x0000_s1092" style="position:absolute;left:22377;top:11670;width:69099;height:8850" coordorigin="22377,11670" coordsize="69098,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<v:roundrect id="Rectángulo: esquinas redondeadas 78" o:spid="_x0000_s1093" style="position:absolute;left:22681;top:11757;width:68795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" fillcolor="white [3212]" stroked="f" strokeweight="1pt"/>
                                <v:shape id="Triángulo rectángulo 79" o:spid="_x0000_s1094" type="#_x0000_t6" style="position:absolute;left:22681;top:11670;width:5841;height:471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" fillcolor="#7f7f7f [1612]" stroked="f" strokeweight="1pt"/>
                                <v:shape id="Triángulo rectángulo 80" o:spid="_x0000_s1095" type="#_x0000_t6" style="position:absolute;left:22377;top:11670;width:6502;height:497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" fillcolor="#d8d8d8 [2732]" stroked="f" strokeweight="1pt"/>
                              </v:group>
                            </v:group>
                            <v:group id="Grupo 82" o:spid="_x0000_s1096" style="position:absolute;left:8798;top:21453;width:82768;height:8952" coordorigin="8799,21454" coordsize="82754,8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<v:group id="Grupo 83" o:spid="_x0000_s1097" style="position:absolute;left:8799;top:21506;width:12884;height:7496" coordorigin="8799,21506" coordsize="12884,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<v:shape id="Gráfico 35" o:spid="_x0000_s1098" type="#_x0000_t75" alt="Flecha con giro a la izquierda" style="position:absolute;left:12605;top:22276;width:6727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">
                                  <v:imagedata r:id="rId13" o:title="Flecha con giro a la izquierda"/>
                                </v:shape>
                                <v:roundrect id="Rectángulo: esquinas redondeadas 85" o:spid="_x0000_s1099" style="position:absolute;left:8799;top:21506;width:1288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" fillcolor="#eb0045" stroked="f" strokeweight="1pt">
                                  <v:textbox inset=",0,,0">
                                    <w:txbxContent>
                                      <w:p w14:paraId="62DAECE8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86" o:spid="_x0000_s1100" style="position:absolute;left:22548;top:21454;width:69005;height:8818" coordorigin="22548,21454" coordsize="69005,8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<v:roundrect id="Rectángulo: esquinas redondeadas 87" o:spid="_x0000_s1101" style="position:absolute;left:22747;top:21509;width:68806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" fillcolor="white [3212]" stroked="f" strokeweight="1pt"/>
                                <v:shape id="Triángulo rectángulo 88" o:spid="_x0000_s1102" type="#_x0000_t6" style="position:absolute;left:22548;top:21489;width:5932;height:46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" fillcolor="#7f7f7f [1612]" stroked="f" strokeweight="1pt"/>
                                <v:shape id="Triángulo rectángulo 89" o:spid="_x0000_s1103" type="#_x0000_t6" style="position:absolute;left:22639;top:21454;width:6041;height:460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" fillcolor="#d8d8d8 [2732]" stroked="f" strokeweight="1pt"/>
                              </v:group>
                            </v:group>
                            <v:group id="Grupo 108" o:spid="_x0000_s1104" style="position:absolute;left:8798;top:31242;width:82793;height:8916" coordorigin="8799,31242" coordsize="82778,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<v:group id="Grupo 109" o:spid="_x0000_s1105" style="position:absolute;left:8799;top:31257;width:12884;height:7497" coordorigin="8799,31257" coordsize="12884,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<v:shape id="Gráfico 44" o:spid="_x0000_s1106" type="#_x0000_t75" alt="Flecha con giro a la izquierda" style="position:absolute;left:12606;top:32028;width:6726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">
                                  <v:imagedata r:id="rId13" o:title="Flecha con giro a la izquierda"/>
                                </v:shape>
                                <v:roundrect id="Rectángulo: esquinas redondeadas 111" o:spid="_x0000_s1107" style="position:absolute;left:8799;top:31257;width:1288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" fillcolor="#eb0045" stroked="f" strokeweight="1pt">
                                  <v:textbox inset=",0,,0">
                                    <w:txbxContent>
                                      <w:p w14:paraId="03BF72C7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112" o:spid="_x0000_s1108" style="position:absolute;left:22288;top:31242;width:69290;height:8783" coordorigin="22288,31242" coordsize="69290,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<v:roundrect id="Rectángulo: esquinas redondeadas 113" o:spid="_x0000_s1109" style="position:absolute;left:22747;top:31262;width:68831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" fillcolor="white [3212]" stroked="f" strokeweight="1pt"/>
                                <v:shape id="Triángulo rectángulo 114" o:spid="_x0000_s1110" type="#_x0000_t6" style="position:absolute;left:22548;top:31242;width:6110;height:444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" fillcolor="#7f7f7f [1612]" stroked="f" strokeweight="1pt"/>
                                <v:shape id="Triángulo rectángulo 115" o:spid="_x0000_s1111" type="#_x0000_t6" style="position:absolute;left:22288;top:31242;width:6460;height:472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" fillcolor="#d8d8d8 [2732]" stroked="f" strokeweight="1pt"/>
                              </v:group>
                            </v:group>
                            <v:group id="Grupo 117" o:spid="_x0000_s1112" style="position:absolute;left:9084;top:41143;width:82341;height:8788" coordorigin="9085,41143" coordsize="82327,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<v:group id="Grupo 118" o:spid="_x0000_s1113" style="position:absolute;left:9085;top:41157;width:12884;height:7499" coordorigin="9085,41157" coordsize="12884,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<v:shape id="Gráfico 53" o:spid="_x0000_s1114" type="#_x0000_t75" alt="Flecha con giro a la izquierda" style="position:absolute;left:12892;top:41930;width:6726;height:672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">
                                  <v:imagedata r:id="rId13" o:title="Flecha con giro a la izquierda"/>
                                </v:shape>
                                <v:roundrect id="Rectángulo: esquinas redondeadas 120" o:spid="_x0000_s1115" style="position:absolute;left:9085;top:41157;width:1288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" fillcolor="#eb0045" stroked="f" strokeweight="1pt">
                                  <v:textbox inset=",0,,0">
                                    <w:txbxContent>
                                      <w:p w14:paraId="62A2DE62" w14:textId="77777777" w:rsidR="00000305" w:rsidRPr="00410453" w:rsidRDefault="00000305" w:rsidP="00000305">
                                        <w:pPr>
                                          <w:jc w:val="left"/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¿</w:t>
                                        </w:r>
                                        <w:r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</w:t>
                                        </w:r>
                                        <w:r w:rsidRPr="00410453">
                                          <w:rPr>
                                            <w:rFonts w:ascii="Montserrat Light" w:hAnsi="Montserrat Light" w:cstheme="minorBidi"/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or qué?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upo 121" o:spid="_x0000_s1116" style="position:absolute;left:22597;top:41143;width:68815;height:8784" coordorigin="22597,41143" coordsize="68815,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      <v:roundrect id="Rectángulo: esquinas redondeadas 122" o:spid="_x0000_s1117" style="position:absolute;left:22718;top:41164;width:68694;height:87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" fillcolor="white [3212]" stroked="f" strokeweight="1pt"/>
                                <v:shape id="Triángulo rectángulo 123" o:spid="_x0000_s1118" type="#_x0000_t6" style="position:absolute;left:22597;top:41143;width:6111;height:46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" fillcolor="#7f7f7f [1612]" stroked="f" strokeweight="1pt"/>
                                <v:shape id="Triángulo rectángulo 124" o:spid="_x0000_s1119" type="#_x0000_t6" style="position:absolute;left:22757;top:41143;width:6355;height:463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" fillcolor="#d8d8d8 [2732]" stroked="f" strokeweight="1pt"/>
                              </v:group>
                            </v:group>
                          </v:group>
                          <v:shape id="CuadroTexto 13" o:spid="_x0000_s1120" type="#_x0000_t202" style="position:absolute;left:18214;top:21395;width:232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" filled="f" stroked="f">
                            <v:textbox inset=",0,,0">
                              <w:txbxContent>
                                <w:p w14:paraId="1D3A483F" w14:textId="77777777" w:rsidR="00000305" w:rsidRPr="00BF6AE3" w:rsidRDefault="00000305" w:rsidP="00000305">
                                  <w:pP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4"/>
                                      <w:szCs w:val="14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Montserrat SemiBold" w:hAnsi="Montserrat SemiBold" w:cstheme="minorBidi"/>
                                      <w:color w:val="FFFFFF" w:themeColor="background1"/>
                                      <w:sz w:val="14"/>
                                      <w:szCs w:val="14"/>
                                      <w:lang w:val="es-CO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Texto 13" o:spid="_x0000_s1121" type="#_x0000_t202" style="position:absolute;left:18268;top:27886;width:2563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" filled="f" stroked="f">
                          <v:textbox inset=",0,,0">
                            <w:txbxContent>
                              <w:p w14:paraId="5FF248EA" w14:textId="77777777" w:rsidR="00000305" w:rsidRPr="00BF6AE3" w:rsidRDefault="00000305" w:rsidP="00000305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background1"/>
                                    <w:sz w:val="14"/>
                                    <w:szCs w:val="14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Montserrat SemiBold" w:hAnsi="Montserrat SemiBold" w:cstheme="minorBidi"/>
                                    <w:color w:val="FFFFFF" w:themeColor="background1"/>
                                    <w:sz w:val="14"/>
                                    <w:szCs w:val="14"/>
                                    <w:lang w:val="es-CO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shape id="CuadroTexto 13" o:spid="_x0000_s1122" type="#_x0000_t202" style="position:absolute;left:18121;top:8894;width:2326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" filled="f" stroked="f">
                        <v:textbox inset=",0,,0">
                          <w:txbxContent>
                            <w:p w14:paraId="6CE42367" w14:textId="77777777" w:rsidR="00000305" w:rsidRPr="00BF6AE3" w:rsidRDefault="00000305" w:rsidP="00000305">
                              <w:pPr>
                                <w:rPr>
                                  <w:rFonts w:ascii="Montserrat SemiBold" w:hAnsi="Montserrat SemiBold" w:cstheme="minorBidi"/>
                                  <w:color w:val="FFFFFF" w:themeColor="background1"/>
                                  <w:sz w:val="14"/>
                                  <w:szCs w:val="14"/>
                                  <w:lang w:val="es-CO"/>
                                </w:rPr>
                              </w:pPr>
                              <w:r>
                                <w:rPr>
                                  <w:rFonts w:ascii="Montserrat SemiBold" w:hAnsi="Montserrat SemiBold" w:cstheme="minorBidi"/>
                                  <w:color w:val="FFFFFF" w:themeColor="background1"/>
                                  <w:sz w:val="14"/>
                                  <w:szCs w:val="14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CuadroTexto 13" o:spid="_x0000_s1123" type="#_x0000_t202" style="position:absolute;left:18190;top:15270;width:2326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" filled="f" stroked="f">
                      <v:textbox inset=",0,,0">
                        <w:txbxContent>
                          <w:p w14:paraId="072F23ED" w14:textId="77777777" w:rsidR="00000305" w:rsidRPr="00BF6AE3" w:rsidRDefault="00000305" w:rsidP="00000305">
                            <w:pPr>
                              <w:rPr>
                                <w:rFonts w:ascii="Montserrat SemiBold" w:hAnsi="Montserrat SemiBold" w:cstheme="minorBidi"/>
                                <w:color w:val="FFFFFF" w:themeColor="background1"/>
                                <w:sz w:val="14"/>
                                <w:szCs w:val="14"/>
                                <w:lang w:val="es-CO"/>
                              </w:rPr>
                            </w:pPr>
                            <w:r>
                              <w:rPr>
                                <w:rFonts w:ascii="Montserrat SemiBold" w:hAnsi="Montserrat SemiBold" w:cstheme="minorBidi"/>
                                <w:color w:val="FFFFFF" w:themeColor="background1"/>
                                <w:sz w:val="14"/>
                                <w:szCs w:val="14"/>
                                <w:lang w:val="es-CO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140" o:spid="_x0000_s1124" style="position:absolute;left:-4953;top:15112;width:15208;height:3259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" fillcolor="#d1164c" stroked="f" strokeweight="1pt">
                    <v:textbox inset=",1mm,,1mm">
                      <w:txbxContent>
                        <w:p w14:paraId="3681F82A" w14:textId="77777777" w:rsidR="00000305" w:rsidRPr="0005205E" w:rsidRDefault="00000305" w:rsidP="00000305">
                          <w:pPr>
                            <w:pStyle w:val="Textoennegritaazul"/>
                            <w:tabs>
                              <w:tab w:val="left" w:pos="1346"/>
                            </w:tabs>
                            <w:rPr>
                              <w:rFonts w:ascii="Montserrat SemiBold" w:hAnsi="Montserrat SemiBold"/>
                              <w:b w:val="0"/>
                              <w:bCs w:val="0"/>
                              <w:color w:val="auto"/>
                              <w:sz w:val="22"/>
                              <w:szCs w:val="22"/>
                            </w:rPr>
                          </w:pPr>
                          <w:r w:rsidRPr="0005205E">
                            <w:rPr>
                              <w:rFonts w:ascii="Montserrat SemiBold" w:hAnsi="Montserrat SemiBold"/>
                              <w:b w:val="0"/>
                              <w:bCs w:val="0"/>
                              <w:color w:val="auto"/>
                              <w:sz w:val="22"/>
                              <w:szCs w:val="22"/>
                            </w:rPr>
                            <w:t>Los 5 ¿por qué?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  <w:r w:rsidR="00EA1CFB" w:rsidRPr="00037814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Información general</w:t>
      </w:r>
    </w:p>
    <w:p w14:paraId="3F9B61EC" w14:textId="31EFCA6A" w:rsidR="002B752D" w:rsidRPr="008035DB" w:rsidRDefault="002B752D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838"/>
        <w:gridCol w:w="3402"/>
        <w:gridCol w:w="1276"/>
        <w:gridCol w:w="3548"/>
      </w:tblGrid>
      <w:tr w:rsidR="002B752D" w:rsidRPr="008035DB" w14:paraId="6A63C666" w14:textId="77777777" w:rsidTr="003126F0">
        <w:trPr>
          <w:trHeight w:val="139"/>
        </w:trPr>
        <w:tc>
          <w:tcPr>
            <w:tcW w:w="1838" w:type="dxa"/>
            <w:vAlign w:val="center"/>
          </w:tcPr>
          <w:p w14:paraId="6296B2E8" w14:textId="0F820171" w:rsidR="002B752D" w:rsidRPr="008035DB" w:rsidRDefault="002B752D" w:rsidP="00AD08F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dilig2"/>
            </w:rPr>
            <w:id w:val="325562686"/>
            <w:lock w:val="sdtLocked"/>
            <w:placeholder>
              <w:docPart w:val="E0ADEA9EC39642D8BAF01005BCC36665"/>
            </w:placeholder>
            <w:showingPlcHdr/>
            <w:comboBox>
              <w:listItem w:value="Elija un elemento."/>
              <w:listItem w:displayText="Gestión Estratégica" w:value="Gestión Estratégica"/>
              <w:listItem w:displayText="Gestión Comercial" w:value="Gestión Comercial"/>
              <w:listItem w:displayText="Gestión de Operaciones" w:value="Gestión de Operaciones"/>
              <w:listItem w:displayText="Gestión Humana" w:value="Gestión Humana"/>
              <w:listItem w:displayText="Gestión de Aprovisionamiento" w:value="Gestión de Aprovisionamiento"/>
              <w:listItem w:displayText="Gestión Financiera" w:value="Gestión Financiera"/>
              <w:listItem w:displayText="Gestión de Calidad y Servicio al Cliente" w:value="Gestión de Calidad y Servicio al Cliente"/>
            </w:comboBox>
          </w:sdtPr>
          <w:sdtEndPr>
            <w:rPr>
              <w:rStyle w:val="Fuentedeprrafopredeter"/>
              <w:rFonts w:asciiTheme="minorHAnsi" w:hAnsiTheme="minorHAnsi" w:cs="Calibri"/>
              <w:b w:val="0"/>
              <w:bCs w:val="0"/>
              <w:color w:val="auto"/>
              <w:sz w:val="24"/>
              <w:szCs w:val="18"/>
            </w:rPr>
          </w:sdtEndPr>
          <w:sdtContent>
            <w:tc>
              <w:tcPr>
                <w:tcW w:w="3402" w:type="dxa"/>
                <w:vAlign w:val="center"/>
              </w:tcPr>
              <w:p w14:paraId="4A5A5DA0" w14:textId="0ED5922F" w:rsidR="002B752D" w:rsidRPr="003509D9" w:rsidRDefault="00A011AF" w:rsidP="00AD08F3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Calibri" w:hAnsi="Calibri" w:cs="Calibri"/>
                    <w:b w:val="0"/>
                    <w:bCs w:val="0"/>
                    <w:color w:val="auto"/>
                    <w:sz w:val="18"/>
                    <w:szCs w:val="18"/>
                  </w:rPr>
                </w:pPr>
                <w:r w:rsidRPr="000B462F">
                  <w:rPr>
                    <w:rStyle w:val="Textodelmarcadordeposicin"/>
                    <w:rFonts w:ascii="Montserrat Light" w:hAnsi="Montserrat Light" w:cs="Calibri"/>
                    <w:b w:val="0"/>
                    <w:bCs w:val="0"/>
                    <w:sz w:val="18"/>
                    <w:szCs w:val="18"/>
                  </w:rPr>
                  <w:t xml:space="preserve">Elija un Proceso               </w:t>
                </w:r>
              </w:p>
            </w:tc>
          </w:sdtContent>
        </w:sdt>
        <w:tc>
          <w:tcPr>
            <w:tcW w:w="1276" w:type="dxa"/>
            <w:vAlign w:val="center"/>
          </w:tcPr>
          <w:p w14:paraId="07C699D2" w14:textId="77777777" w:rsidR="002B752D" w:rsidRPr="008035DB" w:rsidRDefault="002B752D" w:rsidP="00AD08F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Estilo5Car"/>
            </w:rPr>
            <w:id w:val="492458652"/>
            <w:lock w:val="sdtLocked"/>
            <w:placeholder>
              <w:docPart w:val="5091E3D34BE74B71B25E016D575B9ABF"/>
            </w:placeholder>
            <w:showingPlcHdr/>
            <w:text/>
          </w:sdtPr>
          <w:sdtContent>
            <w:tc>
              <w:tcPr>
                <w:tcW w:w="3548" w:type="dxa"/>
                <w:vAlign w:val="center"/>
              </w:tcPr>
              <w:p w14:paraId="6907C6D5" w14:textId="46B9449D" w:rsidR="002B752D" w:rsidRPr="00562DA1" w:rsidRDefault="009A2CAF" w:rsidP="00AD08F3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8"/>
                    <w:szCs w:val="18"/>
                  </w:rPr>
                </w:pPr>
                <w:r w:rsidRPr="00562DA1">
                  <w:rPr>
                    <w:rFonts w:ascii="Montserrat Light" w:hAnsi="Montserrat Light"/>
                    <w:b w:val="0"/>
                    <w:bCs w:val="0"/>
                    <w:sz w:val="18"/>
                    <w:szCs w:val="18"/>
                  </w:rPr>
                  <w:t>P</w:t>
                </w:r>
                <w:r w:rsidRPr="00562DA1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8"/>
                    <w:szCs w:val="18"/>
                  </w:rPr>
                  <w:t>ulse aquí para escribir texto</w:t>
                </w:r>
              </w:p>
            </w:tc>
          </w:sdtContent>
        </w:sdt>
      </w:tr>
    </w:tbl>
    <w:p w14:paraId="0A7A9812" w14:textId="1094EF5F" w:rsidR="002B752D" w:rsidRPr="008035DB" w:rsidRDefault="002B752D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tbl>
      <w:tblPr>
        <w:tblStyle w:val="Tablaconcuadrcula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843"/>
        <w:gridCol w:w="3410"/>
        <w:gridCol w:w="1268"/>
        <w:gridCol w:w="2263"/>
        <w:gridCol w:w="283"/>
        <w:gridCol w:w="458"/>
        <w:gridCol w:w="535"/>
        <w:gridCol w:w="283"/>
      </w:tblGrid>
      <w:tr w:rsidR="001D656F" w:rsidRPr="008035DB" w14:paraId="1FB5B756" w14:textId="77777777" w:rsidTr="00DD3013">
        <w:trPr>
          <w:trHeight w:val="52"/>
        </w:trPr>
        <w:tc>
          <w:tcPr>
            <w:tcW w:w="1843" w:type="dxa"/>
          </w:tcPr>
          <w:p w14:paraId="686F1356" w14:textId="579CA81A" w:rsidR="00CE7834" w:rsidRPr="008035DB" w:rsidRDefault="00CE7834" w:rsidP="00DD301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Estilo5Car"/>
            </w:rPr>
            <w:id w:val="-910148789"/>
            <w:lock w:val="sdtLocked"/>
            <w:placeholder>
              <w:docPart w:val="E3FECADCC8CF4475BCFCC2045E01BDBA"/>
            </w:placeholder>
            <w:showingPlcHdr/>
            <w:text/>
          </w:sdtPr>
          <w:sdtEndPr>
            <w:rPr>
              <w:rStyle w:val="dilig"/>
              <w:rFonts w:ascii="Calibri" w:hAnsi="Calibri"/>
              <w:b w:val="0"/>
              <w:bCs w:val="0"/>
              <w:color w:val="auto"/>
            </w:rPr>
          </w:sdtEndPr>
          <w:sdtContent>
            <w:tc>
              <w:tcPr>
                <w:tcW w:w="3410" w:type="dxa"/>
              </w:tcPr>
              <w:p w14:paraId="0845BB50" w14:textId="43E9686F" w:rsidR="00CE7834" w:rsidRPr="003509D9" w:rsidRDefault="007D5880" w:rsidP="00DD3013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>
                  <w:rPr>
                    <w:rStyle w:val="Estilo5Car"/>
                  </w:rPr>
                  <w:t>P</w:t>
                </w:r>
                <w:r w:rsidR="003509D9" w:rsidRPr="00B1316F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8"/>
                    <w:szCs w:val="18"/>
                  </w:rPr>
                  <w:t>ulse aquí para escribir texto.</w:t>
                </w:r>
              </w:p>
            </w:tc>
          </w:sdtContent>
        </w:sdt>
        <w:tc>
          <w:tcPr>
            <w:tcW w:w="1268" w:type="dxa"/>
          </w:tcPr>
          <w:p w14:paraId="762FA335" w14:textId="77777777" w:rsidR="00CE7834" w:rsidRPr="008035DB" w:rsidRDefault="00CE7834" w:rsidP="00DD301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  <w:id w:val="256104945"/>
            <w:placeholder>
              <w:docPart w:val="32423F73E144455E8B5B934DFA6CB730"/>
            </w:placeholder>
            <w:showingPlcHdr/>
            <w:date w:fullDate="2023-02-04T00:00:00Z">
              <w:dateFormat w:val="d/MM/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2263" w:type="dxa"/>
              </w:tcPr>
              <w:p w14:paraId="1C951C78" w14:textId="567BEC24" w:rsidR="00CE7834" w:rsidRPr="008035DB" w:rsidRDefault="003509D9" w:rsidP="00DD3013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sz w:val="16"/>
                    <w:szCs w:val="16"/>
                  </w:rPr>
                  <w:t>Fecha</w:t>
                </w:r>
              </w:p>
            </w:tc>
          </w:sdtContent>
        </w:sdt>
        <w:tc>
          <w:tcPr>
            <w:tcW w:w="283" w:type="dxa"/>
          </w:tcPr>
          <w:p w14:paraId="1F71F6F2" w14:textId="40FAA70F" w:rsidR="00CE7834" w:rsidRPr="008035DB" w:rsidRDefault="004F5C6C" w:rsidP="00DD3013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  <w:r w:rsidRPr="008035DB"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  <w:t>AM</w:t>
            </w:r>
          </w:p>
        </w:tc>
        <w:tc>
          <w:tcPr>
            <w:tcW w:w="458" w:type="dxa"/>
          </w:tcPr>
          <w:p w14:paraId="272E0EDD" w14:textId="773874A6" w:rsidR="00CE7834" w:rsidRPr="008035DB" w:rsidRDefault="00000000" w:rsidP="00DD3013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olor w:val="auto"/>
                  <w:sz w:val="16"/>
                  <w:szCs w:val="16"/>
                </w:rPr>
                <w:id w:val="889854027"/>
                <w:placeholder>
                  <w:docPart w:val="B28D095568EC4C3CB24D78F61CB93ABD"/>
                </w:placeholder>
                <w:showingPlcHdr/>
                <w:comboBox>
                  <w:listItem w:value="Elija un elemento.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comboBox>
              </w:sdtPr>
              <w:sdtContent>
                <w:r w:rsidR="003509D9"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MM</w:t>
                </w:r>
              </w:sdtContent>
            </w:sdt>
          </w:p>
        </w:tc>
        <w:tc>
          <w:tcPr>
            <w:tcW w:w="535" w:type="dxa"/>
          </w:tcPr>
          <w:p w14:paraId="15EE91AF" w14:textId="1A4FFC16" w:rsidR="00CE7834" w:rsidRPr="008035DB" w:rsidRDefault="00000000" w:rsidP="00DD3013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olor w:val="auto"/>
                  <w:sz w:val="16"/>
                  <w:szCs w:val="16"/>
                </w:rPr>
                <w:id w:val="-1429652205"/>
                <w:placeholder>
                  <w:docPart w:val="244A6478E37449F0BCED5C4220080069"/>
                </w:placeholder>
                <w:showingPlcHdr/>
                <w:comboBox>
                  <w:listItem w:value="Elija un elemento."/>
                  <w:listItem w:displayText="P" w:value="P"/>
                  <w:listItem w:displayText="GE" w:value="GE"/>
                  <w:listItem w:displayText="GCA" w:value="GCA"/>
                  <w:listItem w:displayText="GC" w:value="GC"/>
                  <w:listItem w:displayText="GO" w:value="GO"/>
                  <w:listItem w:displayText="GH" w:value="GH"/>
                  <w:listItem w:displayText="GA" w:value="GA"/>
                  <w:listItem w:displayText="GF" w:value="GF"/>
                </w:comboBox>
              </w:sdtPr>
              <w:sdtContent>
                <w:r w:rsidR="003509D9" w:rsidRPr="008035DB">
                  <w:rPr>
                    <w:rStyle w:val="Textodelmarcadordeposicin"/>
                    <w:rFonts w:ascii="Montserrat Light" w:hAnsi="Montserrat Light"/>
                    <w:sz w:val="16"/>
                    <w:szCs w:val="16"/>
                  </w:rPr>
                  <w:t>P/P</w:t>
                </w:r>
              </w:sdtContent>
            </w:sdt>
          </w:p>
        </w:tc>
        <w:sdt>
          <w:sdtPr>
            <w:rPr>
              <w:rFonts w:ascii="Montserrat Light" w:hAnsi="Montserrat Light"/>
              <w:color w:val="auto"/>
              <w:sz w:val="16"/>
              <w:szCs w:val="16"/>
            </w:rPr>
            <w:id w:val="416443582"/>
            <w:placeholder>
              <w:docPart w:val="4010DD42207D422F99E12326D5A5C645"/>
            </w:placeholder>
            <w:showingPlcHdr/>
            <w:comboBox>
              <w:listItem w:value="Elija un elemento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comboBox>
          </w:sdtPr>
          <w:sdtEndPr>
            <w:rPr>
              <w:b w:val="0"/>
              <w:bCs w:val="0"/>
            </w:rPr>
          </w:sdtEndPr>
          <w:sdtContent>
            <w:tc>
              <w:tcPr>
                <w:tcW w:w="283" w:type="dxa"/>
              </w:tcPr>
              <w:p w14:paraId="721B6319" w14:textId="7A0D96F0" w:rsidR="00CE7834" w:rsidRPr="008035DB" w:rsidRDefault="003509D9" w:rsidP="00DD3013">
                <w:pPr>
                  <w:pStyle w:val="Textoennegritaazul"/>
                  <w:tabs>
                    <w:tab w:val="left" w:pos="1346"/>
                  </w:tabs>
                  <w:spacing w:after="0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sz w:val="16"/>
                    <w:szCs w:val="16"/>
                  </w:rPr>
                  <w:t>#</w:t>
                </w:r>
              </w:p>
            </w:tc>
          </w:sdtContent>
        </w:sdt>
      </w:tr>
    </w:tbl>
    <w:p w14:paraId="19B5E8F8" w14:textId="1D8E7471" w:rsidR="007C563F" w:rsidRPr="008035DB" w:rsidRDefault="007C563F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468E1399" w14:textId="3798294C" w:rsidR="007A38F4" w:rsidRDefault="007A38F4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</w:t>
      </w:r>
    </w:p>
    <w:p w14:paraId="1EAC7BDB" w14:textId="77777777" w:rsidR="00CF4096" w:rsidRPr="008035DB" w:rsidRDefault="00CF4096" w:rsidP="002B752D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0891031D" w14:textId="6B592E39" w:rsidR="00EA1CFB" w:rsidRPr="00CF4096" w:rsidRDefault="00D37C1F" w:rsidP="00EA1CFB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 w:rsidRPr="00CF4096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Origen</w:t>
      </w:r>
      <w:r w:rsidR="000E5BCB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 de la No Conformidad u Oportunidad</w:t>
      </w:r>
    </w:p>
    <w:p w14:paraId="2DC8EF63" w14:textId="7028D012" w:rsidR="007D6E94" w:rsidRPr="00655459" w:rsidRDefault="007D6E94" w:rsidP="00DE020C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0"/>
          <w:szCs w:val="10"/>
        </w:rPr>
      </w:pPr>
    </w:p>
    <w:p w14:paraId="6BA3C344" w14:textId="5D89196A" w:rsidR="00EB77C8" w:rsidRPr="008035DB" w:rsidRDefault="00EB77C8" w:rsidP="00EB77C8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</w:t>
      </w:r>
      <w:r w:rsidR="00CF4096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-1481920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656C"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  <w:r w:rsidR="009F4666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       </w:t>
      </w:r>
      <w:r w:rsidR="00331A9A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r w:rsidR="00CF4096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1953819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21C7">
            <w:rPr>
              <w:rFonts w:ascii="MS Gothic" w:eastAsia="MS Gothic" w:hAnsi="MS Gothic" w:hint="eastAsia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</w:t>
      </w:r>
      <w:r w:rsidR="00655459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 </w:t>
      </w:r>
      <w:r w:rsidR="00DE020C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</w:t>
      </w:r>
      <w:r w:rsidR="00A316E0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-76058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1D55"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</w:p>
    <w:p w14:paraId="262DADE3" w14:textId="79D4E43F" w:rsidR="00A316E0" w:rsidRPr="00655459" w:rsidRDefault="00A316E0" w:rsidP="00EB77C8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22"/>
          <w:szCs w:val="22"/>
        </w:rPr>
      </w:pPr>
    </w:p>
    <w:p w14:paraId="3161CE48" w14:textId="5DE6EB66" w:rsidR="00A316E0" w:rsidRPr="008035DB" w:rsidRDefault="00A316E0" w:rsidP="00EB77C8">
      <w:pPr>
        <w:pStyle w:val="Textoennegritaazul"/>
        <w:tabs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</w:t>
      </w:r>
      <w:r w:rsidR="00CF4096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-840781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          </w:t>
      </w:r>
      <w:r w:rsidR="00655459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-105574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</w:t>
      </w:r>
      <w:r w:rsidR="00655459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</w:t>
      </w:r>
      <w:r w:rsidR="00DE020C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</w:t>
      </w: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</w:t>
      </w:r>
      <w:sdt>
        <w:sdtPr>
          <w:rPr>
            <w:rFonts w:ascii="Montserrat Light" w:hAnsi="Montserrat Light"/>
            <w:b w:val="0"/>
            <w:bCs w:val="0"/>
            <w:color w:val="auto"/>
            <w:sz w:val="16"/>
            <w:szCs w:val="16"/>
          </w:rPr>
          <w:id w:val="1314761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1D55" w:rsidRPr="008035DB">
            <w:rPr>
              <w:rFonts w:ascii="Segoe UI Symbol" w:eastAsia="MS Gothic" w:hAnsi="Segoe UI Symbol" w:cs="Segoe UI Symbol"/>
              <w:b w:val="0"/>
              <w:bCs w:val="0"/>
              <w:color w:val="auto"/>
              <w:sz w:val="16"/>
              <w:szCs w:val="16"/>
            </w:rPr>
            <w:t>☐</w:t>
          </w:r>
        </w:sdtContent>
      </w:sdt>
    </w:p>
    <w:p w14:paraId="465D3386" w14:textId="561E7B1D" w:rsidR="00D37C1F" w:rsidRPr="008035DB" w:rsidRDefault="00D37C1F" w:rsidP="00EB77C8">
      <w:pPr>
        <w:pStyle w:val="Textoennegritaazul"/>
        <w:tabs>
          <w:tab w:val="left" w:pos="1346"/>
        </w:tabs>
        <w:spacing w:after="0"/>
        <w:ind w:left="18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11BEB7EB" w14:textId="399F700F" w:rsidR="00997F0A" w:rsidRDefault="00997F0A" w:rsidP="00EB77C8">
      <w:pPr>
        <w:pStyle w:val="Textoennegritaazul"/>
        <w:tabs>
          <w:tab w:val="left" w:pos="1346"/>
        </w:tabs>
        <w:spacing w:after="0"/>
        <w:ind w:left="18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52A6ED04" w14:textId="77777777" w:rsidR="00655459" w:rsidRPr="008035DB" w:rsidRDefault="00655459" w:rsidP="00EB77C8">
      <w:pPr>
        <w:pStyle w:val="Textoennegritaazul"/>
        <w:tabs>
          <w:tab w:val="left" w:pos="1346"/>
        </w:tabs>
        <w:spacing w:after="0"/>
        <w:ind w:left="18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18775621" w14:textId="13F0C7D2" w:rsidR="00D37C1F" w:rsidRDefault="003D7362" w:rsidP="00EA1CFB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bookmarkStart w:id="0" w:name="_Hlk126562753"/>
      <w:r w:rsidRPr="00655459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Descripción </w:t>
      </w:r>
      <w:r w:rsidR="00AF2C60" w:rsidRPr="00655459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de la situación que genera la Acción de Mejora</w:t>
      </w:r>
    </w:p>
    <w:bookmarkEnd w:id="0"/>
    <w:p w14:paraId="55192AFF" w14:textId="774C9484" w:rsidR="00C7193C" w:rsidRPr="00655459" w:rsidRDefault="00C7193C" w:rsidP="00C7193C">
      <w:pPr>
        <w:pStyle w:val="Textoennegritaazul"/>
        <w:tabs>
          <w:tab w:val="left" w:pos="9402"/>
        </w:tabs>
        <w:spacing w:after="0"/>
        <w:ind w:left="539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>
        <w:rPr>
          <w:rFonts w:ascii="Montserrat SemiBold" w:hAnsi="Montserrat SemiBold"/>
          <w:b w:val="0"/>
          <w:bCs w:val="0"/>
          <w:color w:val="auto"/>
          <w:sz w:val="20"/>
          <w:szCs w:val="20"/>
        </w:rPr>
        <w:tab/>
      </w:r>
    </w:p>
    <w:tbl>
      <w:tblPr>
        <w:tblStyle w:val="Tablaconcuadrcula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0064"/>
      </w:tblGrid>
      <w:tr w:rsidR="00286F95" w:rsidRPr="008035DB" w14:paraId="1F385A36" w14:textId="77777777" w:rsidTr="007D306B">
        <w:trPr>
          <w:trHeight w:val="2041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659EFC0D" w14:textId="1322AE85" w:rsidR="00286F95" w:rsidRPr="008035DB" w:rsidRDefault="00000000" w:rsidP="00FE2820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  <w:sdt>
              <w:sdtPr>
                <w:rPr>
                  <w:rStyle w:val="Estilo5Car"/>
                </w:rPr>
                <w:id w:val="-1227598886"/>
                <w:placeholder>
                  <w:docPart w:val="DEF3A8A56E004F2AAE8D355770B4F6DA"/>
                </w:placeholder>
                <w:showingPlcHdr/>
                <w:text w:multiLine="1"/>
              </w:sdtPr>
              <w:sdtEndPr>
                <w:rPr>
                  <w:rStyle w:val="Estilo2"/>
                  <w:color w:val="0D0D0D" w:themeColor="accent5" w:themeTint="F2"/>
                  <w:sz w:val="16"/>
                  <w:szCs w:val="16"/>
                </w:rPr>
              </w:sdtEndPr>
              <w:sdtContent>
                <w:r w:rsidR="004379B6" w:rsidRPr="008B2306">
                  <w:rPr>
                    <w:rStyle w:val="Textodelmarcadordeposicin"/>
                    <w:rFonts w:ascii="Calibri" w:hAnsi="Calibri" w:cs="Calibri"/>
                    <w:b w:val="0"/>
                    <w:bCs w:val="0"/>
                    <w:sz w:val="18"/>
                    <w:szCs w:val="18"/>
                  </w:rPr>
                  <w:t>Haga clic o pulse aquí para escribir texto.</w:t>
                </w:r>
              </w:sdtContent>
            </w:sdt>
          </w:p>
        </w:tc>
      </w:tr>
    </w:tbl>
    <w:p w14:paraId="5F6F770E" w14:textId="77777777" w:rsidR="00A60015" w:rsidRDefault="00A60015" w:rsidP="00DF78DA">
      <w:pPr>
        <w:pStyle w:val="Textoennegritaazul"/>
        <w:tabs>
          <w:tab w:val="left" w:pos="284"/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63F40EC5" w14:textId="77777777" w:rsidR="00530E00" w:rsidRDefault="00530E00" w:rsidP="00530E00">
      <w:pPr>
        <w:pStyle w:val="Textoennegritaazul"/>
        <w:tabs>
          <w:tab w:val="left" w:pos="284"/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4"/>
          <w:szCs w:val="14"/>
        </w:rPr>
      </w:pPr>
    </w:p>
    <w:p w14:paraId="4103D182" w14:textId="77777777" w:rsidR="00B459B5" w:rsidRPr="00530E00" w:rsidRDefault="00B459B5" w:rsidP="00530E00">
      <w:pPr>
        <w:pStyle w:val="Textoennegritaazul"/>
        <w:tabs>
          <w:tab w:val="left" w:pos="284"/>
          <w:tab w:val="left" w:pos="1346"/>
        </w:tabs>
        <w:spacing w:after="0"/>
        <w:jc w:val="left"/>
        <w:rPr>
          <w:rFonts w:ascii="Montserrat Light" w:hAnsi="Montserrat Light"/>
          <w:b w:val="0"/>
          <w:bCs w:val="0"/>
          <w:color w:val="auto"/>
          <w:sz w:val="14"/>
          <w:szCs w:val="14"/>
        </w:rPr>
      </w:pPr>
    </w:p>
    <w:p w14:paraId="63080FC6" w14:textId="1318E6BC" w:rsidR="005C4F67" w:rsidRPr="00530E00" w:rsidRDefault="00FE2820" w:rsidP="005C4F67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 w:rsidRPr="00530E00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Análisis de causa raíz</w:t>
      </w:r>
    </w:p>
    <w:p w14:paraId="4AF8901C" w14:textId="770405AB" w:rsidR="005C4F67" w:rsidRPr="008035DB" w:rsidRDefault="005C4F67" w:rsidP="002A489D">
      <w:pPr>
        <w:pStyle w:val="Textoennegritaazul"/>
        <w:tabs>
          <w:tab w:val="left" w:pos="1346"/>
        </w:tabs>
        <w:spacing w:after="0"/>
        <w:ind w:left="539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78740D7F" w14:textId="5CDDBBD1" w:rsidR="00A60015" w:rsidRPr="008035DB" w:rsidRDefault="00A60015" w:rsidP="00A60015">
      <w:pPr>
        <w:pStyle w:val="Textoennegritaazul"/>
        <w:tabs>
          <w:tab w:val="left" w:pos="1346"/>
        </w:tabs>
        <w:ind w:left="54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tbl>
      <w:tblPr>
        <w:tblStyle w:val="Tablaconcuadrcula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</w:tblCellMar>
        <w:tblLook w:val="0480" w:firstRow="0" w:lastRow="0" w:firstColumn="1" w:lastColumn="0" w:noHBand="0" w:noVBand="1"/>
      </w:tblPr>
      <w:tblGrid>
        <w:gridCol w:w="6945"/>
      </w:tblGrid>
      <w:tr w:rsidR="00953B75" w:rsidRPr="008035DB" w14:paraId="10E3CC38" w14:textId="77777777" w:rsidTr="00EC67F5">
        <w:trPr>
          <w:trHeight w:val="903"/>
        </w:trPr>
        <w:sdt>
          <w:sdtPr>
            <w:rPr>
              <w:rStyle w:val="Estilo5Car"/>
            </w:rPr>
            <w:id w:val="-295067014"/>
            <w:lock w:val="sdtLocked"/>
            <w:placeholder>
              <w:docPart w:val="F6E9C10216724C9CBD38BF880AA3E24E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0319D3ED" w14:textId="189D4276" w:rsidR="00953B75" w:rsidRPr="008035DB" w:rsidRDefault="00A65AFC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953B75" w:rsidRPr="008035DB" w14:paraId="395A9515" w14:textId="77777777" w:rsidTr="00EC67F5">
        <w:trPr>
          <w:trHeight w:val="137"/>
        </w:trPr>
        <w:tc>
          <w:tcPr>
            <w:tcW w:w="6945" w:type="dxa"/>
          </w:tcPr>
          <w:p w14:paraId="0E1E3EC4" w14:textId="77777777" w:rsidR="00953B75" w:rsidRPr="008035DB" w:rsidRDefault="00953B75" w:rsidP="00624326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953B75" w:rsidRPr="008035DB" w14:paraId="634D08BD" w14:textId="77777777" w:rsidTr="00EC67F5">
        <w:trPr>
          <w:trHeight w:val="907"/>
        </w:trPr>
        <w:sdt>
          <w:sdtPr>
            <w:rPr>
              <w:rStyle w:val="Estilo5Car"/>
            </w:rPr>
            <w:id w:val="909587957"/>
            <w:lock w:val="sdtLocked"/>
            <w:placeholder>
              <w:docPart w:val="F278DFE789FB408EBE1D56D3BD56EEAE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63162317" w14:textId="6F370AFE" w:rsidR="00953B75" w:rsidRPr="008035DB" w:rsidRDefault="00A65AFC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953B75" w:rsidRPr="008035DB" w14:paraId="6550950A" w14:textId="77777777" w:rsidTr="00EC67F5">
        <w:trPr>
          <w:trHeight w:val="141"/>
        </w:trPr>
        <w:tc>
          <w:tcPr>
            <w:tcW w:w="6945" w:type="dxa"/>
          </w:tcPr>
          <w:p w14:paraId="1D551D45" w14:textId="77777777" w:rsidR="00953B75" w:rsidRPr="008035DB" w:rsidRDefault="00953B75" w:rsidP="00A01ADC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953B75" w:rsidRPr="008035DB" w14:paraId="483B49D3" w14:textId="77777777" w:rsidTr="00EC67F5">
        <w:trPr>
          <w:trHeight w:val="891"/>
        </w:trPr>
        <w:sdt>
          <w:sdtPr>
            <w:rPr>
              <w:rStyle w:val="Estilo5Car"/>
            </w:rPr>
            <w:id w:val="-1278330616"/>
            <w:lock w:val="sdtLocked"/>
            <w:placeholder>
              <w:docPart w:val="C5A724156DEE41FABC2C6C32304CE982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5F728A94" w14:textId="01C8E720" w:rsidR="00953B75" w:rsidRPr="008035DB" w:rsidRDefault="007D306B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8751E9" w:rsidRPr="008035DB" w14:paraId="389BF3AE" w14:textId="77777777" w:rsidTr="00EC67F5">
        <w:trPr>
          <w:trHeight w:val="56"/>
        </w:trPr>
        <w:tc>
          <w:tcPr>
            <w:tcW w:w="6945" w:type="dxa"/>
          </w:tcPr>
          <w:p w14:paraId="46E775B8" w14:textId="77777777" w:rsidR="008751E9" w:rsidRPr="008035DB" w:rsidRDefault="008751E9" w:rsidP="008751E9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8751E9" w:rsidRPr="008035DB" w14:paraId="65FFA83D" w14:textId="77777777" w:rsidTr="00EC67F5">
        <w:trPr>
          <w:trHeight w:val="881"/>
        </w:trPr>
        <w:sdt>
          <w:sdtPr>
            <w:rPr>
              <w:rStyle w:val="Estilo5Car"/>
            </w:rPr>
            <w:id w:val="1653945241"/>
            <w:lock w:val="sdtLocked"/>
            <w:placeholder>
              <w:docPart w:val="779AB79FAEE54E86AD276195C211BC28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1D4E7588" w14:textId="5A223D51" w:rsidR="008751E9" w:rsidRPr="008035DB" w:rsidRDefault="00A65AFC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8751E9" w:rsidRPr="008035DB" w14:paraId="4A927AB1" w14:textId="77777777" w:rsidTr="00EC67F5">
        <w:trPr>
          <w:trHeight w:val="56"/>
        </w:trPr>
        <w:tc>
          <w:tcPr>
            <w:tcW w:w="6945" w:type="dxa"/>
          </w:tcPr>
          <w:p w14:paraId="642A6C88" w14:textId="77777777" w:rsidR="008751E9" w:rsidRPr="008035DB" w:rsidRDefault="008751E9" w:rsidP="00332F5F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8751E9" w:rsidRPr="008035DB" w14:paraId="0CD6313C" w14:textId="77777777" w:rsidTr="00EC67F5">
        <w:trPr>
          <w:trHeight w:val="743"/>
        </w:trPr>
        <w:sdt>
          <w:sdtPr>
            <w:rPr>
              <w:rStyle w:val="Estilo5Car"/>
            </w:rPr>
            <w:id w:val="-1063948073"/>
            <w:lock w:val="sdtLocked"/>
            <w:placeholder>
              <w:docPart w:val="AFA6C6C12A194D55B2DC03660526FF49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6945" w:type="dxa"/>
              </w:tcPr>
              <w:p w14:paraId="0885B750" w14:textId="6DB8D261" w:rsidR="008751E9" w:rsidRPr="008035DB" w:rsidRDefault="00090F44" w:rsidP="00181A1E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</w:tbl>
    <w:p w14:paraId="31457AEB" w14:textId="20AC5C21" w:rsidR="00181A1E" w:rsidRPr="008035DB" w:rsidRDefault="00181A1E" w:rsidP="00181A1E">
      <w:pPr>
        <w:pStyle w:val="Textoennegritaazul"/>
        <w:tabs>
          <w:tab w:val="left" w:pos="1346"/>
        </w:tabs>
        <w:ind w:left="54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5D32A8AF" w14:textId="28A09F47" w:rsidR="00256B15" w:rsidRPr="00571ECE" w:rsidRDefault="004B366B" w:rsidP="00256B15">
      <w:pPr>
        <w:pStyle w:val="Textoennegritaazul"/>
        <w:numPr>
          <w:ilvl w:val="0"/>
          <w:numId w:val="2"/>
        </w:numPr>
        <w:tabs>
          <w:tab w:val="left" w:pos="1346"/>
        </w:tabs>
        <w:ind w:left="540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 w:rsidRPr="00571ECE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Plan de Acción</w:t>
      </w:r>
    </w:p>
    <w:tbl>
      <w:tblPr>
        <w:tblStyle w:val="Tablaconcuadrculaclara"/>
        <w:tblW w:w="4803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6"/>
        <w:gridCol w:w="2452"/>
        <w:gridCol w:w="1697"/>
        <w:gridCol w:w="715"/>
        <w:gridCol w:w="2266"/>
        <w:gridCol w:w="1963"/>
        <w:gridCol w:w="715"/>
      </w:tblGrid>
      <w:tr w:rsidR="00145269" w:rsidRPr="00FC48B2" w14:paraId="1AD11C92" w14:textId="77777777" w:rsidTr="0037227E">
        <w:trPr>
          <w:trHeight w:val="351"/>
        </w:trPr>
        <w:tc>
          <w:tcPr>
            <w:tcW w:w="117" w:type="pct"/>
            <w:shd w:val="clear" w:color="auto" w:fill="EC4A78"/>
            <w:vAlign w:val="center"/>
          </w:tcPr>
          <w:p w14:paraId="61F26DA0" w14:textId="1A796FC8" w:rsidR="00E721BB" w:rsidRPr="00F56868" w:rsidRDefault="00E721BB" w:rsidP="00F56868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FFFFFF" w:themeColor="background1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FFFFFF" w:themeColor="background1"/>
                <w:sz w:val="12"/>
                <w:szCs w:val="12"/>
              </w:rPr>
              <w:t>#</w:t>
            </w:r>
          </w:p>
        </w:tc>
        <w:tc>
          <w:tcPr>
            <w:tcW w:w="1221" w:type="pct"/>
            <w:shd w:val="clear" w:color="auto" w:fill="EC4A78"/>
            <w:vAlign w:val="center"/>
          </w:tcPr>
          <w:p w14:paraId="2C646F83" w14:textId="20756825" w:rsidR="00E721BB" w:rsidRPr="00067E05" w:rsidRDefault="00E721BB" w:rsidP="00483B8D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Actividad</w:t>
            </w:r>
          </w:p>
        </w:tc>
        <w:tc>
          <w:tcPr>
            <w:tcW w:w="845" w:type="pct"/>
            <w:shd w:val="clear" w:color="auto" w:fill="EC4A78"/>
            <w:vAlign w:val="center"/>
          </w:tcPr>
          <w:p w14:paraId="20ED816E" w14:textId="4BE9F366" w:rsidR="00E721BB" w:rsidRPr="00067E05" w:rsidRDefault="00E721BB" w:rsidP="00F70B32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Responsable</w:t>
            </w:r>
          </w:p>
        </w:tc>
        <w:tc>
          <w:tcPr>
            <w:tcW w:w="356" w:type="pct"/>
            <w:shd w:val="clear" w:color="auto" w:fill="EC4A78"/>
            <w:vAlign w:val="center"/>
          </w:tcPr>
          <w:p w14:paraId="08CD2710" w14:textId="01E19E1A" w:rsidR="00E721BB" w:rsidRPr="00067E05" w:rsidRDefault="00E721BB" w:rsidP="00483B8D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Fecha de ejecución</w:t>
            </w:r>
          </w:p>
        </w:tc>
        <w:tc>
          <w:tcPr>
            <w:tcW w:w="1128" w:type="pct"/>
            <w:shd w:val="clear" w:color="auto" w:fill="EC4A78"/>
            <w:vAlign w:val="center"/>
          </w:tcPr>
          <w:p w14:paraId="19C38618" w14:textId="5EF5D1B3" w:rsidR="00E721BB" w:rsidRPr="00067E05" w:rsidRDefault="00E721BB" w:rsidP="00483B8D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Seguimiento y Evidencia de ejecución</w:t>
            </w:r>
          </w:p>
        </w:tc>
        <w:tc>
          <w:tcPr>
            <w:tcW w:w="977" w:type="pct"/>
            <w:shd w:val="clear" w:color="auto" w:fill="EC4A78"/>
            <w:vAlign w:val="center"/>
          </w:tcPr>
          <w:p w14:paraId="6CBBBDED" w14:textId="64B6651F" w:rsidR="00E721BB" w:rsidRPr="00067E05" w:rsidRDefault="00E721BB" w:rsidP="00E721BB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Responsable</w:t>
            </w:r>
          </w:p>
        </w:tc>
        <w:tc>
          <w:tcPr>
            <w:tcW w:w="356" w:type="pct"/>
            <w:shd w:val="clear" w:color="auto" w:fill="EC4A78"/>
          </w:tcPr>
          <w:p w14:paraId="75FA8CEE" w14:textId="15C2C993" w:rsidR="00E721BB" w:rsidRPr="00067E05" w:rsidRDefault="00E721BB" w:rsidP="00FE7954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</w:pPr>
            <w:r w:rsidRPr="00067E05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2"/>
                <w:szCs w:val="12"/>
              </w:rPr>
              <w:t>Fecha de ejecución</w:t>
            </w:r>
          </w:p>
        </w:tc>
      </w:tr>
      <w:tr w:rsidR="00145269" w:rsidRPr="00FC48B2" w14:paraId="44E4778D" w14:textId="77777777" w:rsidTr="0037227E">
        <w:trPr>
          <w:trHeight w:val="416"/>
        </w:trPr>
        <w:tc>
          <w:tcPr>
            <w:tcW w:w="117" w:type="pct"/>
            <w:vAlign w:val="center"/>
          </w:tcPr>
          <w:p w14:paraId="6341C17D" w14:textId="13745B05" w:rsidR="00E721BB" w:rsidRPr="00F56868" w:rsidRDefault="00E721BB" w:rsidP="00F56868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1</w:t>
            </w:r>
          </w:p>
        </w:tc>
        <w:sdt>
          <w:sdtPr>
            <w:rPr>
              <w:rStyle w:val="Estilo5Car"/>
            </w:rPr>
            <w:id w:val="1856688492"/>
            <w:lock w:val="sdtLocked"/>
            <w:placeholder>
              <w:docPart w:val="F015E58DB10D425E8FE6182630104AFC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6CA8B7F1" w14:textId="73D4842D" w:rsidR="00E721BB" w:rsidRPr="00FC48B2" w:rsidRDefault="00E16719" w:rsidP="00E721BB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1293180110"/>
            <w:lock w:val="sdtLocked"/>
            <w:placeholder>
              <w:docPart w:val="6FA0D8576B534BD5A8141A1B29E14EB9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651F15AB" w14:textId="4AA14A6E" w:rsidR="00E721BB" w:rsidRPr="00FC48B2" w:rsidRDefault="006F4AA2" w:rsidP="00F70B32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766041848"/>
            <w:placeholder>
              <w:docPart w:val="C34B77AEA3B4415BAC9F2505E66B68D9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230A9ADC" w14:textId="08994DAA" w:rsidR="00E721BB" w:rsidRPr="00F22498" w:rsidRDefault="007D5880" w:rsidP="00E721BB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1563283737"/>
            <w:lock w:val="sdtLocked"/>
            <w:placeholder>
              <w:docPart w:val="0DB4C89DCE92455385DC414756A918F5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2C8930F7" w14:textId="126D3C25" w:rsidR="00E721BB" w:rsidRPr="00FC48B2" w:rsidRDefault="00E721BB" w:rsidP="00E721BB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1895730629"/>
            <w:placeholder>
              <w:docPart w:val="4529A68B91A645C088472CC9CAD70DEF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481C7CAA" w14:textId="0DBA6409" w:rsidR="00E721BB" w:rsidRPr="00F22498" w:rsidRDefault="00B45AF5" w:rsidP="0037227E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805515459"/>
            <w:placeholder>
              <w:docPart w:val="A2F1B2FECF4A48F983FCE698DB0C9DB2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524015A9" w14:textId="3EA72BDA" w:rsidR="00E721BB" w:rsidRPr="00FC48B2" w:rsidRDefault="0005671F" w:rsidP="00E721BB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2C0D4ECE" w14:textId="77777777" w:rsidTr="007C2C2E">
        <w:trPr>
          <w:trHeight w:val="408"/>
        </w:trPr>
        <w:tc>
          <w:tcPr>
            <w:tcW w:w="117" w:type="pct"/>
            <w:vAlign w:val="center"/>
          </w:tcPr>
          <w:p w14:paraId="2A347063" w14:textId="71D48609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2</w:t>
            </w:r>
          </w:p>
        </w:tc>
        <w:sdt>
          <w:sdtPr>
            <w:rPr>
              <w:rStyle w:val="Estilo5Car"/>
            </w:rPr>
            <w:id w:val="-1831438134"/>
            <w:placeholder>
              <w:docPart w:val="2EC90F4BB20B4BDFB48A6762E078A6FD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38C85D55" w14:textId="173E4E66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555702908"/>
            <w:placeholder>
              <w:docPart w:val="CCCBD0E05671484280401A60371D68AB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76EFEDA6" w14:textId="16016D75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301497480"/>
            <w:placeholder>
              <w:docPart w:val="FFD906433E754162A11EF733804CA2C2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79B157C6" w14:textId="1B32E23C" w:rsidR="00CD3C39" w:rsidRPr="00F22498" w:rsidRDefault="007D5880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-1497721424"/>
            <w:placeholder>
              <w:docPart w:val="E57ED216DC8D4716A1C749B31148C645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2EE3B3EF" w14:textId="674FE2A5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1170862253"/>
            <w:placeholder>
              <w:docPart w:val="4D79FAA7B10743B29782C1297CC8C73E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65497E5C" w14:textId="0E81CD06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710423594"/>
            <w:placeholder>
              <w:docPart w:val="3263FED492074D21BBFA4EB15E261B5C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0B625E2B" w14:textId="196A4AD6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049B369B" w14:textId="77777777" w:rsidTr="007C2C2E">
        <w:trPr>
          <w:trHeight w:val="428"/>
        </w:trPr>
        <w:tc>
          <w:tcPr>
            <w:tcW w:w="117" w:type="pct"/>
            <w:vAlign w:val="center"/>
          </w:tcPr>
          <w:p w14:paraId="0F836579" w14:textId="01270275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3</w:t>
            </w:r>
          </w:p>
        </w:tc>
        <w:sdt>
          <w:sdtPr>
            <w:rPr>
              <w:rStyle w:val="Estilo5Car"/>
            </w:rPr>
            <w:id w:val="-929973456"/>
            <w:placeholder>
              <w:docPart w:val="9CC6A1913EA44D68966A8A2E9BE66478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3ED8835C" w14:textId="45F9C3D8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135066008"/>
            <w:placeholder>
              <w:docPart w:val="65B7A319044F4732B629AF65A2BCF181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53D68EBE" w14:textId="577DB458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933699382"/>
            <w:placeholder>
              <w:docPart w:val="2C53919ACDC64F9698DDA7A5FDF2A8EC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1334474D" w14:textId="0CE4B913" w:rsidR="00CD3C39" w:rsidRPr="00F22498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-1591992432"/>
            <w:placeholder>
              <w:docPart w:val="F2CC4F509D3A446681D382AA3F57DA0B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33B2BB75" w14:textId="17013A87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1197659007"/>
            <w:placeholder>
              <w:docPart w:val="A23E72440AC74F03B8C6CAFA663E9E0C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3CDFA60F" w14:textId="0F1B1C74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023666790"/>
            <w:placeholder>
              <w:docPart w:val="9FE252A11C4D4E8DBA1BFEDD332C4403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5A43A613" w14:textId="6469E110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6BBE3891" w14:textId="77777777" w:rsidTr="007C2C2E">
        <w:trPr>
          <w:trHeight w:val="406"/>
        </w:trPr>
        <w:tc>
          <w:tcPr>
            <w:tcW w:w="117" w:type="pct"/>
            <w:vAlign w:val="center"/>
          </w:tcPr>
          <w:p w14:paraId="30F98D65" w14:textId="5095E74B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4</w:t>
            </w:r>
          </w:p>
        </w:tc>
        <w:sdt>
          <w:sdtPr>
            <w:rPr>
              <w:rStyle w:val="Estilo5Car"/>
            </w:rPr>
            <w:id w:val="-1523009484"/>
            <w:placeholder>
              <w:docPart w:val="80AB3E4FC2FC458696FF0C9B0E15A55A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70B22AAA" w14:textId="03848511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967816088"/>
            <w:placeholder>
              <w:docPart w:val="35ECAEE523914119B41741299497CBC2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497B0EBD" w14:textId="40ABE7F6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b/>
              <w:bCs/>
            </w:rPr>
            <w:id w:val="53972436"/>
            <w:placeholder>
              <w:docPart w:val="54D24CD9A9934AE095EE1E83C2EA60A6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7E1BA6D4" w14:textId="36AFE336" w:rsidR="00CD3C39" w:rsidRPr="00F22498" w:rsidRDefault="0051635B" w:rsidP="0051635B">
                <w:pPr>
                  <w:pStyle w:val="Estilo5"/>
                  <w:rPr>
                    <w:b/>
                    <w:bCs/>
                  </w:rPr>
                </w:pPr>
                <w:r w:rsidRPr="00646107">
                  <w:rPr>
                    <w:rStyle w:val="Textodelmarcadordeposicin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-1958243393"/>
            <w:placeholder>
              <w:docPart w:val="C691BA6009F7412FA174EBCD966B00FD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645BF9CD" w14:textId="2BFAB27F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484782467"/>
            <w:placeholder>
              <w:docPart w:val="58BB85ADFC1945C3A804FE9657408954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59F5AFEF" w14:textId="7521C1F6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381907878"/>
            <w:placeholder>
              <w:docPart w:val="F1F3DE7524FB4D01B2EDCBFFE456D7C5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66E784C4" w14:textId="0207B9F6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3E35E680" w14:textId="77777777" w:rsidTr="007C2C2E">
        <w:trPr>
          <w:trHeight w:val="412"/>
        </w:trPr>
        <w:tc>
          <w:tcPr>
            <w:tcW w:w="117" w:type="pct"/>
            <w:vAlign w:val="center"/>
          </w:tcPr>
          <w:p w14:paraId="5B739F4D" w14:textId="21D70935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5</w:t>
            </w:r>
          </w:p>
        </w:tc>
        <w:sdt>
          <w:sdtPr>
            <w:rPr>
              <w:rStyle w:val="Estilo5Car"/>
            </w:rPr>
            <w:id w:val="1872111846"/>
            <w:placeholder>
              <w:docPart w:val="8E52AD26DFA84D6095F529AF861B3800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7DB33199" w14:textId="225145F9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254028039"/>
            <w:placeholder>
              <w:docPart w:val="6B57CCF605124C83B54FE9EEB5C6ECA0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597426D8" w14:textId="2968E23F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234706395"/>
            <w:placeholder>
              <w:docPart w:val="F6218EC6D4F94A8EA31D5CF330EA3493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5E82B89C" w14:textId="56A1D362" w:rsidR="00CD3C39" w:rsidRPr="00F22498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1809588335"/>
            <w:placeholder>
              <w:docPart w:val="02B9EDC17BA74151BB42E741C79ABA4A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59625A9A" w14:textId="47BEDBD3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278838394"/>
            <w:placeholder>
              <w:docPart w:val="7637DCF0E3744426A7249F53D8D96C7B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3E367FFA" w14:textId="04BD269D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744221402"/>
            <w:placeholder>
              <w:docPart w:val="50D07C47E90F407D94BD348EA4C7BDBD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5358F00A" w14:textId="13D91927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4A8C9FCD" w14:textId="77777777" w:rsidTr="007C2C2E">
        <w:trPr>
          <w:trHeight w:val="418"/>
        </w:trPr>
        <w:tc>
          <w:tcPr>
            <w:tcW w:w="117" w:type="pct"/>
            <w:vAlign w:val="center"/>
          </w:tcPr>
          <w:p w14:paraId="6132234E" w14:textId="5188F6D7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6</w:t>
            </w:r>
          </w:p>
        </w:tc>
        <w:sdt>
          <w:sdtPr>
            <w:rPr>
              <w:rStyle w:val="Estilo5Car"/>
            </w:rPr>
            <w:id w:val="1270900401"/>
            <w:placeholder>
              <w:docPart w:val="859B7CBF63DF4FFB83E5EA5229AE194C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5B8151E2" w14:textId="6DBFDE3B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690067103"/>
            <w:placeholder>
              <w:docPart w:val="B0140918FD9841C293518F396FB8ADE8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5B355A84" w14:textId="02535C03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1531952043"/>
            <w:placeholder>
              <w:docPart w:val="B5DD07DBF85B4F51AB78372366416F86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0B2F302F" w14:textId="63A66C72" w:rsidR="00CD3C39" w:rsidRPr="00F22498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-124624614"/>
            <w:placeholder>
              <w:docPart w:val="73F4654A56ED44D393D0C424E8B45B0A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4E2F86B2" w14:textId="3D4FDB49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1065063497"/>
            <w:placeholder>
              <w:docPart w:val="E8C442DF2B114199A5AEA35C3435C2F3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5C46C920" w14:textId="0F487A15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797029657"/>
            <w:placeholder>
              <w:docPart w:val="A8E61B76C19C41379B2564A258FB875E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1F32DEC8" w14:textId="6DFD572E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207A2F23" w14:textId="77777777" w:rsidTr="007C2C2E">
        <w:trPr>
          <w:trHeight w:val="410"/>
        </w:trPr>
        <w:tc>
          <w:tcPr>
            <w:tcW w:w="117" w:type="pct"/>
            <w:vAlign w:val="center"/>
          </w:tcPr>
          <w:p w14:paraId="50B7C32E" w14:textId="0E7285FA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7</w:t>
            </w:r>
          </w:p>
        </w:tc>
        <w:sdt>
          <w:sdtPr>
            <w:rPr>
              <w:rStyle w:val="Estilo5Car"/>
            </w:rPr>
            <w:id w:val="-1887862885"/>
            <w:placeholder>
              <w:docPart w:val="68F6EBB613C84A7689EDB75496BDCB0C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34C789DD" w14:textId="5C519B20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1681010998"/>
            <w:placeholder>
              <w:docPart w:val="B42B0B5DFCC64E49B0BF379C1B15DEBD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052FD7E6" w14:textId="22B7F5E3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475574188"/>
            <w:placeholder>
              <w:docPart w:val="1FFBA9A3FB6549B38013DC6B6A843569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6600A811" w14:textId="5EDB076F" w:rsidR="00CD3C39" w:rsidRPr="00F22498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1319849102"/>
            <w:placeholder>
              <w:docPart w:val="AD6C1E3D3BA74FA5964BFE6FF90EC92B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279F6FB9" w14:textId="24EE1F65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2078657146"/>
            <w:placeholder>
              <w:docPart w:val="825AF92DC5064A80B494D119F15B36BA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4B07431D" w14:textId="4A6B788D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571271091"/>
            <w:placeholder>
              <w:docPart w:val="F314E0FEC11A4CA7A321C6D604BEC147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01BBEF86" w14:textId="43B790AA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27150CF4" w14:textId="77777777" w:rsidTr="007C2C2E">
        <w:trPr>
          <w:trHeight w:val="410"/>
        </w:trPr>
        <w:tc>
          <w:tcPr>
            <w:tcW w:w="117" w:type="pct"/>
            <w:vAlign w:val="center"/>
          </w:tcPr>
          <w:p w14:paraId="2A9089B6" w14:textId="0A6E7A18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8</w:t>
            </w:r>
          </w:p>
        </w:tc>
        <w:sdt>
          <w:sdtPr>
            <w:rPr>
              <w:rStyle w:val="Estilo5Car"/>
            </w:rPr>
            <w:id w:val="1902172107"/>
            <w:placeholder>
              <w:docPart w:val="5EB8369A911A44A4A3D1CF254A976A61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05FFCF3B" w14:textId="7EB919C1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1544940992"/>
            <w:placeholder>
              <w:docPart w:val="593620B7708C4EF09EC8F3DDD8763DAA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553450D1" w14:textId="2E3BF217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12928771"/>
            <w:placeholder>
              <w:docPart w:val="8414114BABD34968A81B310BDA67B00C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41BDC22E" w14:textId="143FBEDD" w:rsidR="00CD3C39" w:rsidRPr="00F22498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1547799755"/>
            <w:placeholder>
              <w:docPart w:val="AE8A101383EB4F488A432B10F8CB0294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54884195" w14:textId="4F6A20C5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918525101"/>
            <w:placeholder>
              <w:docPart w:val="382555AA634D4B7D8D6148D690737FBB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661CA2A8" w14:textId="0FE5EE57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1874073975"/>
            <w:placeholder>
              <w:docPart w:val="A17484EAA47942EA87F9DF0937A785FD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3CF18BDD" w14:textId="4875AD3F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2B111BD7" w14:textId="77777777" w:rsidTr="007C2C2E">
        <w:trPr>
          <w:trHeight w:val="410"/>
        </w:trPr>
        <w:tc>
          <w:tcPr>
            <w:tcW w:w="117" w:type="pct"/>
            <w:vAlign w:val="center"/>
          </w:tcPr>
          <w:p w14:paraId="59065B0D" w14:textId="4B4EA8FC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9</w:t>
            </w:r>
          </w:p>
        </w:tc>
        <w:sdt>
          <w:sdtPr>
            <w:rPr>
              <w:rStyle w:val="Estilo5Car"/>
            </w:rPr>
            <w:id w:val="-1867432341"/>
            <w:placeholder>
              <w:docPart w:val="12C7334F5E5C4747BD96AA3BABDB1070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63DFE2C1" w14:textId="6AACAC29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1665701668"/>
            <w:placeholder>
              <w:docPart w:val="115D9E0D4DCB4113BE41757A18E638FC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41589EB9" w14:textId="060ADB3D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1799294885"/>
            <w:placeholder>
              <w:docPart w:val="A99A7321264E48079314A7626C3C0500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1F0AE892" w14:textId="21C19556" w:rsidR="00CD3C39" w:rsidRPr="00F22498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-1328046662"/>
            <w:placeholder>
              <w:docPart w:val="7E05C836E84449E296A98E62CF8C94C2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216318E1" w14:textId="2384FFFB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756833183"/>
            <w:placeholder>
              <w:docPart w:val="B223E32056154E66AC0D3679D4716685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59E70709" w14:textId="3EB669CB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-85696616"/>
            <w:placeholder>
              <w:docPart w:val="B56B0FE0593F48B9B56B760D681C93E6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6119CBF6" w14:textId="54C7EB94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  <w:tr w:rsidR="00CD3C39" w:rsidRPr="00FC48B2" w14:paraId="74948A41" w14:textId="77777777" w:rsidTr="007C2C2E">
        <w:trPr>
          <w:trHeight w:val="410"/>
        </w:trPr>
        <w:tc>
          <w:tcPr>
            <w:tcW w:w="117" w:type="pct"/>
            <w:vAlign w:val="center"/>
          </w:tcPr>
          <w:p w14:paraId="1FDAB8A9" w14:textId="0A433C64" w:rsidR="00CD3C39" w:rsidRPr="00F56868" w:rsidRDefault="00CD3C39" w:rsidP="00CD3C39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color w:val="auto"/>
                <w:sz w:val="12"/>
                <w:szCs w:val="12"/>
              </w:rPr>
            </w:pPr>
            <w:r w:rsidRPr="00F56868">
              <w:rPr>
                <w:rFonts w:ascii="Montserrat Light" w:hAnsi="Montserrat Light"/>
                <w:color w:val="auto"/>
                <w:sz w:val="12"/>
                <w:szCs w:val="12"/>
              </w:rPr>
              <w:t>10</w:t>
            </w:r>
          </w:p>
        </w:tc>
        <w:sdt>
          <w:sdtPr>
            <w:rPr>
              <w:rStyle w:val="Estilo5Car"/>
            </w:rPr>
            <w:id w:val="-1311940525"/>
            <w:placeholder>
              <w:docPart w:val="5640FFC2A5404745BA93198BE5372DA4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221" w:type="pct"/>
                <w:vAlign w:val="center"/>
              </w:tcPr>
              <w:p w14:paraId="24EAE70A" w14:textId="510EA77A" w:rsidR="00CD3C39" w:rsidRPr="00FC48B2" w:rsidRDefault="00AC096F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814480323"/>
            <w:placeholder>
              <w:docPart w:val="B205A76EC85C495996BA42EF034FF151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845" w:type="pct"/>
                <w:vAlign w:val="center"/>
              </w:tcPr>
              <w:p w14:paraId="6123E568" w14:textId="715BA769" w:rsidR="00CD3C39" w:rsidRPr="00FC48B2" w:rsidRDefault="00E16719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actividad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613396515"/>
            <w:placeholder>
              <w:docPart w:val="B0E70EC924934494B42C194D0F29F60B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62AE3496" w14:textId="78F3A645" w:rsidR="00CD3C39" w:rsidRPr="00F22498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  <w:sdt>
          <w:sdtPr>
            <w:rPr>
              <w:rStyle w:val="Estilo5Car"/>
            </w:rPr>
            <w:id w:val="953224229"/>
            <w:placeholder>
              <w:docPart w:val="A9BDBBB45610429287056C4F21CEB307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1128" w:type="pct"/>
                <w:vAlign w:val="center"/>
              </w:tcPr>
              <w:p w14:paraId="1A2CF40F" w14:textId="12A97E09" w:rsidR="00CD3C39" w:rsidRPr="00FC48B2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FC48B2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4"/>
                    <w:szCs w:val="14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Style w:val="Estilo5Car"/>
            </w:rPr>
            <w:id w:val="-579294491"/>
            <w:placeholder>
              <w:docPart w:val="67171B8EEB87424686350EC2B8F9C802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4"/>
              <w:szCs w:val="14"/>
            </w:rPr>
          </w:sdtEndPr>
          <w:sdtContent>
            <w:tc>
              <w:tcPr>
                <w:tcW w:w="977" w:type="pct"/>
                <w:vAlign w:val="center"/>
              </w:tcPr>
              <w:p w14:paraId="0340E0B7" w14:textId="337FEAB6" w:rsidR="00CD3C39" w:rsidRPr="00F22498" w:rsidRDefault="00B45AF5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</w:pPr>
                <w:r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  <w:t>Responsable seguimiento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id w:val="1693026511"/>
            <w:placeholder>
              <w:docPart w:val="B4CD8B7998014088AAC697BCB8123574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6" w:type="pct"/>
                <w:vAlign w:val="center"/>
              </w:tcPr>
              <w:p w14:paraId="0DA6A757" w14:textId="60701775" w:rsidR="00CD3C39" w:rsidRPr="00FC48B2" w:rsidRDefault="0051635B" w:rsidP="00CD3C39">
                <w:pPr>
                  <w:pStyle w:val="Textoennegritaazul"/>
                  <w:tabs>
                    <w:tab w:val="left" w:pos="1346"/>
                  </w:tabs>
                  <w:spacing w:after="0"/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4"/>
                    <w:szCs w:val="14"/>
                    <w:lang w:val="es-CO" w:eastAsia="es-CO"/>
                  </w:rPr>
                </w:pPr>
                <w:r w:rsidRPr="00646107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2"/>
                    <w:szCs w:val="12"/>
                  </w:rPr>
                  <w:t>fecha</w:t>
                </w:r>
              </w:p>
            </w:tc>
          </w:sdtContent>
        </w:sdt>
      </w:tr>
    </w:tbl>
    <w:p w14:paraId="2A721B50" w14:textId="77777777" w:rsidR="00571ECE" w:rsidRPr="008035DB" w:rsidRDefault="00571ECE" w:rsidP="00256B15">
      <w:pPr>
        <w:pStyle w:val="Textoennegritaazul"/>
        <w:tabs>
          <w:tab w:val="left" w:pos="1346"/>
        </w:tabs>
        <w:ind w:left="540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615A0F3D" w14:textId="5A9E3C4A" w:rsidR="00591122" w:rsidRPr="00571ECE" w:rsidRDefault="00875901" w:rsidP="00A51B6E">
      <w:pPr>
        <w:pStyle w:val="Textoennegritaazul"/>
        <w:numPr>
          <w:ilvl w:val="0"/>
          <w:numId w:val="2"/>
        </w:numPr>
        <w:tabs>
          <w:tab w:val="left" w:pos="284"/>
          <w:tab w:val="left" w:pos="1346"/>
        </w:tabs>
        <w:ind w:left="567"/>
        <w:jc w:val="left"/>
        <w:rPr>
          <w:rFonts w:ascii="Montserrat SemiBold" w:hAnsi="Montserrat SemiBold"/>
          <w:b w:val="0"/>
          <w:bCs w:val="0"/>
          <w:color w:val="auto"/>
          <w:sz w:val="20"/>
          <w:szCs w:val="20"/>
        </w:rPr>
      </w:pPr>
      <w:r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Evaluación de </w:t>
      </w:r>
      <w:r w:rsidR="00591122" w:rsidRPr="00571ECE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Riesgos</w:t>
      </w:r>
      <w:r w:rsidR="006B34C7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>/Oportunidad</w:t>
      </w:r>
      <w:r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 y Cierre</w:t>
      </w:r>
      <w:r w:rsidR="009A2C01">
        <w:rPr>
          <w:rFonts w:ascii="Montserrat SemiBold" w:hAnsi="Montserrat SemiBold"/>
          <w:b w:val="0"/>
          <w:bCs w:val="0"/>
          <w:color w:val="auto"/>
          <w:sz w:val="20"/>
          <w:szCs w:val="20"/>
        </w:rPr>
        <w:t xml:space="preserve"> de la Acción de Mejora</w:t>
      </w:r>
    </w:p>
    <w:p w14:paraId="6B15EAE1" w14:textId="3E22BC9D" w:rsidR="00C4494D" w:rsidRPr="008035DB" w:rsidRDefault="007220DF" w:rsidP="004E7DE2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noProof/>
          <w:sz w:val="16"/>
          <w:szCs w:val="16"/>
          <w:lang w:bidi="es-ES"/>
        </w:rPr>
        <mc:AlternateContent>
          <mc:Choice Requires="wpg">
            <w:drawing>
              <wp:anchor distT="0" distB="0" distL="114300" distR="114300" simplePos="0" relativeHeight="251644920" behindDoc="1" locked="0" layoutInCell="1" allowOverlap="1" wp14:anchorId="323F5805" wp14:editId="5F5E55F8">
                <wp:simplePos x="0" y="0"/>
                <wp:positionH relativeFrom="column">
                  <wp:posOffset>80645</wp:posOffset>
                </wp:positionH>
                <wp:positionV relativeFrom="paragraph">
                  <wp:posOffset>88265</wp:posOffset>
                </wp:positionV>
                <wp:extent cx="6639005" cy="2799401"/>
                <wp:effectExtent l="0" t="0" r="9525" b="127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005" cy="2799401"/>
                          <a:chOff x="0" y="0"/>
                          <a:chExt cx="8328025" cy="3433942"/>
                        </a:xfrm>
                      </wpg:grpSpPr>
                      <wps:wsp>
                        <wps:cNvPr id="162" name="Rectángulo: esquinas redondeadas 66">
                          <a:extLst>
                            <a:ext uri="{FF2B5EF4-FFF2-40B4-BE49-F238E27FC236}">
                              <a16:creationId xmlns:a16="http://schemas.microsoft.com/office/drawing/2014/main" id="{00000000-0008-0000-0000-0000A200000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328025" cy="3433942"/>
                          </a:xfrm>
                          <a:prstGeom prst="roundRect">
                            <a:avLst>
                              <a:gd name="adj" fmla="val 571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vertOverflow="clip" horzOverflow="clip" rtlCol="0" anchor="t"/>
                      </wps:wsp>
                      <wpg:grpSp>
                        <wpg:cNvPr id="268" name="Grupo 268"/>
                        <wpg:cNvGrpSpPr/>
                        <wpg:grpSpPr>
                          <a:xfrm>
                            <a:off x="131674" y="1687150"/>
                            <a:ext cx="1588909" cy="226153"/>
                            <a:chOff x="2126966" y="252690"/>
                            <a:chExt cx="2066935" cy="310307"/>
                          </a:xfrm>
                        </wpg:grpSpPr>
                        <wps:wsp>
                          <wps:cNvPr id="269" name="Rectángulo: esquinas redondeadas 269"/>
                          <wps:cNvSpPr/>
                          <wps:spPr>
                            <a:xfrm>
                              <a:off x="2126966" y="252690"/>
                              <a:ext cx="1676401" cy="304800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3A6BA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</w:pPr>
                                <w:r w:rsidRPr="00A23C03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  <w:t>Nuevo riesgo</w:t>
                                </w:r>
                              </w:p>
                            </w:txbxContent>
                          </wps:txbx>
                          <wps:bodyPr tIns="0" bIns="0" rtlCol="0" anchor="t"/>
                        </wps:wsp>
                        <wps:wsp>
                          <wps:cNvPr id="270" name="Rectángulo: esquinas redondeadas 270"/>
                          <wps:cNvSpPr/>
                          <wps:spPr>
                            <a:xfrm>
                              <a:off x="3877280" y="258197"/>
                              <a:ext cx="316621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76" name="Grupo 276"/>
                        <wpg:cNvGrpSpPr/>
                        <wpg:grpSpPr>
                          <a:xfrm>
                            <a:off x="125323" y="2028699"/>
                            <a:ext cx="3950336" cy="1145986"/>
                            <a:chOff x="22913" y="-243257"/>
                            <a:chExt cx="3950738" cy="1484355"/>
                          </a:xfrm>
                        </wpg:grpSpPr>
                        <wps:wsp>
                          <wps:cNvPr id="187" name="Rectángulo: esquinas redondeadas 111">
                            <a:extLst>
                              <a:ext uri="{FF2B5EF4-FFF2-40B4-BE49-F238E27FC236}">
                                <a16:creationId xmlns:a16="http://schemas.microsoft.com/office/drawing/2014/main" id="{00000000-0008-0000-0000-0000BB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913" y="-243257"/>
                              <a:ext cx="3950738" cy="267137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01066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 w:rsidRPr="00A23C03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  <w:t>Descripción del nuevo riesgo</w:t>
                                </w:r>
                              </w:p>
                            </w:txbxContent>
                          </wps:txbx>
                          <wps:bodyPr vertOverflow="clip" horzOverflow="clip" wrap="square" tIns="0" bIns="0" rtlCol="0" anchor="t">
                            <a:noAutofit/>
                          </wps:bodyPr>
                        </wps:wsp>
                        <wps:wsp>
                          <wps:cNvPr id="167" name="Rectángulo: esquinas redondeadas 115">
                            <a:extLst>
                              <a:ext uri="{FF2B5EF4-FFF2-40B4-BE49-F238E27FC236}">
                                <a16:creationId xmlns:a16="http://schemas.microsoft.com/office/drawing/2014/main" id="{00000000-0008-0000-0000-0000A7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405" y="32063"/>
                              <a:ext cx="3934902" cy="1209035"/>
                            </a:xfrm>
                            <a:prstGeom prst="roundRect">
                              <a:avLst>
                                <a:gd name="adj" fmla="val 723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</wpg:grpSp>
                      <wpg:grpSp>
                        <wpg:cNvPr id="275" name="Grupo 275"/>
                        <wpg:cNvGrpSpPr/>
                        <wpg:grpSpPr>
                          <a:xfrm>
                            <a:off x="4279392" y="555955"/>
                            <a:ext cx="3945890" cy="942862"/>
                            <a:chOff x="0" y="0"/>
                            <a:chExt cx="5436235" cy="954399"/>
                          </a:xfrm>
                        </wpg:grpSpPr>
                        <wps:wsp>
                          <wps:cNvPr id="168" name="Rectángulo: esquinas redondeadas 115">
                            <a:extLst>
                              <a:ext uri="{FF2B5EF4-FFF2-40B4-BE49-F238E27FC236}">
                                <a16:creationId xmlns:a16="http://schemas.microsoft.com/office/drawing/2014/main" id="{00000000-0008-0000-0000-0000A8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23822"/>
                              <a:ext cx="5436235" cy="730577"/>
                            </a:xfrm>
                            <a:prstGeom prst="roundRect">
                              <a:avLst>
                                <a:gd name="adj" fmla="val 723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  <wps:wsp>
                          <wps:cNvPr id="207" name="Rectángulo: esquinas redondeadas 111">
                            <a:extLst>
                              <a:ext uri="{FF2B5EF4-FFF2-40B4-BE49-F238E27FC236}">
                                <a16:creationId xmlns:a16="http://schemas.microsoft.com/office/drawing/2014/main" id="{00000000-0008-0000-0000-0000CF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5436235" cy="214993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E2094C" w14:textId="77777777" w:rsidR="004E7DE2" w:rsidRPr="00A23C03" w:rsidRDefault="004E7DE2" w:rsidP="004E7DE2">
                                <w:pPr>
                                  <w:shd w:val="clear" w:color="auto" w:fill="D1164C"/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  <w:t>Motivo ¿Por qué no aplica?</w:t>
                                </w:r>
                              </w:p>
                            </w:txbxContent>
                          </wps:txbx>
                          <wps:bodyPr vertOverflow="clip" horzOverflow="clip" wrap="square" tIns="0" bIns="0" rtlCol="0" anchor="t">
                            <a:noAutofit/>
                          </wps:bodyPr>
                        </wps:wsp>
                      </wpg:grpSp>
                      <wpg:grpSp>
                        <wpg:cNvPr id="277" name="Grupo 277"/>
                        <wpg:cNvGrpSpPr/>
                        <wpg:grpSpPr>
                          <a:xfrm>
                            <a:off x="4264762" y="2025975"/>
                            <a:ext cx="3950335" cy="1136009"/>
                            <a:chOff x="0" y="-245340"/>
                            <a:chExt cx="3950738" cy="1462867"/>
                          </a:xfrm>
                        </wpg:grpSpPr>
                        <wps:wsp>
                          <wps:cNvPr id="209" name="Rectángulo: esquinas redondeadas 111">
                            <a:extLst>
                              <a:ext uri="{FF2B5EF4-FFF2-40B4-BE49-F238E27FC236}">
                                <a16:creationId xmlns:a16="http://schemas.microsoft.com/office/drawing/2014/main" id="{00000000-0008-0000-0000-0000D1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-245340"/>
                              <a:ext cx="3950738" cy="266700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B8659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</w:pPr>
                                <w:r w:rsidRPr="00A23C03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  <w:t>Acción para mitigar el nuevo riesgo</w:t>
                                </w:r>
                              </w:p>
                            </w:txbxContent>
                          </wps:txbx>
                          <wps:bodyPr vertOverflow="clip" horzOverflow="clip" wrap="square" tIns="0" bIns="0" rtlCol="0" anchor="t">
                            <a:noAutofit/>
                          </wps:bodyPr>
                        </wps:wsp>
                        <wps:wsp>
                          <wps:cNvPr id="210" name="Rectángulo: esquinas redondeadas 115">
                            <a:extLst>
                              <a:ext uri="{FF2B5EF4-FFF2-40B4-BE49-F238E27FC236}">
                                <a16:creationId xmlns:a16="http://schemas.microsoft.com/office/drawing/2014/main" id="{00000000-0008-0000-0000-0000D2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4999"/>
                              <a:ext cx="3950335" cy="1192528"/>
                            </a:xfrm>
                            <a:prstGeom prst="roundRect">
                              <a:avLst>
                                <a:gd name="adj" fmla="val 723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</wpg:grpSp>
                      <wpg:grpSp>
                        <wpg:cNvPr id="278" name="Grupo 278"/>
                        <wpg:cNvGrpSpPr/>
                        <wpg:grpSpPr>
                          <a:xfrm>
                            <a:off x="131674" y="555875"/>
                            <a:ext cx="3945890" cy="911187"/>
                            <a:chOff x="0" y="-81"/>
                            <a:chExt cx="5436235" cy="921856"/>
                          </a:xfrm>
                        </wpg:grpSpPr>
                        <wps:wsp>
                          <wps:cNvPr id="279" name="Rectángulo: esquinas redondeadas 115"/>
                          <wps:cNvSpPr/>
                          <wps:spPr>
                            <a:xfrm>
                              <a:off x="0" y="210992"/>
                              <a:ext cx="5436235" cy="710783"/>
                            </a:xfrm>
                            <a:prstGeom prst="roundRect">
                              <a:avLst>
                                <a:gd name="adj" fmla="val 723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  <wps:wsp>
                          <wps:cNvPr id="280" name="Rectángulo: esquinas redondeadas 111"/>
                          <wps:cNvSpPr/>
                          <wps:spPr>
                            <a:xfrm>
                              <a:off x="0" y="-81"/>
                              <a:ext cx="5436235" cy="214962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ADC0BA" w14:textId="77777777" w:rsidR="004E7DE2" w:rsidRPr="00A23C03" w:rsidRDefault="004E7DE2" w:rsidP="004E7DE2">
                                <w:pPr>
                                  <w:shd w:val="clear" w:color="auto" w:fill="D1164C"/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</w:pPr>
                                <w:r w:rsidRPr="00A23C03"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</w:rPr>
                                  <w:t>Actualización de la acción para mitigar el riesgo</w:t>
                                </w:r>
                              </w:p>
                            </w:txbxContent>
                          </wps:txbx>
                          <wps:bodyPr vertOverflow="clip" horzOverflow="clip" wrap="square" tIns="0" bIns="0" rtlCol="0" anchor="t">
                            <a:noAutofit/>
                          </wps:bodyPr>
                        </wps:wsp>
                      </wpg:grpSp>
                      <wpg:grpSp>
                        <wpg:cNvPr id="281" name="Grupo 281"/>
                        <wpg:cNvGrpSpPr/>
                        <wpg:grpSpPr>
                          <a:xfrm>
                            <a:off x="168250" y="182880"/>
                            <a:ext cx="1596224" cy="222140"/>
                            <a:chOff x="2117450" y="426973"/>
                            <a:chExt cx="2076451" cy="304800"/>
                          </a:xfrm>
                        </wpg:grpSpPr>
                        <wps:wsp>
                          <wps:cNvPr id="282" name="Rectángulo: esquinas redondeadas 282"/>
                          <wps:cNvSpPr/>
                          <wps:spPr>
                            <a:xfrm>
                              <a:off x="2117450" y="426973"/>
                              <a:ext cx="1676401" cy="304800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9EA65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  <w:t>Riesgo Existente</w:t>
                                </w:r>
                              </w:p>
                            </w:txbxContent>
                          </wps:txbx>
                          <wps:bodyPr tIns="0" bIns="0" rtlCol="0" anchor="t"/>
                        </wps:wsp>
                        <wps:wsp>
                          <wps:cNvPr id="283" name="Rectángulo: esquinas redondeadas 283"/>
                          <wps:cNvSpPr/>
                          <wps:spPr>
                            <a:xfrm>
                              <a:off x="3877280" y="426973"/>
                              <a:ext cx="316621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84" name="Grupo 284"/>
                        <wpg:cNvGrpSpPr/>
                        <wpg:grpSpPr>
                          <a:xfrm>
                            <a:off x="4279392" y="182880"/>
                            <a:ext cx="1596224" cy="222140"/>
                            <a:chOff x="2117450" y="426973"/>
                            <a:chExt cx="2076451" cy="304800"/>
                          </a:xfrm>
                        </wpg:grpSpPr>
                        <wps:wsp>
                          <wps:cNvPr id="285" name="Rectángulo: esquinas redondeadas 285"/>
                          <wps:cNvSpPr/>
                          <wps:spPr>
                            <a:xfrm>
                              <a:off x="2117450" y="426973"/>
                              <a:ext cx="1676401" cy="304800"/>
                            </a:xfrm>
                            <a:prstGeom prst="roundRect">
                              <a:avLst/>
                            </a:prstGeom>
                            <a:solidFill>
                              <a:srgbClr val="D1164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3FC49C" w14:textId="77777777" w:rsidR="004E7DE2" w:rsidRPr="00A23C03" w:rsidRDefault="004E7DE2" w:rsidP="004E7DE2">
                                <w:pP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Montserrat SemiBold" w:hAnsi="Montserrat SemiBold" w:cstheme="minorBidi"/>
                                    <w:color w:val="FFFFFF" w:themeColor="light1"/>
                                    <w:sz w:val="18"/>
                                    <w:szCs w:val="18"/>
                                    <w:lang w:val="es-CO"/>
                                  </w:rPr>
                                  <w:t>No Aplica</w:t>
                                </w:r>
                              </w:p>
                            </w:txbxContent>
                          </wps:txbx>
                          <wps:bodyPr tIns="0" bIns="0" rtlCol="0" anchor="t"/>
                        </wps:wsp>
                        <wps:wsp>
                          <wps:cNvPr id="286" name="Rectángulo: esquinas redondeadas 286"/>
                          <wps:cNvSpPr/>
                          <wps:spPr>
                            <a:xfrm>
                              <a:off x="3877280" y="426973"/>
                              <a:ext cx="316621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F5805" id="Grupo 48" o:spid="_x0000_s1125" style="position:absolute;margin-left:6.35pt;margin-top:6.95pt;width:522.75pt;height:220.45pt;z-index:-251671560;mso-width-relative:margin;mso-height-relative:margin" coordsize="83280,3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">
                <v:roundrect id="Rectángulo: esquinas redondeadas 66" o:spid="_x0000_s1126" style="position:absolute;width:83280;height:34339;visibility:visible;mso-wrap-style:square;v-text-anchor:top" arcsize="37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" fillcolor="#d8d8d8 [2732]" stroked="f" strokeweight=".5pt"/>
                <v:group id="Grupo 268" o:spid="_x0000_s1127" style="position:absolute;left:1316;top:16871;width:15889;height:2262" coordorigin="21269,2526" coordsize="20669,3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roundrect id="Rectángulo: esquinas redondeadas 269" o:spid="_x0000_s1128" style="position:absolute;left:21269;top:2526;width:1676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" fillcolor="#d1164c" stroked="f" strokeweight="1pt">
                    <v:textbox inset=",0,,0">
                      <w:txbxContent>
                        <w:p w14:paraId="54C3A6BA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</w:pPr>
                          <w:r w:rsidRPr="00A23C03"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  <w:t>Nuevo riesgo</w:t>
                          </w:r>
                        </w:p>
                      </w:txbxContent>
                    </v:textbox>
                  </v:roundrect>
                  <v:roundrect id="Rectángulo: esquinas redondeadas 270" o:spid="_x0000_s1129" style="position:absolute;left:38772;top:2581;width:316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" fillcolor="white [3212]" stroked="f" strokeweight="1pt"/>
                </v:group>
                <v:group id="Grupo 276" o:spid="_x0000_s1130" style="position:absolute;left:1253;top:20286;width:39503;height:11460" coordorigin="229,-2432" coordsize="39507,14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roundrect id="Rectángulo: esquinas redondeadas 111" o:spid="_x0000_s1131" style="position:absolute;left:229;top:-2432;width:39507;height:2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" fillcolor="#d1164c" stroked="f" strokeweight="1pt">
                    <v:textbox inset=",0,,0">
                      <w:txbxContent>
                        <w:p w14:paraId="70E01066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</w:pPr>
                          <w:r w:rsidRPr="00A23C03"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  <w:t>Descripción del nuevo riesgo</w:t>
                          </w:r>
                        </w:p>
                      </w:txbxContent>
                    </v:textbox>
                  </v:roundrect>
                  <v:roundrect id="Rectángulo: esquinas redondeadas 115" o:spid="_x0000_s1132" style="position:absolute;left:254;top:320;width:39349;height:12090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" fillcolor="white [3212]" stroked="f" strokeweight="1pt"/>
                </v:group>
                <v:group id="Grupo 275" o:spid="_x0000_s1133" style="position:absolute;left:42793;top:5559;width:39459;height:9429" coordsize="54362,9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oundrect id="Rectángulo: esquinas redondeadas 115" o:spid="_x0000_s1134" style="position:absolute;top:2238;width:54362;height:7305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" fillcolor="white [3212]" stroked="f" strokeweight="1pt"/>
                  <v:roundrect id="Rectángulo: esquinas redondeadas 111" o:spid="_x0000_s1135" style="position:absolute;width:54362;height:21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" fillcolor="#d1164c" stroked="f" strokeweight="1pt">
                    <v:textbox inset=",0,,0">
                      <w:txbxContent>
                        <w:p w14:paraId="5EE2094C" w14:textId="77777777" w:rsidR="004E7DE2" w:rsidRPr="00A23C03" w:rsidRDefault="004E7DE2" w:rsidP="004E7DE2">
                          <w:pPr>
                            <w:shd w:val="clear" w:color="auto" w:fill="D1164C"/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  <w:t>Motivo ¿Por qué no aplica?</w:t>
                          </w:r>
                        </w:p>
                      </w:txbxContent>
                    </v:textbox>
                  </v:roundrect>
                </v:group>
                <v:group id="Grupo 277" o:spid="_x0000_s1136" style="position:absolute;left:42647;top:20259;width:39503;height:11360" coordorigin=",-2453" coordsize="39507,1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roundrect id="Rectángulo: esquinas redondeadas 111" o:spid="_x0000_s1137" style="position:absolute;top:-2453;width:39507;height:266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" fillcolor="#d1164c" stroked="f" strokeweight="1pt">
                    <v:textbox inset=",0,,0">
                      <w:txbxContent>
                        <w:p w14:paraId="208B8659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</w:pPr>
                          <w:r w:rsidRPr="00A23C03"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  <w:t>Acción para mitigar el nuevo riesgo</w:t>
                          </w:r>
                        </w:p>
                      </w:txbxContent>
                    </v:textbox>
                  </v:roundrect>
                  <v:roundrect id="Rectángulo: esquinas redondeadas 115" o:spid="_x0000_s1138" style="position:absolute;top:249;width:39503;height:11926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" fillcolor="white [3212]" stroked="f" strokeweight="1pt"/>
                </v:group>
                <v:group id="Grupo 278" o:spid="_x0000_s1139" style="position:absolute;left:1316;top:5558;width:39459;height:9112" coordorigin="" coordsize="54362,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oundrect id="Rectángulo: esquinas redondeadas 115" o:spid="_x0000_s1140" style="position:absolute;top:2109;width:54362;height:7108;visibility:visible;mso-wrap-style:square;v-text-anchor:top" arcsize="47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" fillcolor="white [3212]" stroked="f" strokeweight="1pt"/>
                  <v:roundrect id="Rectángulo: esquinas redondeadas 111" o:spid="_x0000_s1141" style="position:absolute;width:54362;height:21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" fillcolor="#d1164c" stroked="f" strokeweight="1pt">
                    <v:textbox inset=",0,,0">
                      <w:txbxContent>
                        <w:p w14:paraId="23ADC0BA" w14:textId="77777777" w:rsidR="004E7DE2" w:rsidRPr="00A23C03" w:rsidRDefault="004E7DE2" w:rsidP="004E7DE2">
                          <w:pPr>
                            <w:shd w:val="clear" w:color="auto" w:fill="D1164C"/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</w:pPr>
                          <w:r w:rsidRPr="00A23C03"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</w:rPr>
                            <w:t>Actualización de la acción para mitigar el riesgo</w:t>
                          </w:r>
                        </w:p>
                      </w:txbxContent>
                    </v:textbox>
                  </v:roundrect>
                </v:group>
                <v:group id="Grupo 281" o:spid="_x0000_s1142" style="position:absolute;left:1682;top:1828;width:15962;height:2222" coordorigin="21174,4269" coordsize="2076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roundrect id="Rectángulo: esquinas redondeadas 282" o:spid="_x0000_s1143" style="position:absolute;left:21174;top:4269;width:1676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" fillcolor="#d1164c" stroked="f" strokeweight="1pt">
                    <v:textbox inset=",0,,0">
                      <w:txbxContent>
                        <w:p w14:paraId="0B19EA65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  <w:t>Riesgo Existente</w:t>
                          </w:r>
                        </w:p>
                      </w:txbxContent>
                    </v:textbox>
                  </v:roundrect>
                  <v:roundrect id="Rectángulo: esquinas redondeadas 283" o:spid="_x0000_s1144" style="position:absolute;left:38772;top:4269;width:316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" fillcolor="white [3212]" stroked="f" strokeweight="1pt"/>
                </v:group>
                <v:group id="Grupo 284" o:spid="_x0000_s1145" style="position:absolute;left:42793;top:1828;width:15963;height:2222" coordorigin="21174,4269" coordsize="2076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roundrect id="Rectángulo: esquinas redondeadas 285" o:spid="_x0000_s1146" style="position:absolute;left:21174;top:4269;width:16764;height:30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" fillcolor="#d1164c" stroked="f" strokeweight="1pt">
                    <v:textbox inset=",0,,0">
                      <w:txbxContent>
                        <w:p w14:paraId="043FC49C" w14:textId="77777777" w:rsidR="004E7DE2" w:rsidRPr="00A23C03" w:rsidRDefault="004E7DE2" w:rsidP="004E7DE2">
                          <w:pP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rFonts w:ascii="Montserrat SemiBold" w:hAnsi="Montserrat SemiBold" w:cstheme="minorBidi"/>
                              <w:color w:val="FFFFFF" w:themeColor="light1"/>
                              <w:sz w:val="18"/>
                              <w:szCs w:val="18"/>
                              <w:lang w:val="es-CO"/>
                            </w:rPr>
                            <w:t>No Aplica</w:t>
                          </w:r>
                        </w:p>
                      </w:txbxContent>
                    </v:textbox>
                  </v:roundrect>
                  <v:roundrect id="Rectángulo: esquinas redondeadas 286" o:spid="_x0000_s1147" style="position:absolute;left:38772;top:4269;width:316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" fillcolor="white [3212]" stroked="f" strokeweight="1pt"/>
                </v:group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tblpX="27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44"/>
        <w:gridCol w:w="423"/>
        <w:gridCol w:w="2839"/>
        <w:gridCol w:w="236"/>
        <w:gridCol w:w="1626"/>
        <w:gridCol w:w="417"/>
        <w:gridCol w:w="3079"/>
      </w:tblGrid>
      <w:tr w:rsidR="007220DF" w:rsidRPr="008035DB" w14:paraId="70BA70B9" w14:textId="77777777" w:rsidTr="00CA6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tcW w:w="1699" w:type="dxa"/>
            <w:gridSpan w:val="2"/>
            <w:vAlign w:val="center"/>
          </w:tcPr>
          <w:p w14:paraId="433F8AEB" w14:textId="70E8A837" w:rsidR="00235541" w:rsidRPr="008035DB" w:rsidRDefault="006B34C7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</w:pPr>
            <w:r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  <w:t xml:space="preserve">               </w:t>
            </w:r>
          </w:p>
        </w:tc>
        <w:tc>
          <w:tcPr>
            <w:tcW w:w="423" w:type="dxa"/>
            <w:vAlign w:val="center"/>
          </w:tcPr>
          <w:p w14:paraId="77C13382" w14:textId="591B3F5F" w:rsidR="00235541" w:rsidRPr="008035DB" w:rsidRDefault="00000000" w:rsidP="000D331A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olor w:val="auto"/>
                  <w:sz w:val="16"/>
                  <w:szCs w:val="16"/>
                </w:rPr>
                <w:id w:val="-21628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20DF" w:rsidRPr="008035DB">
                  <w:rPr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2839" w:type="dxa"/>
            <w:vAlign w:val="center"/>
          </w:tcPr>
          <w:p w14:paraId="70F59A8D" w14:textId="65AD22F3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862" w:type="dxa"/>
            <w:gridSpan w:val="2"/>
            <w:vAlign w:val="center"/>
          </w:tcPr>
          <w:p w14:paraId="3117C666" w14:textId="77777777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782313AA" w14:textId="6A2E7E68" w:rsidR="00235541" w:rsidRPr="008035DB" w:rsidRDefault="00000000" w:rsidP="000D331A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aps w:val="0"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olor w:val="auto"/>
                  <w:sz w:val="16"/>
                  <w:szCs w:val="16"/>
                </w:rPr>
                <w:id w:val="-1517763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56E0" w:rsidRPr="008035DB">
                  <w:rPr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3079" w:type="dxa"/>
            <w:vAlign w:val="center"/>
          </w:tcPr>
          <w:p w14:paraId="19371201" w14:textId="5B464026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235541" w:rsidRPr="008035DB" w14:paraId="110B418D" w14:textId="77777777" w:rsidTr="00CA6568">
        <w:trPr>
          <w:trHeight w:val="401"/>
        </w:trPr>
        <w:tc>
          <w:tcPr>
            <w:tcW w:w="4961" w:type="dxa"/>
            <w:gridSpan w:val="4"/>
            <w:vAlign w:val="center"/>
          </w:tcPr>
          <w:p w14:paraId="05A8D97A" w14:textId="77777777" w:rsidR="00235541" w:rsidRPr="008035DB" w:rsidRDefault="00235541" w:rsidP="000D331A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2BA99B" w14:textId="77777777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Align w:val="center"/>
          </w:tcPr>
          <w:p w14:paraId="39ABDB5D" w14:textId="02171921" w:rsidR="00235541" w:rsidRPr="008035DB" w:rsidRDefault="00235541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5901EE" w:rsidRPr="008035DB" w14:paraId="1CB2785A" w14:textId="77777777" w:rsidTr="00CA6568">
        <w:sdt>
          <w:sdtPr>
            <w:rPr>
              <w:rStyle w:val="Estilo5Car"/>
            </w:rPr>
            <w:id w:val="-1847085525"/>
            <w:lock w:val="sdtLocked"/>
            <w:placeholder>
              <w:docPart w:val="6517002C073641A583FD5DB5F7823C61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4961" w:type="dxa"/>
                <w:gridSpan w:val="4"/>
                <w:vMerge w:val="restart"/>
              </w:tcPr>
              <w:p w14:paraId="77DE6BA0" w14:textId="7A1C1EEC" w:rsidR="005901EE" w:rsidRPr="008035DB" w:rsidRDefault="00082DB8" w:rsidP="000D331A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  <w:tc>
          <w:tcPr>
            <w:tcW w:w="236" w:type="dxa"/>
            <w:vAlign w:val="center"/>
          </w:tcPr>
          <w:p w14:paraId="5318AE1F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Estilo5Car"/>
            </w:rPr>
            <w:id w:val="435940521"/>
            <w:lock w:val="sdtLocked"/>
            <w:placeholder>
              <w:docPart w:val="B5AD7878ECF3431ABA3F52AFC445C63E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5122" w:type="dxa"/>
                <w:gridSpan w:val="3"/>
                <w:vMerge w:val="restart"/>
              </w:tcPr>
              <w:p w14:paraId="2AD3DC2D" w14:textId="4695517B" w:rsidR="005901EE" w:rsidRPr="008035DB" w:rsidRDefault="00082DB8" w:rsidP="000D331A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5901EE" w:rsidRPr="008035DB" w14:paraId="0765D081" w14:textId="77777777" w:rsidTr="00CA6568">
        <w:tc>
          <w:tcPr>
            <w:tcW w:w="4961" w:type="dxa"/>
            <w:gridSpan w:val="4"/>
            <w:vMerge/>
            <w:vAlign w:val="center"/>
          </w:tcPr>
          <w:p w14:paraId="05BFCB8C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E9D2D6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Merge/>
            <w:vAlign w:val="center"/>
          </w:tcPr>
          <w:p w14:paraId="29F06BD7" w14:textId="014C79D0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5901EE" w:rsidRPr="008035DB" w14:paraId="7ACA5887" w14:textId="77777777" w:rsidTr="00CA6568">
        <w:tc>
          <w:tcPr>
            <w:tcW w:w="4961" w:type="dxa"/>
            <w:gridSpan w:val="4"/>
            <w:vMerge/>
            <w:vAlign w:val="center"/>
          </w:tcPr>
          <w:p w14:paraId="67FC9D95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187C8D" w14:textId="77777777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Merge/>
            <w:vAlign w:val="center"/>
          </w:tcPr>
          <w:p w14:paraId="61364A39" w14:textId="534DB4A8" w:rsidR="005901EE" w:rsidRPr="008035DB" w:rsidRDefault="005901EE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702FCB" w:rsidRPr="008035DB" w14:paraId="1EF8A9CE" w14:textId="77777777" w:rsidTr="00E93C52">
        <w:trPr>
          <w:trHeight w:val="295"/>
        </w:trPr>
        <w:tc>
          <w:tcPr>
            <w:tcW w:w="1555" w:type="dxa"/>
            <w:vAlign w:val="center"/>
          </w:tcPr>
          <w:p w14:paraId="52CFD395" w14:textId="77777777" w:rsidR="003456E0" w:rsidRPr="008035DB" w:rsidRDefault="003456E0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  <w:p w14:paraId="04A35A93" w14:textId="6BB0E78A" w:rsidR="00DE3B13" w:rsidRPr="008035DB" w:rsidRDefault="00DE3B13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aps/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9D67187" w14:textId="33DB43DD" w:rsidR="00082DB8" w:rsidRPr="008035DB" w:rsidRDefault="00000000" w:rsidP="00E93C52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aps/>
                <w:color w:val="auto"/>
                <w:sz w:val="16"/>
                <w:szCs w:val="16"/>
              </w:rPr>
            </w:pPr>
            <w:sdt>
              <w:sdtPr>
                <w:rPr>
                  <w:rFonts w:ascii="Montserrat Light" w:hAnsi="Montserrat Light"/>
                  <w:b w:val="0"/>
                  <w:bCs w:val="0"/>
                  <w:caps/>
                  <w:color w:val="auto"/>
                  <w:sz w:val="16"/>
                  <w:szCs w:val="16"/>
                </w:rPr>
                <w:id w:val="-591545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568">
                  <w:rPr>
                    <w:rFonts w:ascii="MS Gothic" w:eastAsia="MS Gothic" w:hAnsi="MS Gothic" w:hint="eastAsia"/>
                    <w:b w:val="0"/>
                    <w:bCs w:val="0"/>
                    <w:caps/>
                    <w:color w:val="auto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2839" w:type="dxa"/>
            <w:vAlign w:val="center"/>
          </w:tcPr>
          <w:p w14:paraId="02CDFD65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1862" w:type="dxa"/>
            <w:gridSpan w:val="2"/>
            <w:vAlign w:val="center"/>
          </w:tcPr>
          <w:p w14:paraId="337ECBC2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aps/>
                <w:color w:val="auto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225B9092" w14:textId="53349BB2" w:rsidR="00082DB8" w:rsidRPr="008035DB" w:rsidRDefault="00082DB8" w:rsidP="000D331A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aps/>
                <w:color w:val="auto"/>
                <w:sz w:val="16"/>
                <w:szCs w:val="16"/>
              </w:rPr>
            </w:pPr>
          </w:p>
        </w:tc>
        <w:tc>
          <w:tcPr>
            <w:tcW w:w="3079" w:type="dxa"/>
            <w:vAlign w:val="center"/>
          </w:tcPr>
          <w:p w14:paraId="2DC5F945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567070" w:rsidRPr="008035DB" w14:paraId="7C5E03AC" w14:textId="77777777" w:rsidTr="00CA6568">
        <w:trPr>
          <w:trHeight w:val="299"/>
        </w:trPr>
        <w:tc>
          <w:tcPr>
            <w:tcW w:w="4961" w:type="dxa"/>
            <w:gridSpan w:val="4"/>
            <w:vAlign w:val="center"/>
          </w:tcPr>
          <w:p w14:paraId="4497003A" w14:textId="77777777" w:rsidR="00082DB8" w:rsidRPr="00CA6568" w:rsidRDefault="00082DB8" w:rsidP="00CA6568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8"/>
                <w:szCs w:val="8"/>
              </w:rPr>
            </w:pPr>
          </w:p>
        </w:tc>
        <w:tc>
          <w:tcPr>
            <w:tcW w:w="5358" w:type="dxa"/>
            <w:gridSpan w:val="4"/>
            <w:vAlign w:val="center"/>
          </w:tcPr>
          <w:p w14:paraId="6FF09A58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spacing w:after="0"/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B055DF" w:rsidRPr="008035DB" w14:paraId="06C5AA7C" w14:textId="77777777" w:rsidTr="00CA6568">
        <w:sdt>
          <w:sdtPr>
            <w:rPr>
              <w:rStyle w:val="Estilo5Car"/>
            </w:rPr>
            <w:id w:val="-788973663"/>
            <w:lock w:val="sdtLocked"/>
            <w:placeholder>
              <w:docPart w:val="76FAF9B4F6B14A9182BA3E5344A7C944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4961" w:type="dxa"/>
                <w:gridSpan w:val="4"/>
                <w:vMerge w:val="restart"/>
              </w:tcPr>
              <w:p w14:paraId="7039D905" w14:textId="77777777" w:rsidR="00082DB8" w:rsidRPr="008035DB" w:rsidRDefault="00082DB8" w:rsidP="000D331A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  <w:tc>
          <w:tcPr>
            <w:tcW w:w="236" w:type="dxa"/>
            <w:vAlign w:val="center"/>
          </w:tcPr>
          <w:p w14:paraId="7647770B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sdt>
          <w:sdtPr>
            <w:rPr>
              <w:rStyle w:val="Estilo5Car"/>
            </w:rPr>
            <w:id w:val="1739356434"/>
            <w:lock w:val="sdtLocked"/>
            <w:placeholder>
              <w:docPart w:val="E65DB71CBE5A4F1CAF2CA09372722663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5122" w:type="dxa"/>
                <w:gridSpan w:val="3"/>
                <w:vMerge w:val="restart"/>
              </w:tcPr>
              <w:p w14:paraId="2EAEE64B" w14:textId="77777777" w:rsidR="00082DB8" w:rsidRPr="008035DB" w:rsidRDefault="00082DB8" w:rsidP="000D331A">
                <w:pPr>
                  <w:pStyle w:val="Textoennegritaazul"/>
                  <w:tabs>
                    <w:tab w:val="left" w:pos="1346"/>
                  </w:tabs>
                  <w:jc w:val="left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8035DB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</w:tr>
      <w:tr w:rsidR="007220DF" w:rsidRPr="008035DB" w14:paraId="4818823A" w14:textId="77777777" w:rsidTr="00CA6568">
        <w:tc>
          <w:tcPr>
            <w:tcW w:w="4961" w:type="dxa"/>
            <w:gridSpan w:val="4"/>
            <w:vMerge/>
            <w:vAlign w:val="center"/>
          </w:tcPr>
          <w:p w14:paraId="682A055A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F1C3147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Merge/>
            <w:vAlign w:val="center"/>
          </w:tcPr>
          <w:p w14:paraId="679B33A0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  <w:tr w:rsidR="007220DF" w:rsidRPr="008035DB" w14:paraId="5C6BA893" w14:textId="77777777" w:rsidTr="00CA6568">
        <w:tc>
          <w:tcPr>
            <w:tcW w:w="4961" w:type="dxa"/>
            <w:gridSpan w:val="4"/>
            <w:vMerge/>
            <w:vAlign w:val="center"/>
          </w:tcPr>
          <w:p w14:paraId="6F48C3A2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861284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122" w:type="dxa"/>
            <w:gridSpan w:val="3"/>
            <w:vMerge/>
            <w:vAlign w:val="center"/>
          </w:tcPr>
          <w:p w14:paraId="138124C0" w14:textId="77777777" w:rsidR="00082DB8" w:rsidRPr="008035DB" w:rsidRDefault="00082DB8" w:rsidP="000D331A">
            <w:pPr>
              <w:pStyle w:val="Textoennegritaazul"/>
              <w:tabs>
                <w:tab w:val="left" w:pos="1346"/>
              </w:tabs>
              <w:jc w:val="left"/>
              <w:rPr>
                <w:rFonts w:ascii="Montserrat Light" w:hAnsi="Montserrat Light"/>
                <w:b w:val="0"/>
                <w:bCs w:val="0"/>
                <w:color w:val="auto"/>
                <w:sz w:val="16"/>
                <w:szCs w:val="16"/>
              </w:rPr>
            </w:pPr>
          </w:p>
        </w:tc>
      </w:tr>
    </w:tbl>
    <w:p w14:paraId="44953475" w14:textId="6A604DA0" w:rsidR="00EA55E5" w:rsidRPr="008035DB" w:rsidRDefault="00DE3B13" w:rsidP="00EA55E5">
      <w:pPr>
        <w:pStyle w:val="Textoennegritaazul"/>
        <w:tabs>
          <w:tab w:val="left" w:pos="1346"/>
        </w:tabs>
        <w:ind w:left="567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br w:type="textWrapping" w:clear="all"/>
      </w:r>
      <w:r w:rsidR="00EA55E5"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14:paraId="681D68DF" w14:textId="73CF71C2" w:rsidR="00591122" w:rsidRPr="008035DB" w:rsidRDefault="00591122" w:rsidP="00591122">
      <w:pPr>
        <w:pStyle w:val="Textoennegritaazul"/>
        <w:tabs>
          <w:tab w:val="left" w:pos="1346"/>
        </w:tabs>
        <w:ind w:left="567"/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tbl>
      <w:tblPr>
        <w:tblStyle w:val="Tablaconcuadrculaclara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1067"/>
      </w:tblGrid>
      <w:tr w:rsidR="00111D69" w:rsidRPr="00FC48B2" w14:paraId="25634B9C" w14:textId="77777777" w:rsidTr="00CD3C39">
        <w:trPr>
          <w:trHeight w:val="351"/>
          <w:jc w:val="center"/>
        </w:trPr>
        <w:tc>
          <w:tcPr>
            <w:tcW w:w="2122" w:type="dxa"/>
            <w:shd w:val="clear" w:color="auto" w:fill="CD154A"/>
            <w:vAlign w:val="center"/>
          </w:tcPr>
          <w:p w14:paraId="2EC4F541" w14:textId="2EB11203" w:rsidR="00111D69" w:rsidRPr="00395D7D" w:rsidRDefault="00395D7D" w:rsidP="004C35A0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</w:pPr>
            <w:r w:rsidRPr="00395D7D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>Estado de la Acción de Mejora</w:t>
            </w:r>
          </w:p>
        </w:tc>
        <w:tc>
          <w:tcPr>
            <w:tcW w:w="3685" w:type="dxa"/>
            <w:shd w:val="clear" w:color="auto" w:fill="CD154A"/>
            <w:vAlign w:val="center"/>
          </w:tcPr>
          <w:p w14:paraId="55017BE7" w14:textId="3A01AE84" w:rsidR="00111D69" w:rsidRPr="00FC48B2" w:rsidRDefault="00111D69" w:rsidP="004C35A0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olor w:val="FFFFFF" w:themeColor="background1"/>
                <w:sz w:val="14"/>
                <w:szCs w:val="14"/>
              </w:rPr>
            </w:pPr>
            <w:r w:rsidRPr="00465BA1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>Responsable</w:t>
            </w:r>
            <w:r w:rsidR="00465BA1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 xml:space="preserve"> del Cierre</w:t>
            </w:r>
          </w:p>
        </w:tc>
        <w:tc>
          <w:tcPr>
            <w:tcW w:w="1067" w:type="dxa"/>
            <w:shd w:val="clear" w:color="auto" w:fill="CD154A"/>
            <w:vAlign w:val="center"/>
          </w:tcPr>
          <w:p w14:paraId="34FB3D16" w14:textId="174257E2" w:rsidR="00111D69" w:rsidRPr="00FC48B2" w:rsidRDefault="00111D69" w:rsidP="004C35A0">
            <w:pPr>
              <w:pStyle w:val="Textoennegritaazul"/>
              <w:tabs>
                <w:tab w:val="left" w:pos="1346"/>
              </w:tabs>
              <w:spacing w:after="0"/>
              <w:rPr>
                <w:rFonts w:ascii="Montserrat Light" w:hAnsi="Montserrat Light"/>
                <w:b w:val="0"/>
                <w:bCs w:val="0"/>
                <w:color w:val="FFFFFF" w:themeColor="background1"/>
                <w:sz w:val="14"/>
                <w:szCs w:val="14"/>
              </w:rPr>
            </w:pPr>
            <w:r w:rsidRPr="00465BA1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 xml:space="preserve">Fecha de </w:t>
            </w:r>
            <w:r w:rsidR="004C35A0">
              <w:rPr>
                <w:rFonts w:ascii="Montserrat SemiBold" w:hAnsi="Montserrat SemiBold"/>
                <w:b w:val="0"/>
                <w:bCs w:val="0"/>
                <w:color w:val="FFFFFF" w:themeColor="background1"/>
                <w:sz w:val="14"/>
                <w:szCs w:val="14"/>
              </w:rPr>
              <w:t>Cierre</w:t>
            </w:r>
          </w:p>
        </w:tc>
      </w:tr>
      <w:tr w:rsidR="00111D69" w:rsidRPr="00F22498" w14:paraId="3B40F08B" w14:textId="77777777" w:rsidTr="00CD3C39">
        <w:trPr>
          <w:trHeight w:val="416"/>
          <w:jc w:val="center"/>
        </w:trPr>
        <w:sdt>
          <w:sdtPr>
            <w:rPr>
              <w:rStyle w:val="Estilo5Car"/>
            </w:rPr>
            <w:id w:val="93919207"/>
            <w:lock w:val="sdtLocked"/>
            <w:placeholder>
              <w:docPart w:val="F372CD1DDE114743ADD8825A75BEC9D3"/>
            </w:placeholder>
            <w:showingPlcHdr/>
            <w:comboBox>
              <w:listItem w:value="Elija un elemento."/>
              <w:listItem w:displayText="Abierta" w:value="Abierta"/>
              <w:listItem w:displayText="Cerrada" w:value="Cerrada"/>
            </w:comboBox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2122" w:type="dxa"/>
                <w:vAlign w:val="center"/>
              </w:tcPr>
              <w:p w14:paraId="6D58789C" w14:textId="208A6B74" w:rsidR="00111D69" w:rsidRPr="004C35A0" w:rsidRDefault="00067E05" w:rsidP="004C35A0">
                <w:pPr>
                  <w:pStyle w:val="Textoennegritaazul"/>
                  <w:tabs>
                    <w:tab w:val="left" w:pos="1346"/>
                  </w:tabs>
                  <w:spacing w:after="0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4C35A0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Elija un elemento.</w:t>
                </w:r>
              </w:p>
            </w:tc>
          </w:sdtContent>
        </w:sdt>
        <w:sdt>
          <w:sdtPr>
            <w:rPr>
              <w:rStyle w:val="Estilo5Car"/>
            </w:rPr>
            <w:id w:val="-1357732602"/>
            <w:lock w:val="sdtLocked"/>
            <w:placeholder>
              <w:docPart w:val="13719B4614F543109CDD5C1D3C409A39"/>
            </w:placeholder>
            <w:showingPlcHdr/>
            <w:text w:multiLine="1"/>
          </w:sdtPr>
          <w:sdtEndPr>
            <w:rPr>
              <w:rStyle w:val="Fuentedeprrafopredeter"/>
              <w:rFonts w:asciiTheme="minorHAnsi" w:hAnsiTheme="minorHAnsi"/>
              <w:b w:val="0"/>
              <w:bCs w:val="0"/>
              <w:color w:val="auto"/>
              <w:sz w:val="16"/>
              <w:szCs w:val="16"/>
            </w:rPr>
          </w:sdtEndPr>
          <w:sdtContent>
            <w:tc>
              <w:tcPr>
                <w:tcW w:w="3685" w:type="dxa"/>
                <w:vAlign w:val="center"/>
              </w:tcPr>
              <w:p w14:paraId="7617E9D0" w14:textId="77777777" w:rsidR="00111D69" w:rsidRPr="004C35A0" w:rsidRDefault="00111D69" w:rsidP="004C35A0">
                <w:pPr>
                  <w:pStyle w:val="Textoennegritaazul"/>
                  <w:tabs>
                    <w:tab w:val="left" w:pos="1346"/>
                  </w:tabs>
                  <w:spacing w:after="0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4C35A0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  <w:id w:val="1168363756"/>
            <w:placeholder>
              <w:docPart w:val="ED145609E2F846D3ABB8A1CCFCFAE713"/>
            </w:placeholder>
            <w:showingPlcHdr/>
            <w:date w:fullDate="2023-01-12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067" w:type="dxa"/>
                <w:vAlign w:val="center"/>
              </w:tcPr>
              <w:p w14:paraId="0E71B532" w14:textId="77777777" w:rsidR="00111D69" w:rsidRPr="004C35A0" w:rsidRDefault="00111D69" w:rsidP="004C35A0">
                <w:pPr>
                  <w:pStyle w:val="Textoennegritaazul"/>
                  <w:tabs>
                    <w:tab w:val="left" w:pos="1346"/>
                  </w:tabs>
                  <w:spacing w:after="0"/>
                  <w:rPr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</w:pPr>
                <w:r w:rsidRPr="004C35A0">
                  <w:rPr>
                    <w:rStyle w:val="Textodelmarcadordeposicin"/>
                    <w:rFonts w:ascii="Montserrat Light" w:hAnsi="Montserrat Light"/>
                    <w:b w:val="0"/>
                    <w:bCs w:val="0"/>
                    <w:color w:val="auto"/>
                    <w:sz w:val="16"/>
                    <w:szCs w:val="16"/>
                  </w:rPr>
                  <w:t>fecha</w:t>
                </w:r>
              </w:p>
            </w:tc>
          </w:sdtContent>
        </w:sdt>
      </w:tr>
    </w:tbl>
    <w:p w14:paraId="436B5A71" w14:textId="2320253F" w:rsidR="004B62AC" w:rsidRDefault="004B62AC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6592FF87" w14:textId="77777777" w:rsidR="00A67CE9" w:rsidRDefault="00A67CE9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695EEDAC" w14:textId="77777777" w:rsidR="00A67CE9" w:rsidRDefault="00A67CE9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156A4ECA" w14:textId="77777777" w:rsidR="00A30C51" w:rsidRDefault="00A30C51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5C16E0A3" w14:textId="332AB0E5" w:rsidR="00A67CE9" w:rsidRDefault="00A67CE9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4E5CACE4" w14:textId="4AB39C6B" w:rsidR="00076332" w:rsidRDefault="00076332" w:rsidP="004D0FF8">
      <w:pPr>
        <w:rPr>
          <w:rFonts w:ascii="Montserrat Light" w:hAnsi="Montserrat Light"/>
          <w:b/>
          <w:bCs/>
          <w:sz w:val="20"/>
          <w:szCs w:val="20"/>
        </w:rPr>
      </w:pPr>
      <w:bookmarkStart w:id="1" w:name="_Hlk126587455"/>
      <w:r w:rsidRPr="00ED6257">
        <w:rPr>
          <w:rFonts w:ascii="Montserrat Light" w:hAnsi="Montserrat Light"/>
          <w:b/>
          <w:bCs/>
          <w:sz w:val="20"/>
          <w:szCs w:val="20"/>
        </w:rPr>
        <w:lastRenderedPageBreak/>
        <w:t>Control de versión</w:t>
      </w:r>
    </w:p>
    <w:p w14:paraId="67848B43" w14:textId="77777777" w:rsidR="00076332" w:rsidRDefault="00076332" w:rsidP="00076332">
      <w:pPr>
        <w:jc w:val="both"/>
        <w:rPr>
          <w:rFonts w:ascii="Montserrat Light" w:hAnsi="Montserrat Light"/>
          <w:b/>
          <w:bCs/>
          <w:sz w:val="20"/>
          <w:szCs w:val="20"/>
        </w:rPr>
      </w:pPr>
    </w:p>
    <w:tbl>
      <w:tblPr>
        <w:tblStyle w:val="Tablaconcuadrcula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9"/>
        <w:gridCol w:w="3232"/>
        <w:gridCol w:w="2487"/>
        <w:gridCol w:w="2313"/>
        <w:gridCol w:w="1865"/>
      </w:tblGrid>
      <w:tr w:rsidR="00076332" w:rsidRPr="00ED6257" w14:paraId="18DC9860" w14:textId="77777777" w:rsidTr="004D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54618BD5" w14:textId="77777777" w:rsidR="00076332" w:rsidRPr="00076332" w:rsidRDefault="00076332" w:rsidP="00924A04">
            <w:pPr>
              <w:rPr>
                <w:rFonts w:ascii="Montserrat Light" w:hAnsi="Montserrat Light"/>
                <w:b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sz w:val="12"/>
                <w:szCs w:val="12"/>
              </w:rPr>
              <w:t>#</w:t>
            </w:r>
          </w:p>
        </w:tc>
        <w:tc>
          <w:tcPr>
            <w:tcW w:w="1545" w:type="pct"/>
            <w:shd w:val="clear" w:color="auto" w:fill="D9D9D9" w:themeFill="background1" w:themeFillShade="D9"/>
            <w:vAlign w:val="center"/>
          </w:tcPr>
          <w:p w14:paraId="3D3E3E86" w14:textId="77777777" w:rsidR="00076332" w:rsidRPr="00076332" w:rsidRDefault="00076332" w:rsidP="00924A04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bCs/>
                <w:sz w:val="12"/>
                <w:szCs w:val="12"/>
              </w:rPr>
              <w:t>Descripción</w:t>
            </w:r>
          </w:p>
        </w:tc>
        <w:tc>
          <w:tcPr>
            <w:tcW w:w="1189" w:type="pct"/>
            <w:shd w:val="clear" w:color="auto" w:fill="D9D9D9" w:themeFill="background1" w:themeFillShade="D9"/>
            <w:vAlign w:val="center"/>
          </w:tcPr>
          <w:p w14:paraId="17F173D9" w14:textId="77777777" w:rsidR="00076332" w:rsidRPr="00076332" w:rsidRDefault="00076332" w:rsidP="00924A04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bCs/>
                <w:sz w:val="12"/>
                <w:szCs w:val="12"/>
              </w:rPr>
              <w:t>Elaboró</w:t>
            </w:r>
          </w:p>
        </w:tc>
        <w:tc>
          <w:tcPr>
            <w:tcW w:w="1106" w:type="pct"/>
            <w:shd w:val="clear" w:color="auto" w:fill="D9D9D9" w:themeFill="background1" w:themeFillShade="D9"/>
            <w:vAlign w:val="center"/>
          </w:tcPr>
          <w:p w14:paraId="24F60527" w14:textId="77777777" w:rsidR="00076332" w:rsidRPr="00076332" w:rsidRDefault="00076332" w:rsidP="00924A04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bCs/>
                <w:sz w:val="12"/>
                <w:szCs w:val="12"/>
              </w:rPr>
              <w:t>Aprobó</w:t>
            </w:r>
          </w:p>
        </w:tc>
        <w:tc>
          <w:tcPr>
            <w:tcW w:w="892" w:type="pct"/>
            <w:shd w:val="clear" w:color="auto" w:fill="D9D9D9" w:themeFill="background1" w:themeFillShade="D9"/>
            <w:vAlign w:val="center"/>
          </w:tcPr>
          <w:p w14:paraId="0D308149" w14:textId="77777777" w:rsidR="00076332" w:rsidRPr="00076332" w:rsidRDefault="00076332" w:rsidP="00924A04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b/>
                <w:bCs/>
                <w:sz w:val="12"/>
                <w:szCs w:val="12"/>
              </w:rPr>
              <w:t>Fecha</w:t>
            </w:r>
          </w:p>
        </w:tc>
      </w:tr>
      <w:tr w:rsidR="00076332" w:rsidRPr="00ED6257" w14:paraId="7BF00156" w14:textId="77777777" w:rsidTr="004D0FF8">
        <w:trPr>
          <w:trHeight w:val="134"/>
          <w:jc w:val="center"/>
        </w:trPr>
        <w:tc>
          <w:tcPr>
            <w:tcW w:w="267" w:type="pct"/>
            <w:vAlign w:val="center"/>
          </w:tcPr>
          <w:p w14:paraId="61CE5FF5" w14:textId="77777777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0</w:t>
            </w:r>
          </w:p>
        </w:tc>
        <w:tc>
          <w:tcPr>
            <w:tcW w:w="1545" w:type="pct"/>
            <w:vAlign w:val="center"/>
          </w:tcPr>
          <w:p w14:paraId="454425FA" w14:textId="4276B871" w:rsidR="00076332" w:rsidRPr="00076332" w:rsidRDefault="00076332" w:rsidP="00076332">
            <w:pPr>
              <w:rPr>
                <w:rFonts w:ascii="Montserrat Light" w:hAnsi="Montserrat Light"/>
                <w:b/>
                <w:bCs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Versión inicial del documento</w:t>
            </w:r>
          </w:p>
        </w:tc>
        <w:tc>
          <w:tcPr>
            <w:tcW w:w="1189" w:type="pct"/>
            <w:vAlign w:val="center"/>
          </w:tcPr>
          <w:p w14:paraId="6271B7D8" w14:textId="6F2017ED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A.M</w:t>
            </w:r>
          </w:p>
        </w:tc>
        <w:tc>
          <w:tcPr>
            <w:tcW w:w="1106" w:type="pct"/>
            <w:vAlign w:val="center"/>
          </w:tcPr>
          <w:p w14:paraId="3FA6B302" w14:textId="5F01A107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Omar Augusto Rojas</w:t>
            </w:r>
          </w:p>
        </w:tc>
        <w:tc>
          <w:tcPr>
            <w:tcW w:w="892" w:type="pct"/>
            <w:vAlign w:val="center"/>
          </w:tcPr>
          <w:p w14:paraId="792E2FE3" w14:textId="5021E9B0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23/11/2011</w:t>
            </w:r>
          </w:p>
        </w:tc>
      </w:tr>
      <w:tr w:rsidR="00076332" w:rsidRPr="00ED6257" w14:paraId="4B9DDB4F" w14:textId="77777777" w:rsidTr="004D0FF8">
        <w:trPr>
          <w:trHeight w:val="340"/>
          <w:jc w:val="center"/>
        </w:trPr>
        <w:tc>
          <w:tcPr>
            <w:tcW w:w="267" w:type="pct"/>
            <w:vAlign w:val="center"/>
          </w:tcPr>
          <w:p w14:paraId="23AD1C77" w14:textId="01F34EC1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9</w:t>
            </w:r>
          </w:p>
        </w:tc>
        <w:tc>
          <w:tcPr>
            <w:tcW w:w="1545" w:type="pct"/>
            <w:vAlign w:val="center"/>
          </w:tcPr>
          <w:p w14:paraId="4329C963" w14:textId="5F8E8CF5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Se incluye identificación del proceso/proyecto origen de la solicitud de AM</w:t>
            </w:r>
          </w:p>
        </w:tc>
        <w:tc>
          <w:tcPr>
            <w:tcW w:w="1189" w:type="pct"/>
            <w:vAlign w:val="center"/>
          </w:tcPr>
          <w:p w14:paraId="351FB1BC" w14:textId="3D42C321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Andrea Melo</w:t>
            </w:r>
          </w:p>
        </w:tc>
        <w:tc>
          <w:tcPr>
            <w:tcW w:w="1106" w:type="pct"/>
            <w:vAlign w:val="center"/>
          </w:tcPr>
          <w:p w14:paraId="1BF239D0" w14:textId="5C8B798F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Jackeline Ordoñez</w:t>
            </w:r>
          </w:p>
        </w:tc>
        <w:tc>
          <w:tcPr>
            <w:tcW w:w="892" w:type="pct"/>
            <w:vAlign w:val="center"/>
          </w:tcPr>
          <w:p w14:paraId="36A0A31A" w14:textId="400EEBF7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20/05/2013</w:t>
            </w:r>
          </w:p>
        </w:tc>
      </w:tr>
      <w:tr w:rsidR="00076332" w:rsidRPr="00ED6257" w14:paraId="50808B90" w14:textId="77777777" w:rsidTr="004D0FF8">
        <w:trPr>
          <w:trHeight w:val="262"/>
          <w:jc w:val="center"/>
        </w:trPr>
        <w:tc>
          <w:tcPr>
            <w:tcW w:w="267" w:type="pct"/>
            <w:vAlign w:val="center"/>
          </w:tcPr>
          <w:p w14:paraId="68BB674D" w14:textId="7F864A07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10</w:t>
            </w:r>
          </w:p>
        </w:tc>
        <w:tc>
          <w:tcPr>
            <w:tcW w:w="1545" w:type="pct"/>
            <w:vAlign w:val="center"/>
          </w:tcPr>
          <w:p w14:paraId="7876F28D" w14:textId="7AC27EE6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Actualización formato y logo</w:t>
            </w:r>
          </w:p>
        </w:tc>
        <w:tc>
          <w:tcPr>
            <w:tcW w:w="1189" w:type="pct"/>
            <w:vAlign w:val="center"/>
          </w:tcPr>
          <w:p w14:paraId="0643F58D" w14:textId="45448F59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Jackeline Ordoñez</w:t>
            </w:r>
          </w:p>
        </w:tc>
        <w:tc>
          <w:tcPr>
            <w:tcW w:w="1106" w:type="pct"/>
            <w:vAlign w:val="center"/>
          </w:tcPr>
          <w:p w14:paraId="782FCC1B" w14:textId="6DC351FE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Salvador Angulo</w:t>
            </w:r>
          </w:p>
        </w:tc>
        <w:tc>
          <w:tcPr>
            <w:tcW w:w="892" w:type="pct"/>
            <w:vAlign w:val="center"/>
          </w:tcPr>
          <w:p w14:paraId="5CB61640" w14:textId="177F3335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21/05/2014</w:t>
            </w:r>
          </w:p>
        </w:tc>
      </w:tr>
      <w:tr w:rsidR="00076332" w:rsidRPr="00ED6257" w14:paraId="0DC47F43" w14:textId="77777777" w:rsidTr="004D0FF8">
        <w:trPr>
          <w:trHeight w:val="262"/>
          <w:jc w:val="center"/>
        </w:trPr>
        <w:tc>
          <w:tcPr>
            <w:tcW w:w="267" w:type="pct"/>
            <w:vAlign w:val="center"/>
          </w:tcPr>
          <w:p w14:paraId="26A68087" w14:textId="01BBD484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11</w:t>
            </w:r>
          </w:p>
        </w:tc>
        <w:tc>
          <w:tcPr>
            <w:tcW w:w="1545" w:type="pct"/>
            <w:vAlign w:val="center"/>
          </w:tcPr>
          <w:p w14:paraId="5C9D8406" w14:textId="128B2CFA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Cambio de nombre y actualización de logo</w:t>
            </w:r>
          </w:p>
        </w:tc>
        <w:tc>
          <w:tcPr>
            <w:tcW w:w="1189" w:type="pct"/>
            <w:vAlign w:val="center"/>
          </w:tcPr>
          <w:p w14:paraId="21DEB0E0" w14:textId="723C124F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Anderson Carrillo</w:t>
            </w:r>
          </w:p>
        </w:tc>
        <w:tc>
          <w:tcPr>
            <w:tcW w:w="1106" w:type="pct"/>
            <w:vAlign w:val="center"/>
          </w:tcPr>
          <w:p w14:paraId="77343AEB" w14:textId="792D5E74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Jackeline Ordoñez</w:t>
            </w:r>
          </w:p>
        </w:tc>
        <w:tc>
          <w:tcPr>
            <w:tcW w:w="892" w:type="pct"/>
            <w:vAlign w:val="center"/>
          </w:tcPr>
          <w:p w14:paraId="29C53665" w14:textId="05DC2EE1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16/03/2018</w:t>
            </w:r>
          </w:p>
        </w:tc>
      </w:tr>
      <w:tr w:rsidR="00076332" w:rsidRPr="00ED6257" w14:paraId="3B946560" w14:textId="77777777" w:rsidTr="004D0FF8">
        <w:trPr>
          <w:trHeight w:val="329"/>
          <w:jc w:val="center"/>
        </w:trPr>
        <w:tc>
          <w:tcPr>
            <w:tcW w:w="267" w:type="pct"/>
            <w:vAlign w:val="center"/>
          </w:tcPr>
          <w:p w14:paraId="42B797D4" w14:textId="7A71A46B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12</w:t>
            </w:r>
          </w:p>
        </w:tc>
        <w:tc>
          <w:tcPr>
            <w:tcW w:w="1545" w:type="pct"/>
            <w:vAlign w:val="center"/>
          </w:tcPr>
          <w:p w14:paraId="18487835" w14:textId="00492A32" w:rsidR="00076332" w:rsidRPr="00076332" w:rsidRDefault="00076332" w:rsidP="00076332">
            <w:pPr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Actualización del formato a formulario y logo</w:t>
            </w:r>
          </w:p>
        </w:tc>
        <w:tc>
          <w:tcPr>
            <w:tcW w:w="1189" w:type="pct"/>
            <w:vAlign w:val="center"/>
          </w:tcPr>
          <w:p w14:paraId="2F385B14" w14:textId="05975DC2" w:rsidR="00076332" w:rsidRPr="00076332" w:rsidRDefault="00076332" w:rsidP="00076332">
            <w:pPr>
              <w:spacing w:line="259" w:lineRule="auto"/>
              <w:ind w:right="62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Patricia Espinel</w:t>
            </w:r>
          </w:p>
        </w:tc>
        <w:tc>
          <w:tcPr>
            <w:tcW w:w="1106" w:type="pct"/>
            <w:vAlign w:val="center"/>
          </w:tcPr>
          <w:p w14:paraId="200ACF3B" w14:textId="3E141F70" w:rsidR="00076332" w:rsidRPr="00076332" w:rsidRDefault="00076332" w:rsidP="00076332">
            <w:pPr>
              <w:spacing w:line="259" w:lineRule="auto"/>
              <w:ind w:right="56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Jennifer Parra H</w:t>
            </w:r>
          </w:p>
        </w:tc>
        <w:tc>
          <w:tcPr>
            <w:tcW w:w="892" w:type="pct"/>
            <w:vAlign w:val="center"/>
          </w:tcPr>
          <w:p w14:paraId="59BCD06A" w14:textId="6AFF312C" w:rsidR="00076332" w:rsidRPr="00076332" w:rsidRDefault="00076332" w:rsidP="00076332">
            <w:pPr>
              <w:spacing w:line="259" w:lineRule="auto"/>
              <w:ind w:left="14"/>
              <w:rPr>
                <w:rFonts w:ascii="Montserrat Light" w:hAnsi="Montserrat Light"/>
                <w:sz w:val="12"/>
                <w:szCs w:val="12"/>
              </w:rPr>
            </w:pPr>
            <w:r w:rsidRPr="00076332">
              <w:rPr>
                <w:rFonts w:ascii="Montserrat Light" w:hAnsi="Montserrat Light"/>
                <w:sz w:val="12"/>
                <w:szCs w:val="12"/>
              </w:rPr>
              <w:t>28/01/2023</w:t>
            </w:r>
          </w:p>
        </w:tc>
      </w:tr>
    </w:tbl>
    <w:p w14:paraId="2A49054A" w14:textId="77777777" w:rsidR="00076332" w:rsidRDefault="00076332" w:rsidP="00C4123A">
      <w:pPr>
        <w:spacing w:before="100" w:beforeAutospacing="1" w:after="100" w:afterAutospacing="1"/>
        <w:rPr>
          <w:rFonts w:ascii="Montserrat SemiBold" w:hAnsi="Montserrat SemiBold"/>
          <w:sz w:val="20"/>
          <w:szCs w:val="20"/>
        </w:rPr>
      </w:pPr>
    </w:p>
    <w:bookmarkEnd w:id="1"/>
    <w:p w14:paraId="52C83474" w14:textId="20319D8B" w:rsidR="00EA55E5" w:rsidRPr="008035DB" w:rsidRDefault="00EA55E5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</w:p>
    <w:p w14:paraId="0D988566" w14:textId="2DBDCDC6" w:rsidR="00EA55E5" w:rsidRPr="008035DB" w:rsidRDefault="00EA55E5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color w:val="auto"/>
          <w:sz w:val="16"/>
          <w:szCs w:val="16"/>
        </w:rPr>
        <w:t xml:space="preserve">                                            </w:t>
      </w:r>
    </w:p>
    <w:p w14:paraId="113BCD93" w14:textId="4856ABD0" w:rsidR="00FE2820" w:rsidRPr="008035DB" w:rsidRDefault="004B62AC" w:rsidP="00FE2820">
      <w:pPr>
        <w:pStyle w:val="Textoennegritaazul"/>
        <w:tabs>
          <w:tab w:val="left" w:pos="1346"/>
        </w:tabs>
        <w:jc w:val="left"/>
        <w:rPr>
          <w:rFonts w:ascii="Montserrat Light" w:hAnsi="Montserrat Light"/>
          <w:b w:val="0"/>
          <w:bCs w:val="0"/>
          <w:color w:val="auto"/>
          <w:sz w:val="16"/>
          <w:szCs w:val="16"/>
        </w:rPr>
      </w:pPr>
      <w:r w:rsidRPr="008035DB">
        <w:rPr>
          <w:rFonts w:ascii="Montserrat Light" w:hAnsi="Montserrat Light"/>
          <w:b w:val="0"/>
          <w:bCs w:val="0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D2CC2" wp14:editId="400A22AE">
                <wp:simplePos x="0" y="0"/>
                <wp:positionH relativeFrom="column">
                  <wp:posOffset>2071301</wp:posOffset>
                </wp:positionH>
                <wp:positionV relativeFrom="paragraph">
                  <wp:posOffset>2656152</wp:posOffset>
                </wp:positionV>
                <wp:extent cx="4463387" cy="570230"/>
                <wp:effectExtent l="0" t="0" r="0" b="127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387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46BEC" w14:textId="77777777" w:rsidR="004B62AC" w:rsidRPr="004B62AC" w:rsidRDefault="004B62AC" w:rsidP="004B62AC">
                            <w:pPr>
                              <w:jc w:val="left"/>
                              <w:rPr>
                                <w:rFonts w:ascii="Montserrat Light" w:hAnsi="Montserrat Light"/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2CC2" id="Cuadro de texto 145" o:spid="_x0000_s1148" type="#_x0000_t202" style="position:absolute;margin-left:163.1pt;margin-top:209.15pt;width:351.4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" filled="f" stroked="f" strokeweight="1pt">
                <v:textbox>
                  <w:txbxContent>
                    <w:p w14:paraId="4E446BEC" w14:textId="77777777" w:rsidR="004B62AC" w:rsidRPr="004B62AC" w:rsidRDefault="004B62AC" w:rsidP="004B62AC">
                      <w:pPr>
                        <w:jc w:val="left"/>
                        <w:rPr>
                          <w:rFonts w:ascii="Montserrat Light" w:hAnsi="Montserrat Light"/>
                          <w:sz w:val="16"/>
                          <w:szCs w:val="16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35DB">
        <w:rPr>
          <w:rFonts w:ascii="Montserrat Light" w:hAnsi="Montserrat Light"/>
          <w:b w:val="0"/>
          <w:bCs w:val="0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DB900" wp14:editId="03A080C9">
                <wp:simplePos x="0" y="0"/>
                <wp:positionH relativeFrom="column">
                  <wp:posOffset>2065185</wp:posOffset>
                </wp:positionH>
                <wp:positionV relativeFrom="paragraph">
                  <wp:posOffset>2019769</wp:posOffset>
                </wp:positionV>
                <wp:extent cx="4463387" cy="570230"/>
                <wp:effectExtent l="0" t="0" r="0" b="127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387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81D09" w14:textId="77777777" w:rsidR="004B62AC" w:rsidRPr="004B62AC" w:rsidRDefault="004B62AC" w:rsidP="004B62AC">
                            <w:pPr>
                              <w:jc w:val="left"/>
                              <w:rPr>
                                <w:rFonts w:ascii="Montserrat Light" w:hAnsi="Montserrat Light"/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B900" id="Cuadro de texto 143" o:spid="_x0000_s1149" type="#_x0000_t202" style="position:absolute;margin-left:162.6pt;margin-top:159.05pt;width:351.4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" filled="f" stroked="f" strokeweight="1pt">
                <v:textbox>
                  <w:txbxContent>
                    <w:p w14:paraId="08181D09" w14:textId="77777777" w:rsidR="004B62AC" w:rsidRPr="004B62AC" w:rsidRDefault="004B62AC" w:rsidP="004B62AC">
                      <w:pPr>
                        <w:jc w:val="left"/>
                        <w:rPr>
                          <w:rFonts w:ascii="Montserrat Light" w:hAnsi="Montserrat Light"/>
                          <w:sz w:val="16"/>
                          <w:szCs w:val="16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2820" w:rsidRPr="008035DB" w:rsidSect="00415497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928" w:right="720" w:bottom="1729" w:left="720" w:header="567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3F93" w14:textId="77777777" w:rsidR="001379CA" w:rsidRDefault="001379CA" w:rsidP="00CF31BB">
      <w:r>
        <w:separator/>
      </w:r>
    </w:p>
  </w:endnote>
  <w:endnote w:type="continuationSeparator" w:id="0">
    <w:p w14:paraId="259661C9" w14:textId="77777777" w:rsidR="001379CA" w:rsidRDefault="001379CA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B7EC" w14:textId="02C7478C" w:rsidR="00A23C03" w:rsidRPr="00A23C03" w:rsidRDefault="00A23C03" w:rsidP="00A23C03">
    <w:pPr>
      <w:spacing w:after="0"/>
      <w:jc w:val="right"/>
      <w:rPr>
        <w:rFonts w:ascii="Montserrat Light" w:hAnsi="Montserrat Light"/>
        <w:color w:val="auto"/>
        <w:sz w:val="14"/>
        <w:szCs w:val="16"/>
        <w:lang w:val="es-CO"/>
      </w:rPr>
    </w:pPr>
    <w:r w:rsidRPr="00A23C03">
      <w:rPr>
        <w:rFonts w:ascii="Montserrat Light" w:hAnsi="Montserrat Light"/>
        <w:color w:val="auto"/>
        <w:sz w:val="14"/>
        <w:szCs w:val="16"/>
      </w:rPr>
      <w:t>Código:</w:t>
    </w:r>
    <w:r>
      <w:rPr>
        <w:rFonts w:ascii="Montserrat Light" w:hAnsi="Montserrat Light"/>
        <w:color w:val="auto"/>
        <w:sz w:val="14"/>
        <w:szCs w:val="16"/>
      </w:rPr>
      <w:t xml:space="preserve"> </w:t>
    </w:r>
    <w:r w:rsidRPr="00A23C03">
      <w:rPr>
        <w:rFonts w:ascii="Montserrat Light" w:hAnsi="Montserrat Light"/>
        <w:color w:val="auto"/>
        <w:sz w:val="12"/>
        <w:szCs w:val="14"/>
      </w:rPr>
      <w:t>GCA-P02-F02</w:t>
    </w:r>
  </w:p>
  <w:p w14:paraId="296F94AE" w14:textId="77777777" w:rsidR="00A23C03" w:rsidRPr="00A23C03" w:rsidRDefault="00A23C03" w:rsidP="00A23C03">
    <w:pPr>
      <w:spacing w:after="0"/>
      <w:rPr>
        <w:rFonts w:ascii="Montserrat Light" w:hAnsi="Montserrat Light"/>
        <w:color w:val="auto"/>
        <w:sz w:val="14"/>
        <w:szCs w:val="16"/>
      </w:rPr>
    </w:pPr>
  </w:p>
  <w:p w14:paraId="6945B296" w14:textId="0DA6C395" w:rsidR="00591122" w:rsidRDefault="005911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  <w:sz w:val="16"/>
        <w:szCs w:val="16"/>
      </w:rPr>
      <w:id w:val="-1292889703"/>
      <w:docPartObj>
        <w:docPartGallery w:val="Page Numbers (Bottom of Page)"/>
        <w:docPartUnique/>
      </w:docPartObj>
    </w:sdtPr>
    <w:sdtContent>
      <w:sdt>
        <w:sdtPr>
          <w:rPr>
            <w:rFonts w:ascii="Montserrat Light" w:hAnsi="Montserrat Light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BC74B72" w14:textId="3E1D5C27" w:rsidR="00FA449C" w:rsidRPr="008D0CB0" w:rsidRDefault="00FA449C">
            <w:pPr>
              <w:pStyle w:val="Piedepgina"/>
              <w:jc w:val="right"/>
              <w:rPr>
                <w:rFonts w:ascii="Montserrat Light" w:hAnsi="Montserrat Light"/>
                <w:sz w:val="16"/>
                <w:szCs w:val="16"/>
              </w:rPr>
            </w:pPr>
            <w:r w:rsidRPr="008D0CB0">
              <w:rPr>
                <w:rFonts w:ascii="Montserrat Light" w:hAnsi="Montserrat Light"/>
                <w:sz w:val="16"/>
                <w:szCs w:val="16"/>
              </w:rPr>
              <w:t xml:space="preserve">Página </w: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begin"/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instrText>PAGE</w:instrTex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separate"/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t>2</w: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end"/>
            </w:r>
            <w:r w:rsidRPr="008D0CB0">
              <w:rPr>
                <w:rFonts w:ascii="Montserrat Light" w:hAnsi="Montserrat Light"/>
                <w:sz w:val="16"/>
                <w:szCs w:val="16"/>
              </w:rPr>
              <w:t xml:space="preserve"> de </w: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begin"/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instrText>NUMPAGES</w:instrTex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separate"/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t>2</w:t>
            </w:r>
            <w:r w:rsidRPr="008D0CB0">
              <w:rPr>
                <w:rFonts w:ascii="Montserrat Light" w:hAnsi="Montserrat Light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FB2AC2" w14:textId="48DC12C3" w:rsidR="00AE3FB7" w:rsidRDefault="00AE3FB7" w:rsidP="0005205E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CC26" w14:textId="77777777" w:rsidR="001379CA" w:rsidRDefault="001379CA" w:rsidP="00CF31BB">
      <w:r>
        <w:separator/>
      </w:r>
    </w:p>
  </w:footnote>
  <w:footnote w:type="continuationSeparator" w:id="0">
    <w:p w14:paraId="5266FA61" w14:textId="77777777" w:rsidR="001379CA" w:rsidRDefault="001379CA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895F" w14:textId="1FBCF991" w:rsidR="00307FCD" w:rsidRDefault="00307FC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7C6F1D98" wp14:editId="74A97320">
              <wp:simplePos x="0" y="0"/>
              <wp:positionH relativeFrom="column">
                <wp:posOffset>2400935</wp:posOffset>
              </wp:positionH>
              <wp:positionV relativeFrom="paragraph">
                <wp:posOffset>0</wp:posOffset>
              </wp:positionV>
              <wp:extent cx="3488055" cy="555625"/>
              <wp:effectExtent l="0" t="0" r="0" b="0"/>
              <wp:wrapNone/>
              <wp:docPr id="262" name="Rectángulo: esquinas redondeadas 2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8055" cy="555625"/>
                      </a:xfrm>
                      <a:prstGeom prst="roundRect">
                        <a:avLst>
                          <a:gd name="adj" fmla="val 10054"/>
                        </a:avLst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9DF8D0" w14:textId="77777777" w:rsidR="00307FCD" w:rsidRDefault="00307FCD" w:rsidP="00307FCD">
                          <w:pPr>
                            <w:rPr>
                              <w:b/>
                              <w:bCs/>
                            </w:rPr>
                          </w:pPr>
                        </w:p>
                        <w:p w14:paraId="395EF1A5" w14:textId="77777777" w:rsidR="00307FCD" w:rsidRPr="00DB7778" w:rsidRDefault="00307FCD" w:rsidP="00307FCD">
                          <w:pPr>
                            <w:spacing w:after="0"/>
                            <w:rPr>
                              <w:rFonts w:ascii="Montserrat SemiBold" w:hAnsi="Montserrat SemiBold"/>
                              <w:sz w:val="18"/>
                              <w:szCs w:val="20"/>
                              <w:lang w:val="es-CO"/>
                            </w:rPr>
                          </w:pPr>
                          <w:r w:rsidRPr="00DB7778">
                            <w:rPr>
                              <w:rFonts w:ascii="Montserrat SemiBold" w:hAnsi="Montserrat SemiBold"/>
                              <w:b/>
                              <w:bCs/>
                              <w:sz w:val="18"/>
                              <w:szCs w:val="20"/>
                            </w:rPr>
                            <w:t>REGISTRO DE ACCIONES DE MEJORA</w:t>
                          </w:r>
                        </w:p>
                      </w:txbxContent>
                    </wps:txbx>
                    <wps:bodyPr bIns="36000" rtlCol="0" anchor="b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6F1D98" id="Rectángulo: esquinas redondeadas 262" o:spid="_x0000_s1150" style="position:absolute;left:0;text-align:left;margin-left:189.05pt;margin-top:0;width:274.65pt;height:43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6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" fillcolor="window" stroked="f" strokeweight="1pt">
              <v:textbox inset=",,,1mm">
                <w:txbxContent>
                  <w:p w14:paraId="1A9DF8D0" w14:textId="77777777" w:rsidR="00307FCD" w:rsidRDefault="00307FCD" w:rsidP="00307FCD">
                    <w:pPr>
                      <w:rPr>
                        <w:b/>
                        <w:bCs/>
                      </w:rPr>
                    </w:pPr>
                  </w:p>
                  <w:p w14:paraId="395EF1A5" w14:textId="77777777" w:rsidR="00307FCD" w:rsidRPr="00DB7778" w:rsidRDefault="00307FCD" w:rsidP="00307FCD">
                    <w:pPr>
                      <w:spacing w:after="0"/>
                      <w:rPr>
                        <w:rFonts w:ascii="Montserrat SemiBold" w:hAnsi="Montserrat SemiBold"/>
                        <w:sz w:val="18"/>
                        <w:szCs w:val="20"/>
                        <w:lang w:val="es-CO"/>
                      </w:rPr>
                    </w:pPr>
                    <w:r w:rsidRPr="00DB7778">
                      <w:rPr>
                        <w:rFonts w:ascii="Montserrat SemiBold" w:hAnsi="Montserrat SemiBold"/>
                        <w:b/>
                        <w:bCs/>
                        <w:sz w:val="18"/>
                        <w:szCs w:val="20"/>
                      </w:rPr>
                      <w:t>REGISTRO DE ACCIONES DE MEJORA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bidi="es-ES"/>
      </w:rPr>
      <w:drawing>
        <wp:anchor distT="0" distB="0" distL="114300" distR="114300" simplePos="0" relativeHeight="251691520" behindDoc="0" locked="0" layoutInCell="1" allowOverlap="1" wp14:anchorId="2544714C" wp14:editId="23B27AED">
          <wp:simplePos x="0" y="0"/>
          <wp:positionH relativeFrom="column">
            <wp:posOffset>3450590</wp:posOffset>
          </wp:positionH>
          <wp:positionV relativeFrom="paragraph">
            <wp:posOffset>36195</wp:posOffset>
          </wp:positionV>
          <wp:extent cx="1457791" cy="245565"/>
          <wp:effectExtent l="0" t="0" r="0" b="2540"/>
          <wp:wrapNone/>
          <wp:docPr id="460" name="Imagen 460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" name="Imagen 263" descr="Un dibujo de un per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791" cy="245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5E0F" w14:textId="25658C0D" w:rsidR="00BC1B68" w:rsidRDefault="008E0FC8" w:rsidP="0052715B">
    <w:pPr>
      <w:pStyle w:val="Encabezado"/>
      <w:jc w:val="right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22912" behindDoc="0" locked="0" layoutInCell="1" allowOverlap="1" wp14:anchorId="01F7A151" wp14:editId="28DE6ACB">
              <wp:simplePos x="0" y="0"/>
              <wp:positionH relativeFrom="column">
                <wp:posOffset>0</wp:posOffset>
              </wp:positionH>
              <wp:positionV relativeFrom="paragraph">
                <wp:posOffset>-5203</wp:posOffset>
              </wp:positionV>
              <wp:extent cx="6648450" cy="764540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764540"/>
                        <a:chOff x="0" y="0"/>
                        <a:chExt cx="6648450" cy="764540"/>
                      </a:xfrm>
                    </wpg:grpSpPr>
                    <wps:wsp>
                      <wps:cNvPr id="6" name="Rectángulo: esquinas redondeadas 6"/>
                      <wps:cNvSpPr/>
                      <wps:spPr>
                        <a:xfrm>
                          <a:off x="0" y="0"/>
                          <a:ext cx="6648450" cy="764540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B18A7" w14:textId="5ACE5D78" w:rsidR="00D87BF8" w:rsidRDefault="00D87BF8" w:rsidP="00D87BF8"/>
                          <w:p w14:paraId="39E4ADB8" w14:textId="14E93F9E" w:rsidR="00D87BF8" w:rsidRDefault="00D87BF8" w:rsidP="00D87BF8"/>
                          <w:p w14:paraId="533A46B8" w14:textId="7DB7F521" w:rsidR="00D87BF8" w:rsidRDefault="00D87BF8" w:rsidP="00D87BF8"/>
                          <w:p w14:paraId="1543EF99" w14:textId="77777777" w:rsidR="00D87BF8" w:rsidRDefault="00D87BF8" w:rsidP="00D87BF8"/>
                        </w:txbxContent>
                      </wps:txbx>
                      <wps:bodyPr rtlCol="0" anchor="t"/>
                    </wps:wsp>
                    <wps:wsp>
                      <wps:cNvPr id="24" name="Rectángulo: esquinas redondeadas 24"/>
                      <wps:cNvSpPr/>
                      <wps:spPr>
                        <a:xfrm>
                          <a:off x="5158854" y="423080"/>
                          <a:ext cx="1364629" cy="306825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49F78" w14:textId="0ED698F2" w:rsidR="00DB7778" w:rsidRPr="00DB7778" w:rsidRDefault="00D87BF8" w:rsidP="00D87BF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4"/>
                                <w:lang w:val="es-CO"/>
                              </w:rPr>
                            </w:pPr>
                            <w:r w:rsidRPr="00D87BF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4"/>
                              </w:rPr>
                              <w:t>Última</w:t>
                            </w:r>
                            <w:r w:rsidR="00DB7778" w:rsidRPr="00DB777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modificación:</w:t>
                            </w:r>
                          </w:p>
                          <w:p w14:paraId="5F86BF52" w14:textId="1B342E19" w:rsidR="00DB7778" w:rsidRPr="00E57194" w:rsidRDefault="00076332" w:rsidP="00D87BF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  <w:lang w:val="es-CO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28</w:t>
                            </w:r>
                            <w:r w:rsidR="00DB7778"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0</w:t>
                            </w:r>
                            <w:r w:rsidR="00DB7778"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1/202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54075B23" w14:textId="77777777" w:rsidR="00DB7778" w:rsidRPr="00D87BF8" w:rsidRDefault="00DB7778" w:rsidP="00D87BF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tIns="36000" bIns="0" rtlCol="0" anchor="t"/>
                    </wps:wsp>
                    <wps:wsp>
                      <wps:cNvPr id="27" name="Rectángulo: esquinas redondeadas 27"/>
                      <wps:cNvSpPr/>
                      <wps:spPr>
                        <a:xfrm>
                          <a:off x="1562669" y="47766"/>
                          <a:ext cx="3488055" cy="682654"/>
                        </a:xfrm>
                        <a:prstGeom prst="roundRect">
                          <a:avLst>
                            <a:gd name="adj" fmla="val 10054"/>
                          </a:avLst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0F842" w14:textId="77777777" w:rsidR="00DB7778" w:rsidRDefault="00DB7778" w:rsidP="00DB777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8BC13A" w14:textId="0D70944A" w:rsidR="00DB7778" w:rsidRPr="00D165C8" w:rsidRDefault="00707D8F" w:rsidP="00187321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D165C8">
                              <w:rPr>
                                <w:rFonts w:ascii="Montserrat SemiBold" w:hAnsi="Montserrat SemiBold"/>
                                <w:sz w:val="18"/>
                                <w:szCs w:val="20"/>
                              </w:rPr>
                              <w:t xml:space="preserve">FORMULARIO </w:t>
                            </w:r>
                            <w:r w:rsidR="00DB7778" w:rsidRPr="00D165C8">
                              <w:rPr>
                                <w:rFonts w:ascii="Montserrat SemiBold" w:hAnsi="Montserrat SemiBold"/>
                                <w:sz w:val="18"/>
                                <w:szCs w:val="20"/>
                              </w:rPr>
                              <w:t>REGISTRO DE ACCIONES DE MEJORA</w:t>
                            </w:r>
                          </w:p>
                        </w:txbxContent>
                      </wps:txbx>
                      <wps:bodyPr bIns="36000" rtlCol="0" anchor="b">
                        <a:noAutofit/>
                      </wps:bodyPr>
                    </wps:wsp>
                    <wps:wsp>
                      <wps:cNvPr id="30" name="Rectángulo: esquinas redondeadas 30"/>
                      <wps:cNvSpPr/>
                      <wps:spPr>
                        <a:xfrm>
                          <a:off x="5152030" y="81886"/>
                          <a:ext cx="1364629" cy="306825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C6EAA" w14:textId="59D1BB28" w:rsidR="00DB7778" w:rsidRPr="00DB7778" w:rsidRDefault="00DB7778" w:rsidP="00DB777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  <w:lang w:val="es-CO"/>
                              </w:rPr>
                            </w:pPr>
                            <w:r w:rsidRPr="00DB777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</w:rPr>
                              <w:t>Versión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</w:rPr>
                              <w:t>:</w:t>
                            </w:r>
                          </w:p>
                          <w:p w14:paraId="07BEE424" w14:textId="626FD031" w:rsidR="00DB7778" w:rsidRPr="00E57194" w:rsidRDefault="00DB7778" w:rsidP="00DB777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1</w:t>
                            </w:r>
                            <w:r w:rsidR="00BF5EE1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tIns="36000" bIns="0" rtlCol="0" anchor="t"/>
                    </wps:wsp>
                    <wps:wsp>
                      <wps:cNvPr id="31" name="Rectángulo: esquinas redondeadas 31"/>
                      <wps:cNvSpPr/>
                      <wps:spPr>
                        <a:xfrm>
                          <a:off x="122830" y="81886"/>
                          <a:ext cx="1364629" cy="306825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6EEB" w14:textId="77777777" w:rsidR="00DB7778" w:rsidRPr="00DB7778" w:rsidRDefault="00DB7778" w:rsidP="00DB777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  <w:lang w:val="es-CO"/>
                              </w:rPr>
                            </w:pPr>
                            <w:r w:rsidRPr="00DB777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</w:rPr>
                              <w:t>Código:</w:t>
                            </w:r>
                          </w:p>
                          <w:p w14:paraId="12FAE532" w14:textId="77777777" w:rsidR="00DB7778" w:rsidRPr="00103912" w:rsidRDefault="00DB7778" w:rsidP="00DB777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  <w:lang w:val="es-CO"/>
                              </w:rPr>
                            </w:pPr>
                            <w:r w:rsidRPr="00103912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GCA-P02-F02</w:t>
                            </w:r>
                          </w:p>
                          <w:p w14:paraId="1F3AC21B" w14:textId="77777777" w:rsidR="00DB7778" w:rsidRPr="00DB7778" w:rsidRDefault="00DB7778" w:rsidP="00DB777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tIns="36000" bIns="0" rtlCol="0" anchor="t"/>
                    </wps:wsp>
                    <wps:wsp>
                      <wps:cNvPr id="32" name="Rectángulo: esquinas redondeadas 32"/>
                      <wps:cNvSpPr/>
                      <wps:spPr>
                        <a:xfrm>
                          <a:off x="122830" y="423080"/>
                          <a:ext cx="1364629" cy="306825"/>
                        </a:xfrm>
                        <a:prstGeom prst="roundRect">
                          <a:avLst>
                            <a:gd name="adj" fmla="val 818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DCABA" w14:textId="77777777" w:rsidR="00DB7778" w:rsidRPr="00DB7778" w:rsidRDefault="00DB7778" w:rsidP="00DB7778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  <w:lang w:val="es-CO"/>
                              </w:rPr>
                            </w:pPr>
                            <w:r w:rsidRPr="00DB7778">
                              <w:rPr>
                                <w:rFonts w:ascii="Montserrat SemiBold" w:hAnsi="Montserrat SemiBold"/>
                                <w:color w:val="FFFFFF" w:themeColor="background1"/>
                                <w:sz w:val="14"/>
                                <w:szCs w:val="16"/>
                              </w:rPr>
                              <w:t>Fecha elaboración:</w:t>
                            </w:r>
                          </w:p>
                          <w:p w14:paraId="6D5F2750" w14:textId="37F84674" w:rsidR="00DB7778" w:rsidRPr="00DB7778" w:rsidRDefault="00076332" w:rsidP="00DB7778">
                            <w:pPr>
                              <w:spacing w:after="0"/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23</w:t>
                            </w:r>
                            <w:r w:rsidR="00DB7778"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11</w:t>
                            </w:r>
                            <w:r w:rsidR="00DB7778" w:rsidRPr="00E57194">
                              <w:rPr>
                                <w:rFonts w:ascii="Montserrat Light" w:hAnsi="Montserrat Light"/>
                                <w:color w:val="FFFFFF" w:themeColor="background1"/>
                                <w:sz w:val="14"/>
                                <w:szCs w:val="16"/>
                              </w:rPr>
                              <w:t>/2003</w:t>
                            </w:r>
                          </w:p>
                        </w:txbxContent>
                      </wps:txbx>
                      <wps:bodyPr tIns="36000" bIns="0" rtlCol="0" anchor="t"/>
                    </wps:wsp>
                    <pic:pic xmlns:pic="http://schemas.openxmlformats.org/drawingml/2006/picture">
                      <pic:nvPicPr>
                        <pic:cNvPr id="218" name="Imagen 21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613546" y="122830"/>
                          <a:ext cx="1457325" cy="2451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F7A151" id="Grupo 2" o:spid="_x0000_s1151" style="position:absolute;left:0;text-align:left;margin-left:0;margin-top:-.4pt;width:523.5pt;height:60.2pt;z-index:251622912" coordsize="66484,7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Ao8P3hwYWNrZXQg&#10;ZW5kPSJ3Ij8+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">
              <v:roundrect id="Rectángulo: esquinas redondeadas 6" o:spid="_x0000_s1152" style="position:absolute;width:66484;height:7645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" fillcolor="#f5f5f5" stroked="f" strokeweight=".5pt">
                <v:textbox>
                  <w:txbxContent>
                    <w:p w14:paraId="316B18A7" w14:textId="5ACE5D78" w:rsidR="00D87BF8" w:rsidRDefault="00D87BF8" w:rsidP="00D87BF8"/>
                    <w:p w14:paraId="39E4ADB8" w14:textId="14E93F9E" w:rsidR="00D87BF8" w:rsidRDefault="00D87BF8" w:rsidP="00D87BF8"/>
                    <w:p w14:paraId="533A46B8" w14:textId="7DB7F521" w:rsidR="00D87BF8" w:rsidRDefault="00D87BF8" w:rsidP="00D87BF8"/>
                    <w:p w14:paraId="1543EF99" w14:textId="77777777" w:rsidR="00D87BF8" w:rsidRDefault="00D87BF8" w:rsidP="00D87BF8"/>
                  </w:txbxContent>
                </v:textbox>
              </v:roundrect>
              <v:roundrect id="Rectángulo: esquinas redondeadas 24" o:spid="_x0000_s1153" style="position:absolute;left:51588;top:4230;width:13646;height:306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" fillcolor="#a5a5a5 [2092]" stroked="f" strokeweight=".5pt">
                <v:textbox inset=",1mm,,0">
                  <w:txbxContent>
                    <w:p w14:paraId="6DA49F78" w14:textId="0ED698F2" w:rsidR="00DB7778" w:rsidRPr="00DB7778" w:rsidRDefault="00D87BF8" w:rsidP="00D87BF8">
                      <w:pPr>
                        <w:spacing w:after="0"/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4"/>
                          <w:lang w:val="es-CO"/>
                        </w:rPr>
                      </w:pPr>
                      <w:r w:rsidRPr="00D87BF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4"/>
                        </w:rPr>
                        <w:t>Última</w:t>
                      </w:r>
                      <w:r w:rsidR="00DB7778" w:rsidRPr="00DB777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4"/>
                        </w:rPr>
                        <w:t xml:space="preserve"> modificación:</w:t>
                      </w:r>
                    </w:p>
                    <w:p w14:paraId="5F86BF52" w14:textId="1B342E19" w:rsidR="00DB7778" w:rsidRPr="00E57194" w:rsidRDefault="00076332" w:rsidP="00D87BF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  <w:lang w:val="es-CO"/>
                        </w:rPr>
                      </w:pP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28</w:t>
                      </w:r>
                      <w:r w:rsidR="00DB7778"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0</w:t>
                      </w:r>
                      <w:r w:rsidR="00DB7778"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1/202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  <w:t>3</w:t>
                      </w:r>
                    </w:p>
                    <w:p w14:paraId="54075B23" w14:textId="77777777" w:rsidR="00DB7778" w:rsidRPr="00D87BF8" w:rsidRDefault="00DB7778" w:rsidP="00D87BF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  <v:roundrect id="Rectángulo: esquinas redondeadas 27" o:spid="_x0000_s1154" style="position:absolute;left:15626;top:477;width:34881;height:6827;visibility:visible;mso-wrap-style:square;v-text-anchor:bottom" arcsize="65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" fillcolor="window" stroked="f" strokeweight="1pt">
                <v:textbox inset=",,,1mm">
                  <w:txbxContent>
                    <w:p w14:paraId="1D70F842" w14:textId="77777777" w:rsidR="00DB7778" w:rsidRDefault="00DB7778" w:rsidP="00DB7778">
                      <w:pPr>
                        <w:rPr>
                          <w:b/>
                          <w:bCs/>
                        </w:rPr>
                      </w:pPr>
                    </w:p>
                    <w:p w14:paraId="378BC13A" w14:textId="0D70944A" w:rsidR="00DB7778" w:rsidRPr="00D165C8" w:rsidRDefault="00707D8F" w:rsidP="00187321">
                      <w:pPr>
                        <w:spacing w:after="0"/>
                        <w:rPr>
                          <w:rFonts w:ascii="Montserrat SemiBold" w:hAnsi="Montserrat SemiBold"/>
                          <w:sz w:val="18"/>
                          <w:szCs w:val="20"/>
                          <w:lang w:val="es-CO"/>
                        </w:rPr>
                      </w:pPr>
                      <w:r w:rsidRPr="00D165C8">
                        <w:rPr>
                          <w:rFonts w:ascii="Montserrat SemiBold" w:hAnsi="Montserrat SemiBold"/>
                          <w:sz w:val="18"/>
                          <w:szCs w:val="20"/>
                        </w:rPr>
                        <w:t xml:space="preserve">FORMULARIO </w:t>
                      </w:r>
                      <w:r w:rsidR="00DB7778" w:rsidRPr="00D165C8">
                        <w:rPr>
                          <w:rFonts w:ascii="Montserrat SemiBold" w:hAnsi="Montserrat SemiBold"/>
                          <w:sz w:val="18"/>
                          <w:szCs w:val="20"/>
                        </w:rPr>
                        <w:t>REGISTRO DE ACCIONES DE MEJORA</w:t>
                      </w:r>
                    </w:p>
                  </w:txbxContent>
                </v:textbox>
              </v:roundrect>
              <v:roundrect id="Rectángulo: esquinas redondeadas 30" o:spid="_x0000_s1155" style="position:absolute;left:51520;top:818;width:13646;height:306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" fillcolor="#a5a5a5 [2092]" stroked="f" strokeweight=".5pt">
                <v:textbox inset=",1mm,,0">
                  <w:txbxContent>
                    <w:p w14:paraId="400C6EAA" w14:textId="59D1BB28" w:rsidR="00DB7778" w:rsidRPr="00DB7778" w:rsidRDefault="00DB7778" w:rsidP="00DB7778">
                      <w:pPr>
                        <w:spacing w:after="0"/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  <w:lang w:val="es-CO"/>
                        </w:rPr>
                      </w:pPr>
                      <w:r w:rsidRPr="00DB777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</w:rPr>
                        <w:t>Versión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</w:rPr>
                        <w:t>:</w:t>
                      </w:r>
                    </w:p>
                    <w:p w14:paraId="07BEE424" w14:textId="626FD031" w:rsidR="00DB7778" w:rsidRPr="00E57194" w:rsidRDefault="00DB7778" w:rsidP="00DB777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</w:pPr>
                      <w:r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1</w:t>
                      </w:r>
                      <w:r w:rsidR="00BF5EE1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</v:roundrect>
              <v:roundrect id="Rectángulo: esquinas redondeadas 31" o:spid="_x0000_s1156" style="position:absolute;left:1228;top:818;width:13646;height:306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" fillcolor="#a5a5a5 [2092]" stroked="f" strokeweight=".5pt">
                <v:textbox inset=",1mm,,0">
                  <w:txbxContent>
                    <w:p w14:paraId="119B6EEB" w14:textId="77777777" w:rsidR="00DB7778" w:rsidRPr="00DB7778" w:rsidRDefault="00DB7778" w:rsidP="00DB7778">
                      <w:pPr>
                        <w:spacing w:after="0"/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  <w:lang w:val="es-CO"/>
                        </w:rPr>
                      </w:pPr>
                      <w:r w:rsidRPr="00DB777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</w:rPr>
                        <w:t>Código:</w:t>
                      </w:r>
                    </w:p>
                    <w:p w14:paraId="12FAE532" w14:textId="77777777" w:rsidR="00DB7778" w:rsidRPr="00103912" w:rsidRDefault="00DB7778" w:rsidP="00DB777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  <w:lang w:val="es-CO"/>
                        </w:rPr>
                      </w:pPr>
                      <w:r w:rsidRPr="00103912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GCA-P02-F02</w:t>
                      </w:r>
                    </w:p>
                    <w:p w14:paraId="1F3AC21B" w14:textId="77777777" w:rsidR="00DB7778" w:rsidRPr="00DB7778" w:rsidRDefault="00DB7778" w:rsidP="00DB777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  <v:roundrect id="Rectángulo: esquinas redondeadas 32" o:spid="_x0000_s1157" style="position:absolute;left:1228;top:4230;width:13646;height:3069;visibility:visible;mso-wrap-style:square;v-text-anchor:top" arcsize="5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" fillcolor="#a5a5a5 [2092]" stroked="f" strokeweight=".5pt">
                <v:textbox inset=",1mm,,0">
                  <w:txbxContent>
                    <w:p w14:paraId="5E6DCABA" w14:textId="77777777" w:rsidR="00DB7778" w:rsidRPr="00DB7778" w:rsidRDefault="00DB7778" w:rsidP="00DB7778">
                      <w:pPr>
                        <w:spacing w:after="0"/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  <w:lang w:val="es-CO"/>
                        </w:rPr>
                      </w:pPr>
                      <w:r w:rsidRPr="00DB7778">
                        <w:rPr>
                          <w:rFonts w:ascii="Montserrat SemiBold" w:hAnsi="Montserrat SemiBold"/>
                          <w:color w:val="FFFFFF" w:themeColor="background1"/>
                          <w:sz w:val="14"/>
                          <w:szCs w:val="16"/>
                        </w:rPr>
                        <w:t>Fecha elaboración:</w:t>
                      </w:r>
                    </w:p>
                    <w:p w14:paraId="6D5F2750" w14:textId="37F84674" w:rsidR="00DB7778" w:rsidRPr="00DB7778" w:rsidRDefault="00076332" w:rsidP="00DB7778">
                      <w:pPr>
                        <w:spacing w:after="0"/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</w:pP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23</w:t>
                      </w:r>
                      <w:r w:rsidR="00DB7778"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/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11</w:t>
                      </w:r>
                      <w:r w:rsidR="00DB7778" w:rsidRPr="00E57194">
                        <w:rPr>
                          <w:rFonts w:ascii="Montserrat Light" w:hAnsi="Montserrat Light"/>
                          <w:color w:val="FFFFFF" w:themeColor="background1"/>
                          <w:sz w:val="14"/>
                          <w:szCs w:val="16"/>
                        </w:rPr>
                        <w:t>/2003</w:t>
                      </w: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18" o:spid="_x0000_s1158" type="#_x0000_t75" style="position:absolute;left:26135;top:1228;width:14573;height: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">
                <v:imagedata r:id="rId2" o:title=""/>
              </v:shape>
            </v:group>
          </w:pict>
        </mc:Fallback>
      </mc:AlternateContent>
    </w:r>
    <w:r w:rsidR="002B752D">
      <w:rPr>
        <w:noProof/>
        <w:lang w:bidi="es-ES"/>
      </w:rPr>
      <w:t xml:space="preserve"> </w:t>
    </w:r>
    <w:r w:rsidR="0006158A">
      <w:rPr>
        <w:noProof/>
        <w:lang w:bidi="es-ES"/>
      </w:rPr>
      <w:drawing>
        <wp:inline distT="0" distB="0" distL="0" distR="0" wp14:anchorId="2A7719D3" wp14:editId="00451B25">
          <wp:extent cx="1800225" cy="436496"/>
          <wp:effectExtent l="0" t="0" r="0" b="1905"/>
          <wp:docPr id="461" name="Imagen 4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489" cy="448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34AB" w:rsidRPr="00BD4CBB">
      <w:rPr>
        <w:lang w:bidi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E72"/>
    <w:multiLevelType w:val="hybridMultilevel"/>
    <w:tmpl w:val="82683C30"/>
    <w:lvl w:ilvl="0" w:tplc="0D663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2627D"/>
    <w:multiLevelType w:val="hybridMultilevel"/>
    <w:tmpl w:val="B52A84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57FA8"/>
    <w:multiLevelType w:val="hybridMultilevel"/>
    <w:tmpl w:val="B900E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C75B9"/>
    <w:multiLevelType w:val="hybridMultilevel"/>
    <w:tmpl w:val="182486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7986172">
    <w:abstractNumId w:val="2"/>
  </w:num>
  <w:num w:numId="2" w16cid:durableId="596862712">
    <w:abstractNumId w:val="0"/>
  </w:num>
  <w:num w:numId="3" w16cid:durableId="353462544">
    <w:abstractNumId w:val="1"/>
  </w:num>
  <w:num w:numId="4" w16cid:durableId="17597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ocumentProtection w:edit="forms" w:formatting="1" w:enforcement="1" w:cryptProviderType="rsaAES" w:cryptAlgorithmClass="hash" w:cryptAlgorithmType="typeAny" w:cryptAlgorithmSid="14" w:cryptSpinCount="100000" w:hash="Ap0zUE8slawtQvDncBSsQ88CsVoVL+tsiNcTDqwB0dyBB2+R6xsFov/tfV1wvAVT8B5Zo1i4FI4IvL1WpeUh8g==" w:salt="jWD7IoTIx0UBSaX6D9JPww=="/>
  <w:autoFormatOverride/>
  <w:styleLockTheme/>
  <w:styleLockQFSet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78"/>
    <w:rsid w:val="00000305"/>
    <w:rsid w:val="00010EA3"/>
    <w:rsid w:val="0003166C"/>
    <w:rsid w:val="0003650B"/>
    <w:rsid w:val="00037814"/>
    <w:rsid w:val="00037A5B"/>
    <w:rsid w:val="0005016B"/>
    <w:rsid w:val="0005205E"/>
    <w:rsid w:val="0005671F"/>
    <w:rsid w:val="0006158A"/>
    <w:rsid w:val="00067E05"/>
    <w:rsid w:val="00076332"/>
    <w:rsid w:val="00082DB8"/>
    <w:rsid w:val="000901D9"/>
    <w:rsid w:val="00090F44"/>
    <w:rsid w:val="00097205"/>
    <w:rsid w:val="000A7FDC"/>
    <w:rsid w:val="000B462F"/>
    <w:rsid w:val="000C4590"/>
    <w:rsid w:val="000C75BF"/>
    <w:rsid w:val="000D10D4"/>
    <w:rsid w:val="000D331A"/>
    <w:rsid w:val="000D3BD9"/>
    <w:rsid w:val="000D4CB3"/>
    <w:rsid w:val="000D6033"/>
    <w:rsid w:val="000E4810"/>
    <w:rsid w:val="000E5BCB"/>
    <w:rsid w:val="000F0A50"/>
    <w:rsid w:val="000F1364"/>
    <w:rsid w:val="001034AB"/>
    <w:rsid w:val="00103912"/>
    <w:rsid w:val="00105F82"/>
    <w:rsid w:val="00110721"/>
    <w:rsid w:val="00111D2E"/>
    <w:rsid w:val="00111D69"/>
    <w:rsid w:val="00114372"/>
    <w:rsid w:val="00117E68"/>
    <w:rsid w:val="001257F0"/>
    <w:rsid w:val="00127911"/>
    <w:rsid w:val="001379CA"/>
    <w:rsid w:val="001446AA"/>
    <w:rsid w:val="00144704"/>
    <w:rsid w:val="00145269"/>
    <w:rsid w:val="001604D9"/>
    <w:rsid w:val="0016108E"/>
    <w:rsid w:val="00163AC3"/>
    <w:rsid w:val="00165FEE"/>
    <w:rsid w:val="0017456A"/>
    <w:rsid w:val="00176134"/>
    <w:rsid w:val="00181A1E"/>
    <w:rsid w:val="00187321"/>
    <w:rsid w:val="00197460"/>
    <w:rsid w:val="001A199E"/>
    <w:rsid w:val="001A5C15"/>
    <w:rsid w:val="001B59D8"/>
    <w:rsid w:val="001D0E1E"/>
    <w:rsid w:val="001D656F"/>
    <w:rsid w:val="001E3212"/>
    <w:rsid w:val="001E6E14"/>
    <w:rsid w:val="00235541"/>
    <w:rsid w:val="00235CF1"/>
    <w:rsid w:val="0023714D"/>
    <w:rsid w:val="002439D8"/>
    <w:rsid w:val="00246BBD"/>
    <w:rsid w:val="00247A64"/>
    <w:rsid w:val="0025130C"/>
    <w:rsid w:val="00256391"/>
    <w:rsid w:val="00256B15"/>
    <w:rsid w:val="00257177"/>
    <w:rsid w:val="002633EB"/>
    <w:rsid w:val="00265218"/>
    <w:rsid w:val="002707B1"/>
    <w:rsid w:val="00286F95"/>
    <w:rsid w:val="00290E59"/>
    <w:rsid w:val="00294192"/>
    <w:rsid w:val="00296478"/>
    <w:rsid w:val="002A489D"/>
    <w:rsid w:val="002B4534"/>
    <w:rsid w:val="002B752D"/>
    <w:rsid w:val="002C6ABD"/>
    <w:rsid w:val="002D3842"/>
    <w:rsid w:val="002E2D51"/>
    <w:rsid w:val="002F21C7"/>
    <w:rsid w:val="002F3764"/>
    <w:rsid w:val="002F65C3"/>
    <w:rsid w:val="003071A0"/>
    <w:rsid w:val="00307FCD"/>
    <w:rsid w:val="003126F0"/>
    <w:rsid w:val="003212F4"/>
    <w:rsid w:val="0033196C"/>
    <w:rsid w:val="00331A9A"/>
    <w:rsid w:val="00332F5F"/>
    <w:rsid w:val="00334379"/>
    <w:rsid w:val="00337C0F"/>
    <w:rsid w:val="003421B0"/>
    <w:rsid w:val="0034253F"/>
    <w:rsid w:val="003456E0"/>
    <w:rsid w:val="003509D9"/>
    <w:rsid w:val="00353C0A"/>
    <w:rsid w:val="003628DE"/>
    <w:rsid w:val="00366F6D"/>
    <w:rsid w:val="0037227E"/>
    <w:rsid w:val="00375486"/>
    <w:rsid w:val="00387A5A"/>
    <w:rsid w:val="00393234"/>
    <w:rsid w:val="0039418E"/>
    <w:rsid w:val="00395D7D"/>
    <w:rsid w:val="003A44DA"/>
    <w:rsid w:val="003A747E"/>
    <w:rsid w:val="003C0671"/>
    <w:rsid w:val="003C31E4"/>
    <w:rsid w:val="003D14D8"/>
    <w:rsid w:val="003D2758"/>
    <w:rsid w:val="003D7362"/>
    <w:rsid w:val="003E0129"/>
    <w:rsid w:val="003E23C1"/>
    <w:rsid w:val="003E2DC3"/>
    <w:rsid w:val="003F221E"/>
    <w:rsid w:val="003F443B"/>
    <w:rsid w:val="00404124"/>
    <w:rsid w:val="00404635"/>
    <w:rsid w:val="00410453"/>
    <w:rsid w:val="00415497"/>
    <w:rsid w:val="00415A3B"/>
    <w:rsid w:val="00424CC1"/>
    <w:rsid w:val="004339A0"/>
    <w:rsid w:val="00435E8C"/>
    <w:rsid w:val="004379B6"/>
    <w:rsid w:val="004402F8"/>
    <w:rsid w:val="0044234B"/>
    <w:rsid w:val="00443253"/>
    <w:rsid w:val="004464D1"/>
    <w:rsid w:val="00461A63"/>
    <w:rsid w:val="004639AF"/>
    <w:rsid w:val="00463B35"/>
    <w:rsid w:val="00465BA1"/>
    <w:rsid w:val="00472EAB"/>
    <w:rsid w:val="00482917"/>
    <w:rsid w:val="00483B8D"/>
    <w:rsid w:val="00484B09"/>
    <w:rsid w:val="004874E4"/>
    <w:rsid w:val="00495E47"/>
    <w:rsid w:val="004A6E96"/>
    <w:rsid w:val="004B337C"/>
    <w:rsid w:val="004B366B"/>
    <w:rsid w:val="004B62AC"/>
    <w:rsid w:val="004C2F50"/>
    <w:rsid w:val="004C35A0"/>
    <w:rsid w:val="004C656C"/>
    <w:rsid w:val="004D0FF8"/>
    <w:rsid w:val="004D6B17"/>
    <w:rsid w:val="004E0253"/>
    <w:rsid w:val="004E7DE2"/>
    <w:rsid w:val="004F116F"/>
    <w:rsid w:val="004F5B85"/>
    <w:rsid w:val="004F5C6C"/>
    <w:rsid w:val="005132CB"/>
    <w:rsid w:val="0051635B"/>
    <w:rsid w:val="0052086E"/>
    <w:rsid w:val="0052715B"/>
    <w:rsid w:val="00530E00"/>
    <w:rsid w:val="00542A22"/>
    <w:rsid w:val="00556A0F"/>
    <w:rsid w:val="00562DA1"/>
    <w:rsid w:val="0056499C"/>
    <w:rsid w:val="00567070"/>
    <w:rsid w:val="00571ECE"/>
    <w:rsid w:val="005837B3"/>
    <w:rsid w:val="005838D6"/>
    <w:rsid w:val="00587ABD"/>
    <w:rsid w:val="005901EE"/>
    <w:rsid w:val="00591122"/>
    <w:rsid w:val="00594C5A"/>
    <w:rsid w:val="005A5667"/>
    <w:rsid w:val="005C4F67"/>
    <w:rsid w:val="005D124E"/>
    <w:rsid w:val="005E0AD0"/>
    <w:rsid w:val="005F5A74"/>
    <w:rsid w:val="00620CA4"/>
    <w:rsid w:val="00624326"/>
    <w:rsid w:val="00642CA0"/>
    <w:rsid w:val="00643F5A"/>
    <w:rsid w:val="006448E7"/>
    <w:rsid w:val="00646107"/>
    <w:rsid w:val="00654EB7"/>
    <w:rsid w:val="0065503A"/>
    <w:rsid w:val="00655459"/>
    <w:rsid w:val="0066081E"/>
    <w:rsid w:val="00661424"/>
    <w:rsid w:val="00662B39"/>
    <w:rsid w:val="00671CA6"/>
    <w:rsid w:val="00673084"/>
    <w:rsid w:val="006828E5"/>
    <w:rsid w:val="00684557"/>
    <w:rsid w:val="00684FDB"/>
    <w:rsid w:val="00691241"/>
    <w:rsid w:val="006977E1"/>
    <w:rsid w:val="006A1BFA"/>
    <w:rsid w:val="006A3609"/>
    <w:rsid w:val="006B34C7"/>
    <w:rsid w:val="006C6285"/>
    <w:rsid w:val="006C6353"/>
    <w:rsid w:val="006C7D64"/>
    <w:rsid w:val="006D14F3"/>
    <w:rsid w:val="006D3853"/>
    <w:rsid w:val="006D5062"/>
    <w:rsid w:val="006E37D4"/>
    <w:rsid w:val="006E5E94"/>
    <w:rsid w:val="006F4AA2"/>
    <w:rsid w:val="006F5A28"/>
    <w:rsid w:val="00702FCB"/>
    <w:rsid w:val="00707D8F"/>
    <w:rsid w:val="0071089C"/>
    <w:rsid w:val="007220DF"/>
    <w:rsid w:val="007261BF"/>
    <w:rsid w:val="00727979"/>
    <w:rsid w:val="007328C6"/>
    <w:rsid w:val="00736F5A"/>
    <w:rsid w:val="00740FC7"/>
    <w:rsid w:val="00746790"/>
    <w:rsid w:val="007571B6"/>
    <w:rsid w:val="007647F8"/>
    <w:rsid w:val="00772314"/>
    <w:rsid w:val="0077358E"/>
    <w:rsid w:val="00773FF0"/>
    <w:rsid w:val="0077641F"/>
    <w:rsid w:val="00777FD6"/>
    <w:rsid w:val="007817D7"/>
    <w:rsid w:val="00794D69"/>
    <w:rsid w:val="007954A0"/>
    <w:rsid w:val="00795903"/>
    <w:rsid w:val="007A38F4"/>
    <w:rsid w:val="007B46D2"/>
    <w:rsid w:val="007B52D2"/>
    <w:rsid w:val="007B65F3"/>
    <w:rsid w:val="007B67C4"/>
    <w:rsid w:val="007C1F7D"/>
    <w:rsid w:val="007C563F"/>
    <w:rsid w:val="007D306B"/>
    <w:rsid w:val="007D4902"/>
    <w:rsid w:val="007D5880"/>
    <w:rsid w:val="007D6E94"/>
    <w:rsid w:val="007F17D3"/>
    <w:rsid w:val="00801E2E"/>
    <w:rsid w:val="008035DB"/>
    <w:rsid w:val="00805FFD"/>
    <w:rsid w:val="00836392"/>
    <w:rsid w:val="0084616D"/>
    <w:rsid w:val="00862005"/>
    <w:rsid w:val="0086250A"/>
    <w:rsid w:val="008648F2"/>
    <w:rsid w:val="0086674A"/>
    <w:rsid w:val="00866A2A"/>
    <w:rsid w:val="00870A3B"/>
    <w:rsid w:val="008751E9"/>
    <w:rsid w:val="00875901"/>
    <w:rsid w:val="008930C4"/>
    <w:rsid w:val="00895CEA"/>
    <w:rsid w:val="00896AA5"/>
    <w:rsid w:val="00896DD4"/>
    <w:rsid w:val="00897025"/>
    <w:rsid w:val="00897C67"/>
    <w:rsid w:val="008A78EA"/>
    <w:rsid w:val="008B2306"/>
    <w:rsid w:val="008C197C"/>
    <w:rsid w:val="008D0BB4"/>
    <w:rsid w:val="008D0CB0"/>
    <w:rsid w:val="008D3EE1"/>
    <w:rsid w:val="008D7006"/>
    <w:rsid w:val="008E0FC8"/>
    <w:rsid w:val="00902315"/>
    <w:rsid w:val="009150BA"/>
    <w:rsid w:val="00915E7E"/>
    <w:rsid w:val="009173AA"/>
    <w:rsid w:val="009258E6"/>
    <w:rsid w:val="0093389D"/>
    <w:rsid w:val="009460EB"/>
    <w:rsid w:val="00950866"/>
    <w:rsid w:val="00953B75"/>
    <w:rsid w:val="009565F5"/>
    <w:rsid w:val="009572EA"/>
    <w:rsid w:val="0097046C"/>
    <w:rsid w:val="00976C4A"/>
    <w:rsid w:val="00996286"/>
    <w:rsid w:val="00997F0A"/>
    <w:rsid w:val="009A2C01"/>
    <w:rsid w:val="009A2CAF"/>
    <w:rsid w:val="009B0A36"/>
    <w:rsid w:val="009B170C"/>
    <w:rsid w:val="009B1C5A"/>
    <w:rsid w:val="009C3872"/>
    <w:rsid w:val="009D42FE"/>
    <w:rsid w:val="009E6AC6"/>
    <w:rsid w:val="009F0C32"/>
    <w:rsid w:val="009F4666"/>
    <w:rsid w:val="009F75EA"/>
    <w:rsid w:val="00A011AF"/>
    <w:rsid w:val="00A01ADC"/>
    <w:rsid w:val="00A04CBB"/>
    <w:rsid w:val="00A23C03"/>
    <w:rsid w:val="00A30C51"/>
    <w:rsid w:val="00A316E0"/>
    <w:rsid w:val="00A3321A"/>
    <w:rsid w:val="00A44CE0"/>
    <w:rsid w:val="00A51B6E"/>
    <w:rsid w:val="00A51C28"/>
    <w:rsid w:val="00A60015"/>
    <w:rsid w:val="00A65AFC"/>
    <w:rsid w:val="00A67CE9"/>
    <w:rsid w:val="00A7086F"/>
    <w:rsid w:val="00A73AE1"/>
    <w:rsid w:val="00A81434"/>
    <w:rsid w:val="00A822A8"/>
    <w:rsid w:val="00A914DB"/>
    <w:rsid w:val="00AB0181"/>
    <w:rsid w:val="00AB2833"/>
    <w:rsid w:val="00AB69FC"/>
    <w:rsid w:val="00AB6D51"/>
    <w:rsid w:val="00AC096F"/>
    <w:rsid w:val="00AC1F70"/>
    <w:rsid w:val="00AC7198"/>
    <w:rsid w:val="00AD08F3"/>
    <w:rsid w:val="00AE3FB7"/>
    <w:rsid w:val="00AE6690"/>
    <w:rsid w:val="00AF2C60"/>
    <w:rsid w:val="00B055DF"/>
    <w:rsid w:val="00B122BA"/>
    <w:rsid w:val="00B125A5"/>
    <w:rsid w:val="00B1316F"/>
    <w:rsid w:val="00B161B1"/>
    <w:rsid w:val="00B20E64"/>
    <w:rsid w:val="00B232E2"/>
    <w:rsid w:val="00B277E2"/>
    <w:rsid w:val="00B459B5"/>
    <w:rsid w:val="00B45AF5"/>
    <w:rsid w:val="00B52AFE"/>
    <w:rsid w:val="00B55179"/>
    <w:rsid w:val="00B609EA"/>
    <w:rsid w:val="00B63A3D"/>
    <w:rsid w:val="00B669DE"/>
    <w:rsid w:val="00B675AF"/>
    <w:rsid w:val="00B716EB"/>
    <w:rsid w:val="00B728F2"/>
    <w:rsid w:val="00B95BA1"/>
    <w:rsid w:val="00BA2369"/>
    <w:rsid w:val="00BA41B5"/>
    <w:rsid w:val="00BA7863"/>
    <w:rsid w:val="00BB2AF7"/>
    <w:rsid w:val="00BB52E2"/>
    <w:rsid w:val="00BB6B92"/>
    <w:rsid w:val="00BC1B68"/>
    <w:rsid w:val="00BD4CBB"/>
    <w:rsid w:val="00BD59C7"/>
    <w:rsid w:val="00BD68C6"/>
    <w:rsid w:val="00BE5E97"/>
    <w:rsid w:val="00BF5A49"/>
    <w:rsid w:val="00BF5D1E"/>
    <w:rsid w:val="00BF5EE1"/>
    <w:rsid w:val="00BF6AE3"/>
    <w:rsid w:val="00C037C1"/>
    <w:rsid w:val="00C109D7"/>
    <w:rsid w:val="00C30703"/>
    <w:rsid w:val="00C3076B"/>
    <w:rsid w:val="00C36518"/>
    <w:rsid w:val="00C4123A"/>
    <w:rsid w:val="00C4494D"/>
    <w:rsid w:val="00C47226"/>
    <w:rsid w:val="00C50E6D"/>
    <w:rsid w:val="00C63FD1"/>
    <w:rsid w:val="00C648D7"/>
    <w:rsid w:val="00C67FB0"/>
    <w:rsid w:val="00C7193C"/>
    <w:rsid w:val="00C7647F"/>
    <w:rsid w:val="00C822DF"/>
    <w:rsid w:val="00C83B77"/>
    <w:rsid w:val="00C86F5A"/>
    <w:rsid w:val="00CA6568"/>
    <w:rsid w:val="00CA75BD"/>
    <w:rsid w:val="00CB1EC9"/>
    <w:rsid w:val="00CC6ACD"/>
    <w:rsid w:val="00CD3C39"/>
    <w:rsid w:val="00CE5510"/>
    <w:rsid w:val="00CE7834"/>
    <w:rsid w:val="00CF31BB"/>
    <w:rsid w:val="00CF4096"/>
    <w:rsid w:val="00D13FA1"/>
    <w:rsid w:val="00D165C8"/>
    <w:rsid w:val="00D17EEF"/>
    <w:rsid w:val="00D26993"/>
    <w:rsid w:val="00D35685"/>
    <w:rsid w:val="00D357B7"/>
    <w:rsid w:val="00D37C1F"/>
    <w:rsid w:val="00D4436A"/>
    <w:rsid w:val="00D45C8D"/>
    <w:rsid w:val="00D50A0B"/>
    <w:rsid w:val="00D51C3C"/>
    <w:rsid w:val="00D86153"/>
    <w:rsid w:val="00D87BF8"/>
    <w:rsid w:val="00D96401"/>
    <w:rsid w:val="00D96CED"/>
    <w:rsid w:val="00DB14F5"/>
    <w:rsid w:val="00DB7778"/>
    <w:rsid w:val="00DC4318"/>
    <w:rsid w:val="00DC43AC"/>
    <w:rsid w:val="00DC6C1E"/>
    <w:rsid w:val="00DD3013"/>
    <w:rsid w:val="00DE020C"/>
    <w:rsid w:val="00DE3B13"/>
    <w:rsid w:val="00DE3C23"/>
    <w:rsid w:val="00DE5422"/>
    <w:rsid w:val="00DE7A1E"/>
    <w:rsid w:val="00DF78DA"/>
    <w:rsid w:val="00E120EC"/>
    <w:rsid w:val="00E141F4"/>
    <w:rsid w:val="00E16719"/>
    <w:rsid w:val="00E44101"/>
    <w:rsid w:val="00E4537E"/>
    <w:rsid w:val="00E53AFF"/>
    <w:rsid w:val="00E57194"/>
    <w:rsid w:val="00E60787"/>
    <w:rsid w:val="00E65C52"/>
    <w:rsid w:val="00E70DAE"/>
    <w:rsid w:val="00E721BB"/>
    <w:rsid w:val="00E73BC7"/>
    <w:rsid w:val="00E93C52"/>
    <w:rsid w:val="00EA1CFB"/>
    <w:rsid w:val="00EA3118"/>
    <w:rsid w:val="00EA4B35"/>
    <w:rsid w:val="00EA55E5"/>
    <w:rsid w:val="00EA7E1B"/>
    <w:rsid w:val="00EB60E8"/>
    <w:rsid w:val="00EB77C8"/>
    <w:rsid w:val="00EB7C40"/>
    <w:rsid w:val="00EC341B"/>
    <w:rsid w:val="00EC67F5"/>
    <w:rsid w:val="00EE0AAA"/>
    <w:rsid w:val="00EF681B"/>
    <w:rsid w:val="00EF779D"/>
    <w:rsid w:val="00F0578B"/>
    <w:rsid w:val="00F22498"/>
    <w:rsid w:val="00F27B67"/>
    <w:rsid w:val="00F30184"/>
    <w:rsid w:val="00F41DBB"/>
    <w:rsid w:val="00F506CE"/>
    <w:rsid w:val="00F509AB"/>
    <w:rsid w:val="00F53AA1"/>
    <w:rsid w:val="00F5524A"/>
    <w:rsid w:val="00F56868"/>
    <w:rsid w:val="00F61F81"/>
    <w:rsid w:val="00F70B32"/>
    <w:rsid w:val="00F807DC"/>
    <w:rsid w:val="00F840DB"/>
    <w:rsid w:val="00F841F8"/>
    <w:rsid w:val="00F93D5D"/>
    <w:rsid w:val="00F94750"/>
    <w:rsid w:val="00F96262"/>
    <w:rsid w:val="00FA449C"/>
    <w:rsid w:val="00FB12B9"/>
    <w:rsid w:val="00FB1D55"/>
    <w:rsid w:val="00FC0271"/>
    <w:rsid w:val="00FC3D24"/>
    <w:rsid w:val="00FC48B2"/>
    <w:rsid w:val="00FC6227"/>
    <w:rsid w:val="00FD41C0"/>
    <w:rsid w:val="00FD5420"/>
    <w:rsid w:val="00FE2820"/>
    <w:rsid w:val="00F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1E8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Times New Roman"/>
        <w:lang w:val="es-E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semiHidden="1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semiHidden="1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semiHidden="1" w:uiPriority="22" w:qFormat="1"/>
    <w:lsdException w:name="Emphasis" w:locked="0" w:semiHidden="1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semiHidden="1" w:uiPriority="34" w:qFormat="1"/>
    <w:lsdException w:name="Quote" w:locked="0" w:semiHidden="1" w:uiPriority="29" w:qFormat="1"/>
    <w:lsdException w:name="Intense Quote" w:locked="0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19" w:qFormat="1"/>
    <w:lsdException w:name="Intense Emphasis" w:locked="0" w:semiHidden="1" w:uiPriority="21" w:qFormat="1"/>
    <w:lsdException w:name="Subtle Reference" w:locked="0" w:semiHidden="1" w:uiPriority="31" w:qFormat="1"/>
    <w:lsdException w:name="Intense Reference" w:locked="0" w:semiHidden="1" w:uiPriority="32" w:qFormat="1"/>
    <w:lsdException w:name="Book Title" w:locked="0" w:semiHidden="1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locked="0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EA55E5"/>
    <w:pPr>
      <w:spacing w:after="120"/>
      <w:jc w:val="center"/>
    </w:pPr>
    <w:rPr>
      <w:rFonts w:asciiTheme="minorHAnsi" w:hAnsiTheme="minorHAnsi"/>
      <w:color w:val="000000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AFF"/>
  </w:style>
  <w:style w:type="paragraph" w:styleId="Piedepgina">
    <w:name w:val="footer"/>
    <w:basedOn w:val="Normal"/>
    <w:link w:val="PiedepginaCar"/>
    <w:uiPriority w:val="99"/>
    <w:rsid w:val="00BC1B6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FF"/>
  </w:style>
  <w:style w:type="table" w:styleId="Tablaconcuadrcula">
    <w:name w:val="Table Grid"/>
    <w:basedOn w:val="Tablaelegante"/>
    <w:uiPriority w:val="39"/>
    <w:locked/>
    <w:rsid w:val="004B366B"/>
    <w:rPr>
      <w:rFonts w:ascii="Montserrat Light" w:hAnsi="Montserrat Light"/>
      <w:sz w:val="16"/>
      <w:lang w:val="es-CO" w:eastAsia="es-CO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25130C"/>
    <w:pPr>
      <w:contextualSpacing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tuloCar">
    <w:name w:val="Título Car"/>
    <w:link w:val="Ttulo"/>
    <w:rsid w:val="0025130C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Texto">
    <w:name w:val="Texto"/>
    <w:basedOn w:val="Normal"/>
    <w:next w:val="Normal"/>
    <w:uiPriority w:val="1"/>
    <w:qFormat/>
    <w:locked/>
    <w:rsid w:val="00643F5A"/>
  </w:style>
  <w:style w:type="paragraph" w:customStyle="1" w:styleId="Textoazul">
    <w:name w:val="Texto azul"/>
    <w:basedOn w:val="Normal"/>
    <w:uiPriority w:val="3"/>
    <w:qFormat/>
    <w:locked/>
    <w:rsid w:val="0052715B"/>
    <w:rPr>
      <w:color w:val="1F497D" w:themeColor="text2"/>
    </w:rPr>
  </w:style>
  <w:style w:type="paragraph" w:customStyle="1" w:styleId="Contactos">
    <w:name w:val="Contactos"/>
    <w:basedOn w:val="Normal"/>
    <w:uiPriority w:val="5"/>
    <w:qFormat/>
    <w:locked/>
    <w:rsid w:val="0052715B"/>
    <w:rPr>
      <w:color w:val="1F497D" w:themeColor="text2"/>
      <w:sz w:val="20"/>
      <w:szCs w:val="20"/>
    </w:rPr>
  </w:style>
  <w:style w:type="character" w:styleId="Textodelmarcadordeposicin">
    <w:name w:val="Placeholder Text"/>
    <w:uiPriority w:val="99"/>
    <w:semiHidden/>
    <w:rsid w:val="00E53AFF"/>
    <w:rPr>
      <w:color w:val="808080"/>
    </w:rPr>
  </w:style>
  <w:style w:type="paragraph" w:customStyle="1" w:styleId="Textoennegrita1">
    <w:name w:val="Texto en negrita1"/>
    <w:basedOn w:val="Texto"/>
    <w:uiPriority w:val="2"/>
    <w:qFormat/>
    <w:locked/>
    <w:rsid w:val="0016108E"/>
    <w:pPr>
      <w:jc w:val="left"/>
    </w:pPr>
    <w:rPr>
      <w:b/>
      <w:bCs/>
      <w:color w:val="000000" w:themeColor="text1"/>
      <w:sz w:val="24"/>
    </w:rPr>
  </w:style>
  <w:style w:type="paragraph" w:customStyle="1" w:styleId="Textoennegritaazul">
    <w:name w:val="Texto en negrita azul"/>
    <w:basedOn w:val="Textoazul"/>
    <w:uiPriority w:val="4"/>
    <w:qFormat/>
    <w:locked/>
    <w:rsid w:val="0052715B"/>
    <w:rPr>
      <w:b/>
      <w:bCs/>
      <w:sz w:val="24"/>
    </w:rPr>
  </w:style>
  <w:style w:type="paragraph" w:customStyle="1" w:styleId="Notas">
    <w:name w:val="Notas"/>
    <w:basedOn w:val="Textoazul"/>
    <w:uiPriority w:val="6"/>
    <w:qFormat/>
    <w:locked/>
    <w:rsid w:val="001A199E"/>
    <w:rPr>
      <w:i/>
      <w:iCs/>
      <w:sz w:val="20"/>
    </w:rPr>
  </w:style>
  <w:style w:type="paragraph" w:styleId="Prrafodelista">
    <w:name w:val="List Paragraph"/>
    <w:basedOn w:val="Normal"/>
    <w:uiPriority w:val="34"/>
    <w:semiHidden/>
    <w:qFormat/>
    <w:rsid w:val="00C83B77"/>
    <w:pPr>
      <w:ind w:left="720"/>
      <w:contextualSpacing/>
    </w:pPr>
  </w:style>
  <w:style w:type="table" w:styleId="Tablaconcuadrcula1clara-nfasis5">
    <w:name w:val="Grid Table 1 Light Accent 5"/>
    <w:basedOn w:val="Tablanormal"/>
    <w:uiPriority w:val="46"/>
    <w:locked/>
    <w:rsid w:val="004B366B"/>
    <w:tblPr>
      <w:tblStyleRowBandSize w:val="1"/>
      <w:tblStyleColBandSize w:val="1"/>
      <w:tblBorders>
        <w:top w:val="single" w:sz="4" w:space="0" w:color="999999" w:themeColor="accent5" w:themeTint="66"/>
        <w:left w:val="single" w:sz="4" w:space="0" w:color="999999" w:themeColor="accent5" w:themeTint="66"/>
        <w:bottom w:val="single" w:sz="4" w:space="0" w:color="999999" w:themeColor="accent5" w:themeTint="66"/>
        <w:right w:val="single" w:sz="4" w:space="0" w:color="999999" w:themeColor="accent5" w:themeTint="66"/>
        <w:insideH w:val="single" w:sz="4" w:space="0" w:color="999999" w:themeColor="accent5" w:themeTint="66"/>
        <w:insideV w:val="single" w:sz="4" w:space="0" w:color="9999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elegante">
    <w:name w:val="Table Elegant"/>
    <w:basedOn w:val="Tablanormal"/>
    <w:uiPriority w:val="99"/>
    <w:semiHidden/>
    <w:unhideWhenUsed/>
    <w:locked/>
    <w:rsid w:val="004B366B"/>
    <w:pPr>
      <w:spacing w:after="120"/>
      <w:jc w:val="center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locked/>
    <w:rsid w:val="00D50A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stilo1">
    <w:name w:val="Estilo1"/>
    <w:basedOn w:val="Fuentedeprrafopredeter"/>
    <w:uiPriority w:val="1"/>
    <w:locked/>
    <w:rsid w:val="00F0578B"/>
    <w:rPr>
      <w:rFonts w:ascii="Montserrat Light" w:hAnsi="Montserrat Light"/>
      <w:sz w:val="18"/>
    </w:rPr>
  </w:style>
  <w:style w:type="character" w:customStyle="1" w:styleId="Estilo2">
    <w:name w:val="Estilo2"/>
    <w:basedOn w:val="Fuentedeprrafopredeter"/>
    <w:uiPriority w:val="1"/>
    <w:locked/>
    <w:rsid w:val="00165FEE"/>
    <w:rPr>
      <w:rFonts w:ascii="Montserrat Light" w:hAnsi="Montserrat Light"/>
      <w:color w:val="0D0D0D" w:themeColor="accent5" w:themeTint="F2"/>
      <w:sz w:val="16"/>
    </w:rPr>
  </w:style>
  <w:style w:type="character" w:customStyle="1" w:styleId="Estilo3">
    <w:name w:val="Estilo3"/>
    <w:basedOn w:val="Fuentedeprrafopredeter"/>
    <w:uiPriority w:val="1"/>
    <w:locked/>
    <w:rsid w:val="003509D9"/>
    <w:rPr>
      <w:rFonts w:ascii="Calibri" w:hAnsi="Calibri"/>
      <w:sz w:val="16"/>
    </w:rPr>
  </w:style>
  <w:style w:type="character" w:customStyle="1" w:styleId="Estilo4">
    <w:name w:val="Estilo4"/>
    <w:basedOn w:val="Fuentedeprrafopredeter"/>
    <w:uiPriority w:val="1"/>
    <w:locked/>
    <w:rsid w:val="003509D9"/>
    <w:rPr>
      <w:rFonts w:ascii="Calibri" w:hAnsi="Calibri"/>
      <w:sz w:val="16"/>
    </w:rPr>
  </w:style>
  <w:style w:type="character" w:customStyle="1" w:styleId="dilig">
    <w:name w:val="dilig"/>
    <w:basedOn w:val="Fuentedeprrafopredeter"/>
    <w:uiPriority w:val="1"/>
    <w:locked/>
    <w:rsid w:val="003509D9"/>
    <w:rPr>
      <w:rFonts w:ascii="Calibri" w:hAnsi="Calibri"/>
      <w:sz w:val="18"/>
    </w:rPr>
  </w:style>
  <w:style w:type="character" w:customStyle="1" w:styleId="dilig2">
    <w:name w:val="dilig2"/>
    <w:basedOn w:val="Fuentedeprrafopredeter"/>
    <w:uiPriority w:val="1"/>
    <w:rsid w:val="000B462F"/>
    <w:rPr>
      <w:rFonts w:ascii="Calibri" w:hAnsi="Calibri"/>
      <w:b w:val="0"/>
      <w:i w:val="0"/>
      <w:color w:val="1F497D" w:themeColor="text2"/>
      <w:sz w:val="18"/>
      <w:u w:val="none"/>
    </w:rPr>
  </w:style>
  <w:style w:type="paragraph" w:customStyle="1" w:styleId="Estilo5">
    <w:name w:val="Estilo5"/>
    <w:basedOn w:val="Normal"/>
    <w:next w:val="Normal"/>
    <w:link w:val="Estilo5Car"/>
    <w:autoRedefine/>
    <w:qFormat/>
    <w:rsid w:val="0051635B"/>
    <w:pPr>
      <w:jc w:val="left"/>
    </w:pPr>
    <w:rPr>
      <w:rFonts w:ascii="Montserrat Light" w:hAnsi="Montserrat Light"/>
      <w:color w:val="1F497D" w:themeColor="text2"/>
      <w:sz w:val="18"/>
    </w:rPr>
  </w:style>
  <w:style w:type="character" w:customStyle="1" w:styleId="Estilo5Car">
    <w:name w:val="Estilo5 Car"/>
    <w:basedOn w:val="Fuentedeprrafopredeter"/>
    <w:link w:val="Estilo5"/>
    <w:rsid w:val="0051635B"/>
    <w:rPr>
      <w:rFonts w:ascii="Montserrat Light" w:hAnsi="Montserrat Light"/>
      <w:color w:val="1F497D" w:themeColor="text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.parra\AppData\Roaming\Microsoft\Templates\Formulario%20de%20solicitud%20de%20vacaciones%20de%20un%20empleado%20de%20peque&#241;a%20empre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ADEA9EC39642D8BAF01005BCC36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B13EC-19AB-480E-9FAA-2D39A3023E88}"/>
      </w:docPartPr>
      <w:docPartBody>
        <w:p w:rsidR="003E4D2C" w:rsidRDefault="007656AA" w:rsidP="007656AA">
          <w:pPr>
            <w:pStyle w:val="E0ADEA9EC39642D8BAF01005BCC366658"/>
          </w:pPr>
          <w:r w:rsidRPr="000B462F">
            <w:rPr>
              <w:rStyle w:val="Textodelmarcadordeposicin"/>
              <w:rFonts w:ascii="Montserrat Light" w:hAnsi="Montserrat Light" w:cs="Calibri"/>
              <w:b w:val="0"/>
              <w:bCs w:val="0"/>
              <w:sz w:val="18"/>
              <w:szCs w:val="18"/>
            </w:rPr>
            <w:t xml:space="preserve">Elija un Proceso               </w:t>
          </w:r>
        </w:p>
      </w:docPartBody>
    </w:docPart>
    <w:docPart>
      <w:docPartPr>
        <w:name w:val="5091E3D34BE74B71B25E016D575B9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2137E-0BAE-4053-A666-5BF8E342C5BA}"/>
      </w:docPartPr>
      <w:docPartBody>
        <w:p w:rsidR="003E4D2C" w:rsidRDefault="007656AA" w:rsidP="007656AA">
          <w:pPr>
            <w:pStyle w:val="5091E3D34BE74B71B25E016D575B9ABF8"/>
          </w:pPr>
          <w:r w:rsidRPr="00562DA1">
            <w:rPr>
              <w:rFonts w:ascii="Montserrat Light" w:hAnsi="Montserrat Light"/>
              <w:b w:val="0"/>
              <w:bCs w:val="0"/>
              <w:sz w:val="18"/>
              <w:szCs w:val="18"/>
            </w:rPr>
            <w:t>P</w:t>
          </w:r>
          <w:r w:rsidRPr="00562DA1">
            <w:rPr>
              <w:rStyle w:val="Textodelmarcadordeposicin"/>
              <w:rFonts w:ascii="Montserrat Light" w:hAnsi="Montserrat Light"/>
              <w:b w:val="0"/>
              <w:bCs w:val="0"/>
              <w:sz w:val="18"/>
              <w:szCs w:val="18"/>
            </w:rPr>
            <w:t>ulse aquí para escribir texto</w:t>
          </w:r>
        </w:p>
      </w:docPartBody>
    </w:docPart>
    <w:docPart>
      <w:docPartPr>
        <w:name w:val="32423F73E144455E8B5B934DFA6C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EFEE7-2463-4E15-A560-9AFFCE31B9B9}"/>
      </w:docPartPr>
      <w:docPartBody>
        <w:p w:rsidR="003E4D2C" w:rsidRDefault="007656AA" w:rsidP="007656AA">
          <w:pPr>
            <w:pStyle w:val="32423F73E144455E8B5B934DFA6CB7308"/>
          </w:pPr>
          <w:r w:rsidRPr="008035DB">
            <w:rPr>
              <w:rStyle w:val="Textodelmarcadordeposicin"/>
              <w:rFonts w:ascii="Montserrat Light" w:hAnsi="Montserrat Light"/>
              <w:b w:val="0"/>
              <w:sz w:val="16"/>
              <w:szCs w:val="16"/>
            </w:rPr>
            <w:t>Fecha</w:t>
          </w:r>
        </w:p>
      </w:docPartBody>
    </w:docPart>
    <w:docPart>
      <w:docPartPr>
        <w:name w:val="4010DD42207D422F99E12326D5A5C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7D85-BBD7-4139-90B0-04B4A5CACAB6}"/>
      </w:docPartPr>
      <w:docPartBody>
        <w:p w:rsidR="003E4D2C" w:rsidRDefault="007656AA" w:rsidP="007656AA">
          <w:pPr>
            <w:pStyle w:val="4010DD42207D422F99E12326D5A5C6458"/>
          </w:pPr>
          <w:r w:rsidRPr="008035DB">
            <w:rPr>
              <w:rStyle w:val="Textodelmarcadordeposicin"/>
              <w:rFonts w:ascii="Montserrat Light" w:hAnsi="Montserrat Light"/>
              <w:sz w:val="16"/>
              <w:szCs w:val="16"/>
            </w:rPr>
            <w:t>#</w:t>
          </w:r>
        </w:p>
      </w:docPartBody>
    </w:docPart>
    <w:docPart>
      <w:docPartPr>
        <w:name w:val="244A6478E37449F0BCED5C4220080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565B5-1E6F-4DD3-AB3A-82E220C3BD28}"/>
      </w:docPartPr>
      <w:docPartBody>
        <w:p w:rsidR="003E4D2C" w:rsidRDefault="007656AA" w:rsidP="007656AA">
          <w:pPr>
            <w:pStyle w:val="244A6478E37449F0BCED5C42200800698"/>
          </w:pPr>
          <w:r w:rsidRPr="008035DB">
            <w:rPr>
              <w:rStyle w:val="Textodelmarcadordeposicin"/>
              <w:rFonts w:ascii="Montserrat Light" w:hAnsi="Montserrat Light"/>
              <w:sz w:val="16"/>
              <w:szCs w:val="16"/>
            </w:rPr>
            <w:t>P/P</w:t>
          </w:r>
        </w:p>
      </w:docPartBody>
    </w:docPart>
    <w:docPart>
      <w:docPartPr>
        <w:name w:val="B28D095568EC4C3CB24D78F61CB93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987B3-3F54-4155-824A-E15956C6E07E}"/>
      </w:docPartPr>
      <w:docPartBody>
        <w:p w:rsidR="003E4D2C" w:rsidRDefault="007656AA" w:rsidP="007656AA">
          <w:pPr>
            <w:pStyle w:val="B28D095568EC4C3CB24D78F61CB93ABD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MM</w:t>
          </w:r>
        </w:p>
      </w:docPartBody>
    </w:docPart>
    <w:docPart>
      <w:docPartPr>
        <w:name w:val="E3FECADCC8CF4475BCFCC2045E01B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8B503-DA49-42E1-9B6B-0CEDE5E4C504}"/>
      </w:docPartPr>
      <w:docPartBody>
        <w:p w:rsidR="00F524A8" w:rsidRDefault="007656AA" w:rsidP="007656AA">
          <w:pPr>
            <w:pStyle w:val="E3FECADCC8CF4475BCFCC2045E01BDBA8"/>
          </w:pPr>
          <w:r>
            <w:rPr>
              <w:rStyle w:val="Estilo5Car"/>
            </w:rPr>
            <w:t>P</w:t>
          </w:r>
          <w:r w:rsidRPr="00B1316F">
            <w:rPr>
              <w:rStyle w:val="Textodelmarcadordeposicin"/>
              <w:rFonts w:ascii="Montserrat Light" w:hAnsi="Montserrat Light"/>
              <w:b w:val="0"/>
              <w:bCs w:val="0"/>
              <w:sz w:val="18"/>
              <w:szCs w:val="18"/>
            </w:rPr>
            <w:t>ulse aquí para escribir texto.</w:t>
          </w:r>
        </w:p>
      </w:docPartBody>
    </w:docPart>
    <w:docPart>
      <w:docPartPr>
        <w:name w:val="DEF3A8A56E004F2AAE8D355770B4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605A-BF04-4316-9E40-5C17A6956ACC}"/>
      </w:docPartPr>
      <w:docPartBody>
        <w:p w:rsidR="00F524A8" w:rsidRDefault="007656AA" w:rsidP="007656AA">
          <w:pPr>
            <w:pStyle w:val="DEF3A8A56E004F2AAE8D355770B4F6DA8"/>
          </w:pPr>
          <w:r w:rsidRPr="003509D9">
            <w:rPr>
              <w:rStyle w:val="Textodelmarcadordeposicin"/>
              <w:rFonts w:ascii="Calibri" w:hAnsi="Calibri" w:cs="Calibri"/>
              <w:b w:val="0"/>
              <w:bCs w:val="0"/>
              <w:sz w:val="18"/>
              <w:szCs w:val="18"/>
            </w:rPr>
            <w:t>Haga clic o pulse aquí para escribir texto.</w:t>
          </w:r>
        </w:p>
      </w:docPartBody>
    </w:docPart>
    <w:docPart>
      <w:docPartPr>
        <w:name w:val="F6E9C10216724C9CBD38BF880AA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ABDDE-18FF-4232-9003-6D4938742703}"/>
      </w:docPartPr>
      <w:docPartBody>
        <w:p w:rsidR="00F524A8" w:rsidRDefault="007656AA" w:rsidP="007656AA">
          <w:pPr>
            <w:pStyle w:val="F6E9C10216724C9CBD38BF880AA3E24E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F278DFE789FB408EBE1D56D3BD56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CBDD0-F5EB-4251-AF42-0A5119326BFC}"/>
      </w:docPartPr>
      <w:docPartBody>
        <w:p w:rsidR="00F524A8" w:rsidRDefault="007656AA" w:rsidP="007656AA">
          <w:pPr>
            <w:pStyle w:val="F278DFE789FB408EBE1D56D3BD56EEAE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C5A724156DEE41FABC2C6C32304CE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A66D-38A7-42A8-AAEF-A3E7EA8B6EFA}"/>
      </w:docPartPr>
      <w:docPartBody>
        <w:p w:rsidR="00F524A8" w:rsidRDefault="007656AA" w:rsidP="007656AA">
          <w:pPr>
            <w:pStyle w:val="C5A724156DEE41FABC2C6C32304CE982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779AB79FAEE54E86AD276195C211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F29EF-3121-45FF-B9F7-91FD0814F055}"/>
      </w:docPartPr>
      <w:docPartBody>
        <w:p w:rsidR="00F524A8" w:rsidRDefault="007656AA" w:rsidP="007656AA">
          <w:pPr>
            <w:pStyle w:val="779AB79FAEE54E86AD276195C211BC28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AFA6C6C12A194D55B2DC03660526F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A5D9-D160-4B30-B1A8-9B8B59F721CB}"/>
      </w:docPartPr>
      <w:docPartBody>
        <w:p w:rsidR="00F524A8" w:rsidRDefault="007656AA" w:rsidP="007656AA">
          <w:pPr>
            <w:pStyle w:val="AFA6C6C12A194D55B2DC03660526FF49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6517002C073641A583FD5DB5F782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EE883-50A4-4508-8CE5-BC6707941BFA}"/>
      </w:docPartPr>
      <w:docPartBody>
        <w:p w:rsidR="00F524A8" w:rsidRDefault="007656AA" w:rsidP="007656AA">
          <w:pPr>
            <w:pStyle w:val="6517002C073641A583FD5DB5F7823C61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B5AD7878ECF3431ABA3F52AFC445C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C5927-C9A5-4E05-B1E5-3C5947E5DCF7}"/>
      </w:docPartPr>
      <w:docPartBody>
        <w:p w:rsidR="00F524A8" w:rsidRDefault="007656AA" w:rsidP="007656AA">
          <w:pPr>
            <w:pStyle w:val="B5AD7878ECF3431ABA3F52AFC445C63E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76FAF9B4F6B14A9182BA3E5344A7C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2066-5744-49C5-B304-B7EB9C4F2360}"/>
      </w:docPartPr>
      <w:docPartBody>
        <w:p w:rsidR="00F524A8" w:rsidRDefault="007656AA" w:rsidP="007656AA">
          <w:pPr>
            <w:pStyle w:val="76FAF9B4F6B14A9182BA3E5344A7C944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E65DB71CBE5A4F1CAF2CA0937272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EA274-469C-4156-B673-3A82D415BB13}"/>
      </w:docPartPr>
      <w:docPartBody>
        <w:p w:rsidR="00F524A8" w:rsidRDefault="007656AA" w:rsidP="007656AA">
          <w:pPr>
            <w:pStyle w:val="E65DB71CBE5A4F1CAF2CA093727226638"/>
          </w:pPr>
          <w:r w:rsidRPr="008035DB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F015E58DB10D425E8FE6182630104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595C2-A770-455A-B99B-7D8CDA106685}"/>
      </w:docPartPr>
      <w:docPartBody>
        <w:p w:rsidR="00F524A8" w:rsidRDefault="007656AA" w:rsidP="007656AA">
          <w:pPr>
            <w:pStyle w:val="F015E58DB10D425E8FE6182630104AFC8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6FA0D8576B534BD5A8141A1B29E1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54B9C-23E8-4BD8-ACEE-6F891E9A965D}"/>
      </w:docPartPr>
      <w:docPartBody>
        <w:p w:rsidR="00F524A8" w:rsidRDefault="007656AA" w:rsidP="007656AA">
          <w:pPr>
            <w:pStyle w:val="6FA0D8576B534BD5A8141A1B29E14EB98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0DB4C89DCE92455385DC414756A91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57FB-52A9-4481-B8D5-9EBC8E257AD4}"/>
      </w:docPartPr>
      <w:docPartBody>
        <w:p w:rsidR="00F524A8" w:rsidRDefault="007656AA" w:rsidP="007656AA">
          <w:pPr>
            <w:pStyle w:val="0DB4C89DCE92455385DC414756A918F58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A2F1B2FECF4A48F983FCE698DB0C9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52439-445E-460C-8EA9-D0513C425B78}"/>
      </w:docPartPr>
      <w:docPartBody>
        <w:p w:rsidR="00F524A8" w:rsidRDefault="007656AA" w:rsidP="007656AA">
          <w:pPr>
            <w:pStyle w:val="A2F1B2FECF4A48F983FCE698DB0C9DB28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13719B4614F543109CDD5C1D3C409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440AD-E1FE-4AD6-8F6D-FDCC6DE68482}"/>
      </w:docPartPr>
      <w:docPartBody>
        <w:p w:rsidR="00F524A8" w:rsidRDefault="007656AA" w:rsidP="007656AA">
          <w:pPr>
            <w:pStyle w:val="13719B4614F543109CDD5C1D3C409A398"/>
          </w:pPr>
          <w:r w:rsidRPr="004C35A0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Haga clic o pulse aquí para escribir texto.</w:t>
          </w:r>
        </w:p>
      </w:docPartBody>
    </w:docPart>
    <w:docPart>
      <w:docPartPr>
        <w:name w:val="ED145609E2F846D3ABB8A1CCFCFAE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1C82E-044C-4C5B-951C-0DD53E07DFAA}"/>
      </w:docPartPr>
      <w:docPartBody>
        <w:p w:rsidR="00F524A8" w:rsidRDefault="007656AA" w:rsidP="007656AA">
          <w:pPr>
            <w:pStyle w:val="ED145609E2F846D3ABB8A1CCFCFAE7138"/>
          </w:pPr>
          <w:r w:rsidRPr="004C35A0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6"/>
              <w:szCs w:val="16"/>
            </w:rPr>
            <w:t>fecha</w:t>
          </w:r>
        </w:p>
      </w:docPartBody>
    </w:docPart>
    <w:docPart>
      <w:docPartPr>
        <w:name w:val="F372CD1DDE114743ADD8825A75B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D7BD-041E-4741-A152-B165B5E5D3E4}"/>
      </w:docPartPr>
      <w:docPartBody>
        <w:p w:rsidR="00F524A8" w:rsidRDefault="007656AA" w:rsidP="007656AA">
          <w:pPr>
            <w:pStyle w:val="F372CD1DDE114743ADD8825A75BEC9D38"/>
          </w:pPr>
          <w:r w:rsidRPr="004C35A0">
            <w:rPr>
              <w:rStyle w:val="Textodelmarcadordeposicin"/>
              <w:rFonts w:ascii="Montserrat Light" w:hAnsi="Montserrat Light"/>
              <w:b w:val="0"/>
              <w:bCs w:val="0"/>
              <w:sz w:val="16"/>
              <w:szCs w:val="16"/>
            </w:rPr>
            <w:t>Elija un elemento.</w:t>
          </w:r>
        </w:p>
      </w:docPartBody>
    </w:docPart>
    <w:docPart>
      <w:docPartPr>
        <w:name w:val="2EC90F4BB20B4BDFB48A6762E078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A6288-7275-443F-8CD5-30487FCF84E9}"/>
      </w:docPartPr>
      <w:docPartBody>
        <w:p w:rsidR="00B1735D" w:rsidRDefault="007656AA" w:rsidP="007656AA">
          <w:pPr>
            <w:pStyle w:val="2EC90F4BB20B4BDFB48A6762E078A6FD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9CC6A1913EA44D68966A8A2E9BE66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134D1-CCF4-41FD-9508-8FDF2D420CD1}"/>
      </w:docPartPr>
      <w:docPartBody>
        <w:p w:rsidR="00B1735D" w:rsidRDefault="007656AA" w:rsidP="007656AA">
          <w:pPr>
            <w:pStyle w:val="9CC6A1913EA44D68966A8A2E9BE66478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80AB3E4FC2FC458696FF0C9B0E15A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81F66-3720-4F7F-B003-E974A17C5681}"/>
      </w:docPartPr>
      <w:docPartBody>
        <w:p w:rsidR="00B1735D" w:rsidRDefault="007656AA" w:rsidP="007656AA">
          <w:pPr>
            <w:pStyle w:val="80AB3E4FC2FC458696FF0C9B0E15A55A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8E52AD26DFA84D6095F529AF861B3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D2B5-BE4A-47B1-9CA4-44C3F0411E4D}"/>
      </w:docPartPr>
      <w:docPartBody>
        <w:p w:rsidR="00B1735D" w:rsidRDefault="007656AA" w:rsidP="007656AA">
          <w:pPr>
            <w:pStyle w:val="8E52AD26DFA84D6095F529AF861B3800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859B7CBF63DF4FFB83E5EA5229AE1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EA806-FCE7-4FEE-87D3-3CA271263D6A}"/>
      </w:docPartPr>
      <w:docPartBody>
        <w:p w:rsidR="00B1735D" w:rsidRDefault="007656AA" w:rsidP="007656AA">
          <w:pPr>
            <w:pStyle w:val="859B7CBF63DF4FFB83E5EA5229AE194C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68F6EBB613C84A7689EDB75496BDC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7FA2E-31A7-4867-93BC-E625A2C35848}"/>
      </w:docPartPr>
      <w:docPartBody>
        <w:p w:rsidR="00B1735D" w:rsidRDefault="007656AA" w:rsidP="007656AA">
          <w:pPr>
            <w:pStyle w:val="68F6EBB613C84A7689EDB75496BDCB0C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5EB8369A911A44A4A3D1CF254A97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9A99B-41AE-4984-8A70-18755032B02E}"/>
      </w:docPartPr>
      <w:docPartBody>
        <w:p w:rsidR="00B1735D" w:rsidRDefault="007656AA" w:rsidP="007656AA">
          <w:pPr>
            <w:pStyle w:val="5EB8369A911A44A4A3D1CF254A976A61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12C7334F5E5C4747BD96AA3BABDB1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CFE61-91C6-47AD-A687-06DAA7F8A41A}"/>
      </w:docPartPr>
      <w:docPartBody>
        <w:p w:rsidR="00B1735D" w:rsidRDefault="007656AA" w:rsidP="007656AA">
          <w:pPr>
            <w:pStyle w:val="12C7334F5E5C4747BD96AA3BABDB1070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5640FFC2A5404745BA93198BE5372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2FE4B-82F1-489D-AD36-06FB3618F646}"/>
      </w:docPartPr>
      <w:docPartBody>
        <w:p w:rsidR="00B1735D" w:rsidRDefault="007656AA" w:rsidP="007656AA">
          <w:pPr>
            <w:pStyle w:val="5640FFC2A5404745BA93198BE5372DA4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CCCBD0E05671484280401A60371D6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24CD-346F-46A4-84E5-EBAA0D665434}"/>
      </w:docPartPr>
      <w:docPartBody>
        <w:p w:rsidR="00B1735D" w:rsidRDefault="007656AA" w:rsidP="007656AA">
          <w:pPr>
            <w:pStyle w:val="CCCBD0E05671484280401A60371D68AB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65B7A319044F4732B629AF65A2BC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47B07-BDC9-4179-8DB4-F5F09A06A4FB}"/>
      </w:docPartPr>
      <w:docPartBody>
        <w:p w:rsidR="00B1735D" w:rsidRDefault="007656AA" w:rsidP="007656AA">
          <w:pPr>
            <w:pStyle w:val="65B7A319044F4732B629AF65A2BCF181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35ECAEE523914119B41741299497C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21E40-889F-46E6-8E90-7FF97E8EF6BF}"/>
      </w:docPartPr>
      <w:docPartBody>
        <w:p w:rsidR="00B1735D" w:rsidRDefault="007656AA" w:rsidP="007656AA">
          <w:pPr>
            <w:pStyle w:val="35ECAEE523914119B41741299497CBC2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6B57CCF605124C83B54FE9EEB5C6E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D5512-657A-4DFD-ABD1-F04EA9BBA3F9}"/>
      </w:docPartPr>
      <w:docPartBody>
        <w:p w:rsidR="00B1735D" w:rsidRDefault="007656AA" w:rsidP="007656AA">
          <w:pPr>
            <w:pStyle w:val="6B57CCF605124C83B54FE9EEB5C6ECA0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B0140918FD9841C293518F396FB8A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7F58B-813F-44C7-A3C1-BDCA9B6BFEC4}"/>
      </w:docPartPr>
      <w:docPartBody>
        <w:p w:rsidR="00B1735D" w:rsidRDefault="007656AA" w:rsidP="007656AA">
          <w:pPr>
            <w:pStyle w:val="B0140918FD9841C293518F396FB8ADE8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B42B0B5DFCC64E49B0BF379C1B15D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7A15A-D216-428B-AD2B-5C443EDDA966}"/>
      </w:docPartPr>
      <w:docPartBody>
        <w:p w:rsidR="00B1735D" w:rsidRDefault="007656AA" w:rsidP="007656AA">
          <w:pPr>
            <w:pStyle w:val="B42B0B5DFCC64E49B0BF379C1B15DEBD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593620B7708C4EF09EC8F3DDD8763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D1F1F-45DC-42C4-8497-C0E6EFF6B5CF}"/>
      </w:docPartPr>
      <w:docPartBody>
        <w:p w:rsidR="00B1735D" w:rsidRDefault="007656AA" w:rsidP="007656AA">
          <w:pPr>
            <w:pStyle w:val="593620B7708C4EF09EC8F3DDD8763DAA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115D9E0D4DCB4113BE41757A18E63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1618-F533-4756-AC6F-32E066276A22}"/>
      </w:docPartPr>
      <w:docPartBody>
        <w:p w:rsidR="00B1735D" w:rsidRDefault="007656AA" w:rsidP="007656AA">
          <w:pPr>
            <w:pStyle w:val="115D9E0D4DCB4113BE41757A18E638FC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B205A76EC85C495996BA42EF034F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EAE63-AC64-4FB7-953F-F5230F0B393F}"/>
      </w:docPartPr>
      <w:docPartBody>
        <w:p w:rsidR="00B1735D" w:rsidRDefault="007656AA" w:rsidP="007656AA">
          <w:pPr>
            <w:pStyle w:val="B205A76EC85C495996BA42EF034FF151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actividad</w:t>
          </w:r>
        </w:p>
      </w:docPartBody>
    </w:docPart>
    <w:docPart>
      <w:docPartPr>
        <w:name w:val="E57ED216DC8D4716A1C749B31148C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3F18-7C6C-4E4F-9B39-2C564DCE3499}"/>
      </w:docPartPr>
      <w:docPartBody>
        <w:p w:rsidR="00B1735D" w:rsidRDefault="007656AA" w:rsidP="007656AA">
          <w:pPr>
            <w:pStyle w:val="E57ED216DC8D4716A1C749B31148C645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F2CC4F509D3A446681D382AA3F57D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2E163-5C9C-470F-976C-FFCD0E830E60}"/>
      </w:docPartPr>
      <w:docPartBody>
        <w:p w:rsidR="00B1735D" w:rsidRDefault="007656AA" w:rsidP="007656AA">
          <w:pPr>
            <w:pStyle w:val="F2CC4F509D3A446681D382AA3F57DA0B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C691BA6009F7412FA174EBCD966B0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EC309-5BDB-4971-8FF4-FC997D661D2D}"/>
      </w:docPartPr>
      <w:docPartBody>
        <w:p w:rsidR="00B1735D" w:rsidRDefault="007656AA" w:rsidP="007656AA">
          <w:pPr>
            <w:pStyle w:val="C691BA6009F7412FA174EBCD966B00FD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02B9EDC17BA74151BB42E741C79A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06F7A-DD0E-4D55-B787-16D7502ECE5F}"/>
      </w:docPartPr>
      <w:docPartBody>
        <w:p w:rsidR="00B1735D" w:rsidRDefault="007656AA" w:rsidP="007656AA">
          <w:pPr>
            <w:pStyle w:val="02B9EDC17BA74151BB42E741C79ABA4A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73F4654A56ED44D393D0C424E8B45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CEA57-710D-4A6C-839B-78870209E426}"/>
      </w:docPartPr>
      <w:docPartBody>
        <w:p w:rsidR="00B1735D" w:rsidRDefault="007656AA" w:rsidP="007656AA">
          <w:pPr>
            <w:pStyle w:val="73F4654A56ED44D393D0C424E8B45B0A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AD6C1E3D3BA74FA5964BFE6FF90EC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35D-BA2D-4DC2-BE72-B5E1E2E7C41F}"/>
      </w:docPartPr>
      <w:docPartBody>
        <w:p w:rsidR="00B1735D" w:rsidRDefault="007656AA" w:rsidP="007656AA">
          <w:pPr>
            <w:pStyle w:val="AD6C1E3D3BA74FA5964BFE6FF90EC92B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AE8A101383EB4F488A432B10F8CB0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C719C-411F-4A68-87A1-EF2078B43C17}"/>
      </w:docPartPr>
      <w:docPartBody>
        <w:p w:rsidR="00B1735D" w:rsidRDefault="007656AA" w:rsidP="007656AA">
          <w:pPr>
            <w:pStyle w:val="AE8A101383EB4F488A432B10F8CB0294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7E05C836E84449E296A98E62CF8C9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9472-F9F8-41E4-9830-986040C011C8}"/>
      </w:docPartPr>
      <w:docPartBody>
        <w:p w:rsidR="00B1735D" w:rsidRDefault="007656AA" w:rsidP="007656AA">
          <w:pPr>
            <w:pStyle w:val="7E05C836E84449E296A98E62CF8C94C2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A9BDBBB45610429287056C4F21CEB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F46A6-00D7-4902-8BC4-EE598B64780A}"/>
      </w:docPartPr>
      <w:docPartBody>
        <w:p w:rsidR="00B1735D" w:rsidRDefault="007656AA" w:rsidP="007656AA">
          <w:pPr>
            <w:pStyle w:val="A9BDBBB45610429287056C4F21CEB3073"/>
          </w:pPr>
          <w:r w:rsidRPr="00FC48B2">
            <w:rPr>
              <w:rStyle w:val="Textodelmarcadordeposicin"/>
              <w:rFonts w:ascii="Montserrat Light" w:hAnsi="Montserrat Light"/>
              <w:b w:val="0"/>
              <w:bCs w:val="0"/>
              <w:sz w:val="14"/>
              <w:szCs w:val="14"/>
            </w:rPr>
            <w:t>Haga clic o pulse aquí para escribir texto.</w:t>
          </w:r>
        </w:p>
      </w:docPartBody>
    </w:docPart>
    <w:docPart>
      <w:docPartPr>
        <w:name w:val="4529A68B91A645C088472CC9CAD70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BB34C-D72D-4596-92C7-261232860525}"/>
      </w:docPartPr>
      <w:docPartBody>
        <w:p w:rsidR="00B1735D" w:rsidRDefault="007656AA" w:rsidP="007656AA">
          <w:pPr>
            <w:pStyle w:val="4529A68B91A645C088472CC9CAD70DEF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4D79FAA7B10743B29782C1297CC8C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4D871-7FA1-4874-B57D-2D2732846B82}"/>
      </w:docPartPr>
      <w:docPartBody>
        <w:p w:rsidR="00B1735D" w:rsidRDefault="007656AA" w:rsidP="007656AA">
          <w:pPr>
            <w:pStyle w:val="4D79FAA7B10743B29782C1297CC8C73E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A23E72440AC74F03B8C6CAFA663E9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9EF01-D235-462D-BAAE-64D1096EFC7B}"/>
      </w:docPartPr>
      <w:docPartBody>
        <w:p w:rsidR="00B1735D" w:rsidRDefault="007656AA" w:rsidP="007656AA">
          <w:pPr>
            <w:pStyle w:val="A23E72440AC74F03B8C6CAFA663E9E0C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58BB85ADFC1945C3A804FE9657408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59D97-9F8A-4C05-9C04-F015767B9FA9}"/>
      </w:docPartPr>
      <w:docPartBody>
        <w:p w:rsidR="00B1735D" w:rsidRDefault="007656AA" w:rsidP="007656AA">
          <w:pPr>
            <w:pStyle w:val="58BB85ADFC1945C3A804FE9657408954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7637DCF0E3744426A7249F53D8D96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FB76B-77CB-4E5E-85E1-BDB39B607542}"/>
      </w:docPartPr>
      <w:docPartBody>
        <w:p w:rsidR="00B1735D" w:rsidRDefault="007656AA" w:rsidP="007656AA">
          <w:pPr>
            <w:pStyle w:val="7637DCF0E3744426A7249F53D8D96C7B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E8C442DF2B114199A5AEA35C3435C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5B410-365D-48F8-BC82-6F8F1EAB15E0}"/>
      </w:docPartPr>
      <w:docPartBody>
        <w:p w:rsidR="00B1735D" w:rsidRDefault="007656AA" w:rsidP="007656AA">
          <w:pPr>
            <w:pStyle w:val="E8C442DF2B114199A5AEA35C3435C2F3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825AF92DC5064A80B494D119F15B3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22459-BC34-4551-BB9B-E3660B453374}"/>
      </w:docPartPr>
      <w:docPartBody>
        <w:p w:rsidR="00B1735D" w:rsidRDefault="007656AA" w:rsidP="007656AA">
          <w:pPr>
            <w:pStyle w:val="825AF92DC5064A80B494D119F15B36BA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382555AA634D4B7D8D6148D690737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C8EB4-C832-4D59-A1AE-07B548248450}"/>
      </w:docPartPr>
      <w:docPartBody>
        <w:p w:rsidR="00B1735D" w:rsidRDefault="007656AA" w:rsidP="007656AA">
          <w:pPr>
            <w:pStyle w:val="382555AA634D4B7D8D6148D690737FBB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B223E32056154E66AC0D3679D4716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CE955-3F80-43F0-81C4-B7DC744D3079}"/>
      </w:docPartPr>
      <w:docPartBody>
        <w:p w:rsidR="00B1735D" w:rsidRDefault="007656AA" w:rsidP="007656AA">
          <w:pPr>
            <w:pStyle w:val="B223E32056154E66AC0D3679D4716685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67171B8EEB87424686350EC2B8F9C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DBE98-6ED0-425C-ABC9-3CABF92E08E2}"/>
      </w:docPartPr>
      <w:docPartBody>
        <w:p w:rsidR="00B1735D" w:rsidRDefault="007656AA" w:rsidP="007656AA">
          <w:pPr>
            <w:pStyle w:val="67171B8EEB87424686350EC2B8F9C8023"/>
          </w:pPr>
          <w:r>
            <w:rPr>
              <w:rFonts w:ascii="Montserrat Light" w:hAnsi="Montserrat Light"/>
              <w:b w:val="0"/>
              <w:bCs w:val="0"/>
              <w:color w:val="auto"/>
              <w:sz w:val="14"/>
              <w:szCs w:val="14"/>
              <w:lang w:val="es-CO" w:eastAsia="es-CO"/>
            </w:rPr>
            <w:t>Responsable seguimiento</w:t>
          </w:r>
        </w:p>
      </w:docPartBody>
    </w:docPart>
    <w:docPart>
      <w:docPartPr>
        <w:name w:val="3263FED492074D21BBFA4EB15E261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314FD-6F45-438A-B68E-9B13646D501A}"/>
      </w:docPartPr>
      <w:docPartBody>
        <w:p w:rsidR="00B1735D" w:rsidRDefault="007656AA" w:rsidP="007656AA">
          <w:pPr>
            <w:pStyle w:val="3263FED492074D21BBFA4EB15E261B5C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2C53919ACDC64F9698DDA7A5FDF2A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D3C9-546F-41E6-8049-C484F5D95F27}"/>
      </w:docPartPr>
      <w:docPartBody>
        <w:p w:rsidR="00B1735D" w:rsidRDefault="007656AA" w:rsidP="007656AA">
          <w:pPr>
            <w:pStyle w:val="2C53919ACDC64F9698DDA7A5FDF2A8EC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54D24CD9A9934AE095EE1E83C2EA6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B7708-F407-4673-947F-648D7BFB586F}"/>
      </w:docPartPr>
      <w:docPartBody>
        <w:p w:rsidR="00B1735D" w:rsidRDefault="007656AA" w:rsidP="007656AA">
          <w:pPr>
            <w:pStyle w:val="54D24CD9A9934AE095EE1E83C2EA60A63"/>
          </w:pPr>
          <w:r w:rsidRPr="00646107">
            <w:rPr>
              <w:rStyle w:val="Textodelmarcadordeposicin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F6218EC6D4F94A8EA31D5CF330EA3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94EED-A9BE-49F5-87A8-ECA63EAB9169}"/>
      </w:docPartPr>
      <w:docPartBody>
        <w:p w:rsidR="00B1735D" w:rsidRDefault="007656AA" w:rsidP="007656AA">
          <w:pPr>
            <w:pStyle w:val="F6218EC6D4F94A8EA31D5CF330EA3493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B5DD07DBF85B4F51AB78372366416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E4484-1B65-41D6-8E3A-CC84BF1B5551}"/>
      </w:docPartPr>
      <w:docPartBody>
        <w:p w:rsidR="00B1735D" w:rsidRDefault="007656AA" w:rsidP="007656AA">
          <w:pPr>
            <w:pStyle w:val="B5DD07DBF85B4F51AB78372366416F86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1FFBA9A3FB6549B38013DC6B6A843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73A1-AC73-453A-9D85-8298DD4F7754}"/>
      </w:docPartPr>
      <w:docPartBody>
        <w:p w:rsidR="00B1735D" w:rsidRDefault="007656AA" w:rsidP="007656AA">
          <w:pPr>
            <w:pStyle w:val="1FFBA9A3FB6549B38013DC6B6A843569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8414114BABD34968A81B310BDA67B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E44EF-4399-4198-87B3-BD3022B19D06}"/>
      </w:docPartPr>
      <w:docPartBody>
        <w:p w:rsidR="00B1735D" w:rsidRDefault="007656AA" w:rsidP="007656AA">
          <w:pPr>
            <w:pStyle w:val="8414114BABD34968A81B310BDA67B00C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A99A7321264E48079314A7626C3C0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C5A47-72F4-4FA4-A511-06F99E215CEC}"/>
      </w:docPartPr>
      <w:docPartBody>
        <w:p w:rsidR="00B1735D" w:rsidRDefault="007656AA" w:rsidP="007656AA">
          <w:pPr>
            <w:pStyle w:val="A99A7321264E48079314A7626C3C0500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B0E70EC924934494B42C194D0F29F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2C692-D6F8-4D89-A4E6-014D677C4D3A}"/>
      </w:docPartPr>
      <w:docPartBody>
        <w:p w:rsidR="00B1735D" w:rsidRDefault="007656AA" w:rsidP="007656AA">
          <w:pPr>
            <w:pStyle w:val="B0E70EC924934494B42C194D0F29F60B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9FE252A11C4D4E8DBA1BFEDD332C4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569B-AD98-4FB4-B598-0D498DD67150}"/>
      </w:docPartPr>
      <w:docPartBody>
        <w:p w:rsidR="00B1735D" w:rsidRDefault="007656AA" w:rsidP="007656AA">
          <w:pPr>
            <w:pStyle w:val="9FE252A11C4D4E8DBA1BFEDD332C4403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F1F3DE7524FB4D01B2EDCBFFE456D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C2F79-1869-475D-B9D3-8553A32FA10B}"/>
      </w:docPartPr>
      <w:docPartBody>
        <w:p w:rsidR="00B1735D" w:rsidRDefault="007656AA" w:rsidP="007656AA">
          <w:pPr>
            <w:pStyle w:val="F1F3DE7524FB4D01B2EDCBFFE456D7C5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50D07C47E90F407D94BD348EA4C7B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780A-6F18-4481-A99F-118F90172F93}"/>
      </w:docPartPr>
      <w:docPartBody>
        <w:p w:rsidR="00B1735D" w:rsidRDefault="007656AA" w:rsidP="007656AA">
          <w:pPr>
            <w:pStyle w:val="50D07C47E90F407D94BD348EA4C7BDBD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A8E61B76C19C41379B2564A258FB8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D61E-71BE-4C69-95CB-5AA8C573D12E}"/>
      </w:docPartPr>
      <w:docPartBody>
        <w:p w:rsidR="00B1735D" w:rsidRDefault="007656AA" w:rsidP="007656AA">
          <w:pPr>
            <w:pStyle w:val="A8E61B76C19C41379B2564A258FB875E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F314E0FEC11A4CA7A321C6D604BEC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B604B-2384-4DB5-BAF1-0E35CAAC277E}"/>
      </w:docPartPr>
      <w:docPartBody>
        <w:p w:rsidR="00B1735D" w:rsidRDefault="007656AA" w:rsidP="007656AA">
          <w:pPr>
            <w:pStyle w:val="F314E0FEC11A4CA7A321C6D604BEC147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A17484EAA47942EA87F9DF0937A7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9F5E-393F-4F50-9B81-1EFC75F39C31}"/>
      </w:docPartPr>
      <w:docPartBody>
        <w:p w:rsidR="00B1735D" w:rsidRDefault="007656AA" w:rsidP="007656AA">
          <w:pPr>
            <w:pStyle w:val="A17484EAA47942EA87F9DF0937A785FD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B56B0FE0593F48B9B56B760D681C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ACD76-1671-4E42-BDF9-4909EC721265}"/>
      </w:docPartPr>
      <w:docPartBody>
        <w:p w:rsidR="00B1735D" w:rsidRDefault="007656AA" w:rsidP="007656AA">
          <w:pPr>
            <w:pStyle w:val="B56B0FE0593F48B9B56B760D681C93E6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B4CD8B7998014088AAC697BCB8123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77773-5E90-421C-9951-ECCD79192C7D}"/>
      </w:docPartPr>
      <w:docPartBody>
        <w:p w:rsidR="00B1735D" w:rsidRDefault="007656AA" w:rsidP="007656AA">
          <w:pPr>
            <w:pStyle w:val="B4CD8B7998014088AAC697BCB81235743"/>
          </w:pPr>
          <w:r w:rsidRPr="00646107">
            <w:rPr>
              <w:rStyle w:val="Textodelmarcadordeposicin"/>
              <w:rFonts w:ascii="Montserrat Light" w:hAnsi="Montserrat Light"/>
              <w:b w:val="0"/>
              <w:bCs w:val="0"/>
              <w:color w:val="auto"/>
              <w:sz w:val="12"/>
              <w:szCs w:val="12"/>
            </w:rPr>
            <w:t>fecha</w:t>
          </w:r>
        </w:p>
      </w:docPartBody>
    </w:docPart>
    <w:docPart>
      <w:docPartPr>
        <w:name w:val="C34B77AEA3B4415BAC9F2505E66B6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387B3-5FEB-4E59-A6D6-53A3055B82F4}"/>
      </w:docPartPr>
      <w:docPartBody>
        <w:p w:rsidR="00B1735D" w:rsidRDefault="007656AA" w:rsidP="007656AA">
          <w:pPr>
            <w:pStyle w:val="C34B77AEA3B4415BAC9F2505E66B68D9"/>
          </w:pPr>
          <w:r w:rsidRPr="00646107">
            <w:rPr>
              <w:rStyle w:val="Textodelmarcadordeposicin"/>
              <w:rFonts w:ascii="Montserrat Light" w:hAnsi="Montserrat Light"/>
              <w:sz w:val="12"/>
              <w:szCs w:val="12"/>
            </w:rPr>
            <w:t>fecha</w:t>
          </w:r>
        </w:p>
      </w:docPartBody>
    </w:docPart>
    <w:docPart>
      <w:docPartPr>
        <w:name w:val="FFD906433E754162A11EF733804CA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DAA4E-E53A-4F2A-A159-D8860A86E362}"/>
      </w:docPartPr>
      <w:docPartBody>
        <w:p w:rsidR="00B1735D" w:rsidRDefault="007656AA" w:rsidP="007656AA">
          <w:pPr>
            <w:pStyle w:val="FFD906433E754162A11EF733804CA2C2"/>
          </w:pPr>
          <w:r w:rsidRPr="00646107">
            <w:rPr>
              <w:rStyle w:val="Textodelmarcadordeposicin"/>
              <w:rFonts w:ascii="Montserrat Light" w:hAnsi="Montserrat Light"/>
              <w:sz w:val="12"/>
              <w:szCs w:val="12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93"/>
    <w:rsid w:val="000B0DC0"/>
    <w:rsid w:val="00106A4D"/>
    <w:rsid w:val="00147719"/>
    <w:rsid w:val="001C3C17"/>
    <w:rsid w:val="002C3CD0"/>
    <w:rsid w:val="003E4D2C"/>
    <w:rsid w:val="0057737F"/>
    <w:rsid w:val="007656AA"/>
    <w:rsid w:val="00784B29"/>
    <w:rsid w:val="00831B38"/>
    <w:rsid w:val="00A13514"/>
    <w:rsid w:val="00B1735D"/>
    <w:rsid w:val="00D44C93"/>
    <w:rsid w:val="00D9604D"/>
    <w:rsid w:val="00F524A8"/>
    <w:rsid w:val="00F6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7656AA"/>
    <w:rPr>
      <w:color w:val="808080"/>
    </w:rPr>
  </w:style>
  <w:style w:type="paragraph" w:customStyle="1" w:styleId="Estilo5">
    <w:name w:val="Estilo5"/>
    <w:basedOn w:val="Normal"/>
    <w:next w:val="Normal"/>
    <w:link w:val="Estilo5Car"/>
    <w:autoRedefine/>
    <w:qFormat/>
    <w:rsid w:val="007656AA"/>
    <w:pPr>
      <w:spacing w:after="120" w:line="240" w:lineRule="auto"/>
    </w:pPr>
    <w:rPr>
      <w:rFonts w:ascii="Montserrat Light" w:eastAsia="Franklin Gothic Book" w:hAnsi="Montserrat Light" w:cs="Times New Roman"/>
      <w:color w:val="44546A" w:themeColor="text2"/>
      <w:sz w:val="18"/>
      <w:szCs w:val="24"/>
      <w:lang w:val="es-ES" w:eastAsia="en-US"/>
    </w:rPr>
  </w:style>
  <w:style w:type="character" w:customStyle="1" w:styleId="Estilo5Car">
    <w:name w:val="Estilo5 Car"/>
    <w:basedOn w:val="Fuentedeprrafopredeter"/>
    <w:link w:val="Estilo5"/>
    <w:rsid w:val="007656AA"/>
    <w:rPr>
      <w:rFonts w:ascii="Montserrat Light" w:eastAsia="Franklin Gothic Book" w:hAnsi="Montserrat Light" w:cs="Times New Roman"/>
      <w:color w:val="44546A" w:themeColor="text2"/>
      <w:sz w:val="18"/>
      <w:szCs w:val="24"/>
      <w:lang w:val="es-ES" w:eastAsia="en-US"/>
    </w:rPr>
  </w:style>
  <w:style w:type="paragraph" w:customStyle="1" w:styleId="E0ADEA9EC39642D8BAF01005BCC366658">
    <w:name w:val="E0ADEA9EC39642D8BAF01005BCC36665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091E3D34BE74B71B25E016D575B9ABF8">
    <w:name w:val="5091E3D34BE74B71B25E016D575B9ABF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3FECADCC8CF4475BCFCC2045E01BDBA8">
    <w:name w:val="E3FECADCC8CF4475BCFCC2045E01BDBA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32423F73E144455E8B5B934DFA6CB7308">
    <w:name w:val="32423F73E144455E8B5B934DFA6CB730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28D095568EC4C3CB24D78F61CB93ABD8">
    <w:name w:val="B28D095568EC4C3CB24D78F61CB93ABD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244A6478E37449F0BCED5C42200800698">
    <w:name w:val="244A6478E37449F0BCED5C4220080069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4010DD42207D422F99E12326D5A5C6458">
    <w:name w:val="4010DD42207D422F99E12326D5A5C645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DEF3A8A56E004F2AAE8D355770B4F6DA8">
    <w:name w:val="DEF3A8A56E004F2AAE8D355770B4F6DA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6E9C10216724C9CBD38BF880AA3E24E8">
    <w:name w:val="F6E9C10216724C9CBD38BF880AA3E24E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278DFE789FB408EBE1D56D3BD56EEAE8">
    <w:name w:val="F278DFE789FB408EBE1D56D3BD56EEAE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C5A724156DEE41FABC2C6C32304CE9828">
    <w:name w:val="C5A724156DEE41FABC2C6C32304CE982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79AB79FAEE54E86AD276195C211BC288">
    <w:name w:val="779AB79FAEE54E86AD276195C211BC28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FA6C6C12A194D55B2DC03660526FF498">
    <w:name w:val="AFA6C6C12A194D55B2DC03660526FF49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015E58DB10D425E8FE6182630104AFC8">
    <w:name w:val="F015E58DB10D425E8FE6182630104AFC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FA0D8576B534BD5A8141A1B29E14EB98">
    <w:name w:val="6FA0D8576B534BD5A8141A1B29E14EB9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DB4C89DCE92455385DC414756A918F58">
    <w:name w:val="0DB4C89DCE92455385DC414756A918F5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4529A68B91A645C088472CC9CAD70DEF3">
    <w:name w:val="4529A68B91A645C088472CC9CAD70DEF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2F1B2FECF4A48F983FCE698DB0C9DB28">
    <w:name w:val="A2F1B2FECF4A48F983FCE698DB0C9DB2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2EC90F4BB20B4BDFB48A6762E078A6FD3">
    <w:name w:val="2EC90F4BB20B4BDFB48A6762E078A6FD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CCCBD0E05671484280401A60371D68AB3">
    <w:name w:val="CCCBD0E05671484280401A60371D68AB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57ED216DC8D4716A1C749B31148C6453">
    <w:name w:val="E57ED216DC8D4716A1C749B31148C645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4D79FAA7B10743B29782C1297CC8C73E3">
    <w:name w:val="4D79FAA7B10743B29782C1297CC8C73E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3263FED492074D21BBFA4EB15E261B5C3">
    <w:name w:val="3263FED492074D21BBFA4EB15E261B5C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9CC6A1913EA44D68966A8A2E9BE664783">
    <w:name w:val="9CC6A1913EA44D68966A8A2E9BE66478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5B7A319044F4732B629AF65A2BCF1813">
    <w:name w:val="65B7A319044F4732B629AF65A2BCF181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2C53919ACDC64F9698DDA7A5FDF2A8EC3">
    <w:name w:val="2C53919ACDC64F9698DDA7A5FDF2A8EC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2CC4F509D3A446681D382AA3F57DA0B3">
    <w:name w:val="F2CC4F509D3A446681D382AA3F57DA0B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23E72440AC74F03B8C6CAFA663E9E0C3">
    <w:name w:val="A23E72440AC74F03B8C6CAFA663E9E0C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9FE252A11C4D4E8DBA1BFEDD332C44033">
    <w:name w:val="9FE252A11C4D4E8DBA1BFEDD332C4403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0AB3E4FC2FC458696FF0C9B0E15A55A3">
    <w:name w:val="80AB3E4FC2FC458696FF0C9B0E15A55A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35ECAEE523914119B41741299497CBC23">
    <w:name w:val="35ECAEE523914119B41741299497CBC2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4D24CD9A9934AE095EE1E83C2EA60A63">
    <w:name w:val="54D24CD9A9934AE095EE1E83C2EA60A63"/>
    <w:rsid w:val="007656AA"/>
    <w:pPr>
      <w:spacing w:after="120" w:line="240" w:lineRule="auto"/>
    </w:pPr>
    <w:rPr>
      <w:rFonts w:ascii="Montserrat Light" w:eastAsia="Franklin Gothic Book" w:hAnsi="Montserrat Light" w:cs="Times New Roman"/>
      <w:color w:val="44546A" w:themeColor="text2"/>
      <w:sz w:val="18"/>
      <w:szCs w:val="24"/>
      <w:lang w:val="es-ES" w:eastAsia="en-US"/>
    </w:rPr>
  </w:style>
  <w:style w:type="paragraph" w:customStyle="1" w:styleId="C691BA6009F7412FA174EBCD966B00FD3">
    <w:name w:val="C691BA6009F7412FA174EBCD966B00FD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8BB85ADFC1945C3A804FE96574089543">
    <w:name w:val="58BB85ADFC1945C3A804FE9657408954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1F3DE7524FB4D01B2EDCBFFE456D7C53">
    <w:name w:val="F1F3DE7524FB4D01B2EDCBFFE456D7C5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E52AD26DFA84D6095F529AF861B38003">
    <w:name w:val="8E52AD26DFA84D6095F529AF861B3800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B57CCF605124C83B54FE9EEB5C6ECA03">
    <w:name w:val="6B57CCF605124C83B54FE9EEB5C6ECA0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6218EC6D4F94A8EA31D5CF330EA34933">
    <w:name w:val="F6218EC6D4F94A8EA31D5CF330EA3493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02B9EDC17BA74151BB42E741C79ABA4A3">
    <w:name w:val="02B9EDC17BA74151BB42E741C79ABA4A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637DCF0E3744426A7249F53D8D96C7B3">
    <w:name w:val="7637DCF0E3744426A7249F53D8D96C7B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0D07C47E90F407D94BD348EA4C7BDBD3">
    <w:name w:val="50D07C47E90F407D94BD348EA4C7BDBD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59B7CBF63DF4FFB83E5EA5229AE194C3">
    <w:name w:val="859B7CBF63DF4FFB83E5EA5229AE194C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0140918FD9841C293518F396FB8ADE83">
    <w:name w:val="B0140918FD9841C293518F396FB8ADE8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5DD07DBF85B4F51AB78372366416F863">
    <w:name w:val="B5DD07DBF85B4F51AB78372366416F86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3F4654A56ED44D393D0C424E8B45B0A3">
    <w:name w:val="73F4654A56ED44D393D0C424E8B45B0A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8C442DF2B114199A5AEA35C3435C2F33">
    <w:name w:val="E8C442DF2B114199A5AEA35C3435C2F3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8E61B76C19C41379B2564A258FB875E3">
    <w:name w:val="A8E61B76C19C41379B2564A258FB875E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8F6EBB613C84A7689EDB75496BDCB0C3">
    <w:name w:val="68F6EBB613C84A7689EDB75496BDCB0C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42B0B5DFCC64E49B0BF379C1B15DEBD3">
    <w:name w:val="B42B0B5DFCC64E49B0BF379C1B15DEBD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FFBA9A3FB6549B38013DC6B6A8435693">
    <w:name w:val="1FFBA9A3FB6549B38013DC6B6A843569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D6C1E3D3BA74FA5964BFE6FF90EC92B3">
    <w:name w:val="AD6C1E3D3BA74FA5964BFE6FF90EC92B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25AF92DC5064A80B494D119F15B36BA3">
    <w:name w:val="825AF92DC5064A80B494D119F15B36BA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314E0FEC11A4CA7A321C6D604BEC1473">
    <w:name w:val="F314E0FEC11A4CA7A321C6D604BEC147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EB8369A911A44A4A3D1CF254A976A613">
    <w:name w:val="5EB8369A911A44A4A3D1CF254A976A61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93620B7708C4EF09EC8F3DDD8763DAA3">
    <w:name w:val="593620B7708C4EF09EC8F3DDD8763DAA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8414114BABD34968A81B310BDA67B00C3">
    <w:name w:val="8414114BABD34968A81B310BDA67B00C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E8A101383EB4F488A432B10F8CB02943">
    <w:name w:val="AE8A101383EB4F488A432B10F8CB0294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382555AA634D4B7D8D6148D690737FBB3">
    <w:name w:val="382555AA634D4B7D8D6148D690737FBB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17484EAA47942EA87F9DF0937A785FD3">
    <w:name w:val="A17484EAA47942EA87F9DF0937A785FD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2C7334F5E5C4747BD96AA3BABDB10703">
    <w:name w:val="12C7334F5E5C4747BD96AA3BABDB1070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15D9E0D4DCB4113BE41757A18E638FC3">
    <w:name w:val="115D9E0D4DCB4113BE41757A18E638FC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99A7321264E48079314A7626C3C05003">
    <w:name w:val="A99A7321264E48079314A7626C3C0500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E05C836E84449E296A98E62CF8C94C23">
    <w:name w:val="7E05C836E84449E296A98E62CF8C94C2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223E32056154E66AC0D3679D47166853">
    <w:name w:val="B223E32056154E66AC0D3679D4716685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56B0FE0593F48B9B56B760D681C93E63">
    <w:name w:val="B56B0FE0593F48B9B56B760D681C93E6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5640FFC2A5404745BA93198BE5372DA43">
    <w:name w:val="5640FFC2A5404745BA93198BE5372DA4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205A76EC85C495996BA42EF034FF1513">
    <w:name w:val="B205A76EC85C495996BA42EF034FF151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0E70EC924934494B42C194D0F29F60B3">
    <w:name w:val="B0E70EC924934494B42C194D0F29F60B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A9BDBBB45610429287056C4F21CEB3073">
    <w:name w:val="A9BDBBB45610429287056C4F21CEB307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7171B8EEB87424686350EC2B8F9C8023">
    <w:name w:val="67171B8EEB87424686350EC2B8F9C802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4CD8B7998014088AAC697BCB81235743">
    <w:name w:val="B4CD8B7998014088AAC697BCB81235743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6517002C073641A583FD5DB5F7823C618">
    <w:name w:val="6517002C073641A583FD5DB5F7823C61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B5AD7878ECF3431ABA3F52AFC445C63E8">
    <w:name w:val="B5AD7878ECF3431ABA3F52AFC445C63E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76FAF9B4F6B14A9182BA3E5344A7C9448">
    <w:name w:val="76FAF9B4F6B14A9182BA3E5344A7C944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65DB71CBE5A4F1CAF2CA093727226638">
    <w:name w:val="E65DB71CBE5A4F1CAF2CA09372722663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F372CD1DDE114743ADD8825A75BEC9D38">
    <w:name w:val="F372CD1DDE114743ADD8825A75BEC9D3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13719B4614F543109CDD5C1D3C409A398">
    <w:name w:val="13719B4614F543109CDD5C1D3C409A39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ED145609E2F846D3ABB8A1CCFCFAE7138">
    <w:name w:val="ED145609E2F846D3ABB8A1CCFCFAE7138"/>
    <w:rsid w:val="007656AA"/>
    <w:pPr>
      <w:spacing w:after="120" w:line="240" w:lineRule="auto"/>
      <w:jc w:val="center"/>
    </w:pPr>
    <w:rPr>
      <w:rFonts w:eastAsia="Franklin Gothic Book" w:cs="Times New Roman"/>
      <w:b/>
      <w:bCs/>
      <w:color w:val="44546A" w:themeColor="text2"/>
      <w:sz w:val="24"/>
      <w:szCs w:val="24"/>
      <w:lang w:val="es-ES" w:eastAsia="en-US"/>
    </w:rPr>
  </w:style>
  <w:style w:type="paragraph" w:customStyle="1" w:styleId="C34B77AEA3B4415BAC9F2505E66B68D9">
    <w:name w:val="C34B77AEA3B4415BAC9F2505E66B68D9"/>
    <w:rsid w:val="007656AA"/>
    <w:rPr>
      <w:kern w:val="2"/>
      <w14:ligatures w14:val="standardContextual"/>
    </w:rPr>
  </w:style>
  <w:style w:type="paragraph" w:customStyle="1" w:styleId="FFD906433E754162A11EF733804CA2C2">
    <w:name w:val="FFD906433E754162A11EF733804CA2C2"/>
    <w:rsid w:val="007656A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cf942d-8162-49f1-8027-941212f0c0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CABD113FD1242B1C9F835AA576BE4" ma:contentTypeVersion="13" ma:contentTypeDescription="Crear nuevo documento." ma:contentTypeScope="" ma:versionID="c4dfb60fc3a613743f26bd5c9731559c">
  <xsd:schema xmlns:xsd="http://www.w3.org/2001/XMLSchema" xmlns:xs="http://www.w3.org/2001/XMLSchema" xmlns:p="http://schemas.microsoft.com/office/2006/metadata/properties" xmlns:ns3="1ecf942d-8162-49f1-8027-941212f0c06a" xmlns:ns4="13cc2dff-6321-471c-a3b2-06d8b4bb0519" targetNamespace="http://schemas.microsoft.com/office/2006/metadata/properties" ma:root="true" ma:fieldsID="3eaeffc93c56385ade66f6c81f49b56e" ns3:_="" ns4:_="">
    <xsd:import namespace="1ecf942d-8162-49f1-8027-941212f0c06a"/>
    <xsd:import namespace="13cc2dff-6321-471c-a3b2-06d8b4bb05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942d-8162-49f1-8027-941212f0c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c2dff-6321-471c-a3b2-06d8b4bb05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0C341F-D1FC-472D-BE2C-8390A424931B}">
  <ds:schemaRefs>
    <ds:schemaRef ds:uri="http://schemas.microsoft.com/office/2006/metadata/properties"/>
    <ds:schemaRef ds:uri="http://schemas.microsoft.com/office/infopath/2007/PartnerControls"/>
    <ds:schemaRef ds:uri="1ecf942d-8162-49f1-8027-941212f0c06a"/>
  </ds:schemaRefs>
</ds:datastoreItem>
</file>

<file path=customXml/itemProps2.xml><?xml version="1.0" encoding="utf-8"?>
<ds:datastoreItem xmlns:ds="http://schemas.openxmlformats.org/officeDocument/2006/customXml" ds:itemID="{D5BE1911-DEAF-43D4-83CA-88096F322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70A86-CC06-4703-B262-108E27861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942d-8162-49f1-8027-941212f0c06a"/>
    <ds:schemaRef ds:uri="13cc2dff-6321-471c-a3b2-06d8b4bb0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55771-1EC5-46F8-B4D6-00D59566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solicitud de vacaciones de un empleado de pequeña empresa</Template>
  <TotalTime>0</TotalTime>
  <Pages>3</Pages>
  <Words>612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2023-05-23T09:55:00Z</dcterms:created>
  <dcterms:modified xsi:type="dcterms:W3CDTF">2023-05-23T09:55:00Z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0x010100B0ECABD113FD1242B1C9F835AA576BE4</vt:lpwstr>
  </property>
</Properties>
</file>