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639E" w:rsidRPr="000B1065" w:rsidRDefault="003F639E">
      <w:pPr>
        <w:rPr>
          <w:rFonts w:ascii="Verdana" w:hAnsi="Verdana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2693"/>
      </w:tblGrid>
      <w:tr w:rsidR="00485F9B" w:rsidRPr="000B1065" w:rsidTr="00D6191E">
        <w:trPr>
          <w:trHeight w:val="397"/>
        </w:trPr>
        <w:tc>
          <w:tcPr>
            <w:tcW w:w="1418" w:type="dxa"/>
            <w:vAlign w:val="bottom"/>
          </w:tcPr>
          <w:p w:rsidR="00485F9B" w:rsidRPr="000B1065" w:rsidRDefault="00485F9B" w:rsidP="00D6191E">
            <w:pPr>
              <w:jc w:val="left"/>
              <w:rPr>
                <w:rFonts w:ascii="Verdana" w:hAnsi="Verdana"/>
                <w:sz w:val="20"/>
                <w:szCs w:val="20"/>
                <w:lang w:val="es-ES_tradnl"/>
              </w:rPr>
            </w:pPr>
            <w:r w:rsidRPr="000B1065">
              <w:rPr>
                <w:rFonts w:ascii="Verdana" w:hAnsi="Verdana"/>
                <w:sz w:val="20"/>
                <w:szCs w:val="20"/>
                <w:lang w:val="es-ES_tradnl"/>
              </w:rPr>
              <w:t>Bogotá D.C.,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bottom"/>
          </w:tcPr>
          <w:p w:rsidR="00485F9B" w:rsidRPr="000B1065" w:rsidRDefault="00485F9B" w:rsidP="00E66737">
            <w:pPr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</w:tr>
    </w:tbl>
    <w:p w:rsidR="00982833" w:rsidRPr="000B1065" w:rsidRDefault="00982833" w:rsidP="00982833">
      <w:pPr>
        <w:spacing w:before="100" w:beforeAutospacing="1" w:after="100" w:afterAutospacing="1" w:line="360" w:lineRule="auto"/>
        <w:rPr>
          <w:rFonts w:ascii="Verdana" w:hAnsi="Verdana"/>
          <w:sz w:val="20"/>
          <w:szCs w:val="20"/>
          <w:lang w:val="es-ES_tradnl"/>
        </w:rPr>
      </w:pPr>
    </w:p>
    <w:p w:rsidR="003F639E" w:rsidRPr="000B1065" w:rsidRDefault="003F639E" w:rsidP="00723073">
      <w:pPr>
        <w:spacing w:before="100" w:beforeAutospacing="1" w:after="100" w:afterAutospacing="1" w:line="360" w:lineRule="auto"/>
        <w:rPr>
          <w:rFonts w:ascii="Verdana" w:hAnsi="Verdana"/>
          <w:sz w:val="20"/>
          <w:szCs w:val="20"/>
          <w:lang w:val="es-ES_tradnl"/>
        </w:rPr>
      </w:pPr>
      <w:r w:rsidRPr="000B1065">
        <w:rPr>
          <w:rFonts w:ascii="Verdana" w:hAnsi="Verdana"/>
          <w:sz w:val="20"/>
          <w:szCs w:val="20"/>
          <w:lang w:val="es-ES_tradnl"/>
        </w:rPr>
        <w:t>Yo, _________</w:t>
      </w:r>
      <w:r w:rsidR="000B1065" w:rsidRPr="000B1065">
        <w:rPr>
          <w:rFonts w:ascii="Verdana" w:hAnsi="Verdana"/>
          <w:sz w:val="20"/>
          <w:szCs w:val="20"/>
          <w:lang w:val="es-ES_tradnl"/>
        </w:rPr>
        <w:t>___________________________ I</w:t>
      </w:r>
      <w:r w:rsidRPr="000B1065">
        <w:rPr>
          <w:rFonts w:ascii="Verdana" w:hAnsi="Verdana"/>
          <w:sz w:val="20"/>
          <w:szCs w:val="20"/>
          <w:lang w:val="es-ES_tradnl"/>
        </w:rPr>
        <w:t>dentificado</w:t>
      </w:r>
      <w:r w:rsidR="008D4BC7" w:rsidRPr="000B1065">
        <w:rPr>
          <w:rFonts w:ascii="Verdana" w:hAnsi="Verdana"/>
          <w:sz w:val="20"/>
          <w:szCs w:val="20"/>
          <w:lang w:val="es-ES_tradnl"/>
        </w:rPr>
        <w:t xml:space="preserve"> (a)</w:t>
      </w:r>
      <w:r w:rsidRPr="000B1065">
        <w:rPr>
          <w:rFonts w:ascii="Verdana" w:hAnsi="Verdana"/>
          <w:sz w:val="20"/>
          <w:szCs w:val="20"/>
          <w:lang w:val="es-ES_tradnl"/>
        </w:rPr>
        <w:t xml:space="preserve"> con Cedula de Ciudadanía</w:t>
      </w:r>
      <w:r w:rsidR="000B1065" w:rsidRPr="000B1065">
        <w:rPr>
          <w:rFonts w:ascii="Verdana" w:hAnsi="Verdana"/>
          <w:sz w:val="20"/>
          <w:szCs w:val="20"/>
          <w:lang w:val="es-ES_tradnl"/>
        </w:rPr>
        <w:t xml:space="preserve"> </w:t>
      </w:r>
      <w:r w:rsidR="008D4BC7" w:rsidRPr="000B1065">
        <w:rPr>
          <w:rFonts w:ascii="Verdana" w:hAnsi="Verdana"/>
          <w:sz w:val="20"/>
          <w:szCs w:val="20"/>
          <w:lang w:val="es-ES_tradnl"/>
        </w:rPr>
        <w:t>N°</w:t>
      </w:r>
      <w:r w:rsidRPr="000B1065">
        <w:rPr>
          <w:rFonts w:ascii="Verdana" w:hAnsi="Verdana"/>
          <w:sz w:val="20"/>
          <w:szCs w:val="20"/>
          <w:lang w:val="es-ES_tradnl"/>
        </w:rPr>
        <w:t xml:space="preserve"> __________________ de __________________, certifico que recibí los siguientes elementos que hacen parte de mi dotación</w:t>
      </w:r>
      <w:r w:rsidR="00EB312D" w:rsidRPr="000B1065">
        <w:rPr>
          <w:rFonts w:ascii="Verdana" w:hAnsi="Verdana"/>
          <w:sz w:val="20"/>
          <w:szCs w:val="20"/>
          <w:lang w:val="es-ES_tradnl"/>
        </w:rPr>
        <w:t xml:space="preserve"> y elementos de protección personal</w:t>
      </w:r>
      <w:r w:rsidRPr="000B1065">
        <w:rPr>
          <w:rFonts w:ascii="Verdana" w:hAnsi="Verdana"/>
          <w:sz w:val="20"/>
          <w:szCs w:val="20"/>
          <w:lang w:val="es-ES_tradnl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11"/>
        <w:gridCol w:w="1147"/>
        <w:gridCol w:w="1195"/>
        <w:gridCol w:w="1134"/>
        <w:gridCol w:w="1161"/>
        <w:gridCol w:w="1249"/>
      </w:tblGrid>
      <w:tr w:rsidR="003F639E" w:rsidRPr="000B1065" w:rsidTr="00901362">
        <w:trPr>
          <w:jc w:val="center"/>
        </w:trPr>
        <w:tc>
          <w:tcPr>
            <w:tcW w:w="1511" w:type="dxa"/>
            <w:shd w:val="clear" w:color="auto" w:fill="F2F2F2" w:themeFill="background1" w:themeFillShade="F2"/>
            <w:vAlign w:val="center"/>
          </w:tcPr>
          <w:p w:rsidR="003F639E" w:rsidRPr="000B1065" w:rsidRDefault="003F639E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 w:rsidRPr="000B1065">
              <w:rPr>
                <w:rFonts w:ascii="Verdana" w:hAnsi="Verdana"/>
                <w:b/>
                <w:sz w:val="20"/>
                <w:szCs w:val="20"/>
                <w:lang w:val="es-ES_tradnl"/>
              </w:rPr>
              <w:t>Carnet</w:t>
            </w:r>
          </w:p>
        </w:tc>
        <w:tc>
          <w:tcPr>
            <w:tcW w:w="1147" w:type="dxa"/>
            <w:vAlign w:val="center"/>
          </w:tcPr>
          <w:p w:rsidR="003F639E" w:rsidRPr="000B1065" w:rsidRDefault="003F639E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148" w:type="dxa"/>
            <w:shd w:val="clear" w:color="auto" w:fill="F2F2F2" w:themeFill="background1" w:themeFillShade="F2"/>
            <w:vAlign w:val="center"/>
          </w:tcPr>
          <w:p w:rsidR="003F639E" w:rsidRPr="000B1065" w:rsidRDefault="003F639E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 w:rsidRPr="000B1065">
              <w:rPr>
                <w:rFonts w:ascii="Verdana" w:hAnsi="Verdana"/>
                <w:b/>
                <w:sz w:val="20"/>
                <w:szCs w:val="20"/>
                <w:lang w:val="es-ES_tradnl"/>
              </w:rPr>
              <w:t>Chaleco</w:t>
            </w:r>
          </w:p>
        </w:tc>
        <w:tc>
          <w:tcPr>
            <w:tcW w:w="1134" w:type="dxa"/>
            <w:vAlign w:val="center"/>
          </w:tcPr>
          <w:p w:rsidR="003F639E" w:rsidRPr="000B1065" w:rsidRDefault="003F639E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61" w:type="dxa"/>
            <w:shd w:val="clear" w:color="auto" w:fill="F2F2F2" w:themeFill="background1" w:themeFillShade="F2"/>
            <w:vAlign w:val="center"/>
          </w:tcPr>
          <w:p w:rsidR="003F639E" w:rsidRPr="000B1065" w:rsidRDefault="003F639E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 w:rsidRPr="000B1065">
              <w:rPr>
                <w:rFonts w:ascii="Verdana" w:hAnsi="Verdana"/>
                <w:b/>
                <w:sz w:val="20"/>
                <w:szCs w:val="20"/>
                <w:lang w:val="es-ES_tradnl"/>
              </w:rPr>
              <w:t>Agenda</w:t>
            </w:r>
          </w:p>
        </w:tc>
        <w:tc>
          <w:tcPr>
            <w:tcW w:w="1249" w:type="dxa"/>
            <w:vAlign w:val="center"/>
          </w:tcPr>
          <w:p w:rsidR="003F639E" w:rsidRPr="000B1065" w:rsidRDefault="003F639E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</w:tr>
      <w:tr w:rsidR="003F639E" w:rsidRPr="000B1065" w:rsidTr="00901362">
        <w:trPr>
          <w:jc w:val="center"/>
        </w:trPr>
        <w:tc>
          <w:tcPr>
            <w:tcW w:w="1511" w:type="dxa"/>
            <w:shd w:val="clear" w:color="auto" w:fill="F2F2F2" w:themeFill="background1" w:themeFillShade="F2"/>
            <w:vAlign w:val="center"/>
          </w:tcPr>
          <w:p w:rsidR="003F639E" w:rsidRPr="000B1065" w:rsidRDefault="003F639E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 w:rsidRPr="000B1065">
              <w:rPr>
                <w:rFonts w:ascii="Verdana" w:hAnsi="Verdana"/>
                <w:b/>
                <w:sz w:val="20"/>
                <w:szCs w:val="20"/>
                <w:lang w:val="es-ES_tradnl"/>
              </w:rPr>
              <w:t>Tapabocas</w:t>
            </w:r>
          </w:p>
        </w:tc>
        <w:tc>
          <w:tcPr>
            <w:tcW w:w="1147" w:type="dxa"/>
            <w:vAlign w:val="center"/>
          </w:tcPr>
          <w:p w:rsidR="003F639E" w:rsidRPr="000B1065" w:rsidRDefault="003F639E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148" w:type="dxa"/>
            <w:shd w:val="clear" w:color="auto" w:fill="F2F2F2" w:themeFill="background1" w:themeFillShade="F2"/>
            <w:vAlign w:val="center"/>
          </w:tcPr>
          <w:p w:rsidR="003F639E" w:rsidRPr="000B1065" w:rsidRDefault="003F639E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 w:rsidRPr="000B1065">
              <w:rPr>
                <w:rFonts w:ascii="Verdana" w:hAnsi="Verdana"/>
                <w:b/>
                <w:sz w:val="20"/>
                <w:szCs w:val="20"/>
                <w:lang w:val="es-ES_tradnl"/>
              </w:rPr>
              <w:t>Bayetilla</w:t>
            </w:r>
          </w:p>
        </w:tc>
        <w:tc>
          <w:tcPr>
            <w:tcW w:w="1134" w:type="dxa"/>
            <w:vAlign w:val="center"/>
          </w:tcPr>
          <w:p w:rsidR="003F639E" w:rsidRPr="000B1065" w:rsidRDefault="003F639E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61" w:type="dxa"/>
            <w:shd w:val="clear" w:color="auto" w:fill="F2F2F2" w:themeFill="background1" w:themeFillShade="F2"/>
            <w:vAlign w:val="center"/>
          </w:tcPr>
          <w:p w:rsidR="003F639E" w:rsidRPr="000B1065" w:rsidRDefault="003F639E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 w:rsidRPr="000B1065">
              <w:rPr>
                <w:rFonts w:ascii="Verdana" w:hAnsi="Verdana"/>
                <w:b/>
                <w:sz w:val="20"/>
                <w:szCs w:val="20"/>
                <w:lang w:val="es-ES_tradnl"/>
              </w:rPr>
              <w:t>Guantes</w:t>
            </w:r>
          </w:p>
        </w:tc>
        <w:tc>
          <w:tcPr>
            <w:tcW w:w="1249" w:type="dxa"/>
            <w:vAlign w:val="center"/>
          </w:tcPr>
          <w:p w:rsidR="003F639E" w:rsidRPr="000B1065" w:rsidRDefault="003F639E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</w:tr>
      <w:tr w:rsidR="00EB312D" w:rsidRPr="000B1065" w:rsidTr="00901362">
        <w:trPr>
          <w:jc w:val="center"/>
        </w:trPr>
        <w:tc>
          <w:tcPr>
            <w:tcW w:w="1511" w:type="dxa"/>
            <w:shd w:val="clear" w:color="auto" w:fill="F2F2F2" w:themeFill="background1" w:themeFillShade="F2"/>
            <w:vAlign w:val="center"/>
          </w:tcPr>
          <w:p w:rsidR="00EB312D" w:rsidRPr="000B1065" w:rsidRDefault="00EB312D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 w:rsidRPr="000B1065">
              <w:rPr>
                <w:rFonts w:ascii="Verdana" w:hAnsi="Verdana"/>
                <w:b/>
                <w:sz w:val="20"/>
                <w:szCs w:val="20"/>
                <w:lang w:val="es-ES_tradnl"/>
              </w:rPr>
              <w:t>Zapatos</w:t>
            </w:r>
          </w:p>
        </w:tc>
        <w:tc>
          <w:tcPr>
            <w:tcW w:w="1147" w:type="dxa"/>
            <w:vAlign w:val="center"/>
          </w:tcPr>
          <w:p w:rsidR="00EB312D" w:rsidRPr="000B1065" w:rsidRDefault="00EB312D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sz w:val="20"/>
                <w:szCs w:val="20"/>
                <w:lang w:val="es-ES_tradnl"/>
              </w:rPr>
            </w:pPr>
          </w:p>
        </w:tc>
        <w:tc>
          <w:tcPr>
            <w:tcW w:w="1148" w:type="dxa"/>
            <w:shd w:val="clear" w:color="auto" w:fill="F2F2F2" w:themeFill="background1" w:themeFillShade="F2"/>
            <w:vAlign w:val="center"/>
          </w:tcPr>
          <w:p w:rsidR="00EB312D" w:rsidRPr="000B1065" w:rsidRDefault="00EB312D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:rsidR="00EB312D" w:rsidRPr="000B1065" w:rsidRDefault="00EB312D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161" w:type="dxa"/>
            <w:shd w:val="clear" w:color="auto" w:fill="F2F2F2" w:themeFill="background1" w:themeFillShade="F2"/>
            <w:vAlign w:val="center"/>
          </w:tcPr>
          <w:p w:rsidR="00EB312D" w:rsidRPr="000B1065" w:rsidRDefault="00EB312D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249" w:type="dxa"/>
            <w:vAlign w:val="center"/>
          </w:tcPr>
          <w:p w:rsidR="00EB312D" w:rsidRPr="000B1065" w:rsidRDefault="00EB312D" w:rsidP="008D4BC7">
            <w:pPr>
              <w:spacing w:before="100" w:beforeAutospacing="1" w:after="100" w:afterAutospacing="1" w:line="360" w:lineRule="auto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</w:p>
        </w:tc>
      </w:tr>
    </w:tbl>
    <w:p w:rsidR="00620378" w:rsidRPr="000B1065" w:rsidRDefault="003F639E" w:rsidP="00723073">
      <w:pPr>
        <w:spacing w:before="100" w:beforeAutospacing="1" w:after="100" w:afterAutospacing="1" w:line="360" w:lineRule="auto"/>
        <w:rPr>
          <w:rFonts w:ascii="Verdana" w:hAnsi="Verdana"/>
          <w:sz w:val="20"/>
          <w:szCs w:val="20"/>
          <w:lang w:val="es-ES_tradnl"/>
        </w:rPr>
      </w:pPr>
      <w:r w:rsidRPr="000B1065">
        <w:rPr>
          <w:rFonts w:ascii="Verdana" w:hAnsi="Verdana"/>
          <w:sz w:val="20"/>
          <w:szCs w:val="20"/>
          <w:lang w:val="es-ES_tradnl"/>
        </w:rPr>
        <w:t>Con relación al carnet e</w:t>
      </w:r>
      <w:r w:rsidR="00670D0E" w:rsidRPr="000B1065">
        <w:rPr>
          <w:rFonts w:ascii="Verdana" w:hAnsi="Verdana"/>
          <w:sz w:val="20"/>
          <w:szCs w:val="20"/>
          <w:lang w:val="es-ES_tradnl"/>
        </w:rPr>
        <w:t xml:space="preserve">ntiendo y acepto que es un documento personal e intransferible, de propiedad de </w:t>
      </w:r>
      <w:r w:rsidRPr="000B1065">
        <w:rPr>
          <w:rFonts w:ascii="Verdana" w:hAnsi="Verdana"/>
          <w:b/>
          <w:sz w:val="20"/>
          <w:szCs w:val="20"/>
          <w:lang w:val="es-ES_tradnl"/>
        </w:rPr>
        <w:t>Selcomp</w:t>
      </w:r>
      <w:r w:rsidR="00670D0E" w:rsidRPr="000B1065">
        <w:rPr>
          <w:rFonts w:ascii="Verdana" w:hAnsi="Verdana"/>
          <w:b/>
          <w:sz w:val="20"/>
          <w:szCs w:val="20"/>
          <w:lang w:val="es-ES_tradnl"/>
        </w:rPr>
        <w:t xml:space="preserve"> </w:t>
      </w:r>
      <w:r w:rsidR="00670D0E" w:rsidRPr="000B1065">
        <w:rPr>
          <w:rFonts w:ascii="Verdana" w:hAnsi="Verdana"/>
          <w:sz w:val="20"/>
          <w:szCs w:val="20"/>
          <w:lang w:val="es-ES_tradnl"/>
        </w:rPr>
        <w:t xml:space="preserve">y su utilización está condicionada a lo estipulado en el reglamento interno de trabajo. Una vez termine la relación laboral contractual </w:t>
      </w:r>
      <w:r w:rsidR="00FC44FE" w:rsidRPr="000B1065">
        <w:rPr>
          <w:rFonts w:ascii="Verdana" w:hAnsi="Verdana"/>
          <w:sz w:val="20"/>
          <w:szCs w:val="20"/>
          <w:lang w:val="es-ES_tradnl"/>
        </w:rPr>
        <w:t>con</w:t>
      </w:r>
      <w:r w:rsidR="008D4BC7" w:rsidRPr="000B1065">
        <w:rPr>
          <w:rFonts w:ascii="Verdana" w:hAnsi="Verdana"/>
          <w:sz w:val="20"/>
          <w:szCs w:val="20"/>
          <w:lang w:val="es-ES_tradnl"/>
        </w:rPr>
        <w:t xml:space="preserve"> </w:t>
      </w:r>
      <w:r w:rsidRPr="000B1065">
        <w:rPr>
          <w:rFonts w:ascii="Verdana" w:hAnsi="Verdana"/>
          <w:b/>
          <w:sz w:val="20"/>
          <w:szCs w:val="20"/>
          <w:lang w:val="es-ES_tradnl"/>
        </w:rPr>
        <w:t>Selcomp</w:t>
      </w:r>
      <w:r w:rsidR="008D4BC7" w:rsidRPr="000B1065">
        <w:rPr>
          <w:rFonts w:ascii="Verdana" w:hAnsi="Verdana"/>
          <w:b/>
          <w:sz w:val="20"/>
          <w:szCs w:val="20"/>
          <w:lang w:val="es-ES_tradnl"/>
        </w:rPr>
        <w:t>,</w:t>
      </w:r>
      <w:r w:rsidR="00670D0E" w:rsidRPr="000B1065">
        <w:rPr>
          <w:rFonts w:ascii="Verdana" w:hAnsi="Verdana"/>
          <w:b/>
          <w:sz w:val="20"/>
          <w:szCs w:val="20"/>
          <w:lang w:val="es-ES_tradnl"/>
        </w:rPr>
        <w:t xml:space="preserve"> </w:t>
      </w:r>
      <w:r w:rsidR="00670D0E" w:rsidRPr="000B1065">
        <w:rPr>
          <w:rFonts w:ascii="Verdana" w:hAnsi="Verdana"/>
          <w:sz w:val="20"/>
          <w:szCs w:val="20"/>
          <w:lang w:val="es-ES_tradnl"/>
        </w:rPr>
        <w:t xml:space="preserve">devolveré el carnet de manera inmediata al departamento de </w:t>
      </w:r>
      <w:r w:rsidR="00670D0E" w:rsidRPr="000B1065">
        <w:rPr>
          <w:rFonts w:ascii="Verdana" w:hAnsi="Verdana"/>
          <w:b/>
          <w:sz w:val="20"/>
          <w:szCs w:val="20"/>
          <w:lang w:val="es-ES_tradnl"/>
        </w:rPr>
        <w:t>Gestión Humana</w:t>
      </w:r>
      <w:r w:rsidR="00670D0E" w:rsidRPr="000B1065">
        <w:rPr>
          <w:rFonts w:ascii="Verdana" w:hAnsi="Verdana"/>
          <w:sz w:val="20"/>
          <w:szCs w:val="20"/>
          <w:lang w:val="es-ES_tradnl"/>
        </w:rPr>
        <w:t>, que a su vez dispondrá la destrucción inmediata de éste.</w:t>
      </w:r>
    </w:p>
    <w:p w:rsidR="00670D0E" w:rsidRPr="000B1065" w:rsidRDefault="00670D0E" w:rsidP="00723073">
      <w:pPr>
        <w:spacing w:before="100" w:beforeAutospacing="1" w:after="100" w:afterAutospacing="1" w:line="360" w:lineRule="auto"/>
        <w:rPr>
          <w:rFonts w:ascii="Verdana" w:hAnsi="Verdana"/>
          <w:sz w:val="20"/>
          <w:szCs w:val="20"/>
          <w:lang w:val="es-ES_tradnl"/>
        </w:rPr>
      </w:pPr>
      <w:r w:rsidRPr="000B1065">
        <w:rPr>
          <w:rFonts w:ascii="Verdana" w:hAnsi="Verdana"/>
          <w:sz w:val="20"/>
          <w:szCs w:val="20"/>
          <w:lang w:val="es-ES_tradnl"/>
        </w:rPr>
        <w:t xml:space="preserve">Admito que en caso de extravío o hurto del carnet, seré el único responsable por el uso indebido de éste, hasta que no entregue a </w:t>
      </w:r>
      <w:r w:rsidR="003F639E" w:rsidRPr="000B1065">
        <w:rPr>
          <w:rFonts w:ascii="Verdana" w:hAnsi="Verdana"/>
          <w:b/>
          <w:sz w:val="20"/>
          <w:szCs w:val="20"/>
          <w:lang w:val="es-ES_tradnl"/>
        </w:rPr>
        <w:t>Gestión Humana</w:t>
      </w:r>
      <w:r w:rsidRPr="000B1065">
        <w:rPr>
          <w:rFonts w:ascii="Verdana" w:hAnsi="Verdana"/>
          <w:b/>
          <w:sz w:val="20"/>
          <w:szCs w:val="20"/>
          <w:lang w:val="es-ES_tradnl"/>
        </w:rPr>
        <w:t xml:space="preserve"> </w:t>
      </w:r>
      <w:r w:rsidRPr="000B1065">
        <w:rPr>
          <w:rFonts w:ascii="Verdana" w:hAnsi="Verdana"/>
          <w:sz w:val="20"/>
          <w:szCs w:val="20"/>
          <w:lang w:val="es-ES_tradnl"/>
        </w:rPr>
        <w:t>la notificación escrita de la pérdida o hurto y el respectivo denuncio ante las autoridades competentes.</w:t>
      </w:r>
    </w:p>
    <w:p w:rsidR="008D4BC7" w:rsidRPr="000B1065" w:rsidRDefault="00670D0E" w:rsidP="00723073">
      <w:pPr>
        <w:spacing w:before="100" w:beforeAutospacing="1" w:after="100" w:afterAutospacing="1" w:line="360" w:lineRule="auto"/>
        <w:rPr>
          <w:rFonts w:ascii="Verdana" w:hAnsi="Verdana"/>
          <w:b/>
          <w:sz w:val="20"/>
          <w:szCs w:val="20"/>
          <w:lang w:val="es-ES_tradnl"/>
        </w:rPr>
      </w:pPr>
      <w:r w:rsidRPr="000B1065">
        <w:rPr>
          <w:rFonts w:ascii="Verdana" w:hAnsi="Verdana"/>
          <w:b/>
          <w:sz w:val="20"/>
          <w:szCs w:val="20"/>
          <w:lang w:val="es-ES_tradnl"/>
        </w:rPr>
        <w:t xml:space="preserve">Nota: </w:t>
      </w:r>
      <w:r w:rsidRPr="000B1065">
        <w:rPr>
          <w:rFonts w:ascii="Verdana" w:hAnsi="Verdana"/>
          <w:i/>
          <w:sz w:val="20"/>
          <w:szCs w:val="20"/>
          <w:lang w:val="es-ES_tradnl"/>
        </w:rPr>
        <w:t xml:space="preserve">El carnet debe ser portado en un lugar visible mientras el </w:t>
      </w:r>
      <w:r w:rsidR="003F639E" w:rsidRPr="000B1065">
        <w:rPr>
          <w:rFonts w:ascii="Verdana" w:hAnsi="Verdana"/>
          <w:i/>
          <w:sz w:val="20"/>
          <w:szCs w:val="20"/>
          <w:lang w:val="es-ES_tradnl"/>
        </w:rPr>
        <w:t>colaborador</w:t>
      </w:r>
      <w:r w:rsidRPr="000B1065">
        <w:rPr>
          <w:rFonts w:ascii="Verdana" w:hAnsi="Verdana"/>
          <w:i/>
          <w:sz w:val="20"/>
          <w:szCs w:val="20"/>
          <w:lang w:val="es-ES_tradnl"/>
        </w:rPr>
        <w:t xml:space="preserve"> se encuentre realizando labores propias de su cargo </w:t>
      </w:r>
      <w:r w:rsidR="00301505" w:rsidRPr="000B1065">
        <w:rPr>
          <w:rFonts w:ascii="Verdana" w:hAnsi="Verdana"/>
          <w:i/>
          <w:sz w:val="20"/>
          <w:szCs w:val="20"/>
          <w:lang w:val="es-ES_tradnl"/>
        </w:rPr>
        <w:t>y en representación de</w:t>
      </w:r>
      <w:r w:rsidR="003F639E" w:rsidRPr="000B1065">
        <w:rPr>
          <w:rFonts w:ascii="Verdana" w:hAnsi="Verdana"/>
          <w:i/>
          <w:sz w:val="20"/>
          <w:szCs w:val="20"/>
          <w:lang w:val="es-ES_tradnl"/>
        </w:rPr>
        <w:t xml:space="preserve"> la empresa por la c</w:t>
      </w:r>
      <w:r w:rsidR="008D4BC7" w:rsidRPr="000B1065">
        <w:rPr>
          <w:rFonts w:ascii="Verdana" w:hAnsi="Verdana"/>
          <w:i/>
          <w:sz w:val="20"/>
          <w:szCs w:val="20"/>
          <w:lang w:val="es-ES_tradnl"/>
        </w:rPr>
        <w:t>ual s</w:t>
      </w:r>
      <w:r w:rsidR="003F639E" w:rsidRPr="000B1065">
        <w:rPr>
          <w:rFonts w:ascii="Verdana" w:hAnsi="Verdana"/>
          <w:i/>
          <w:sz w:val="20"/>
          <w:szCs w:val="20"/>
          <w:lang w:val="es-ES_tradnl"/>
        </w:rPr>
        <w:t>e encuentre vinculado con contrato</w:t>
      </w:r>
      <w:r w:rsidR="003F639E" w:rsidRPr="000B1065">
        <w:rPr>
          <w:rFonts w:ascii="Verdana" w:hAnsi="Verdana"/>
          <w:b/>
          <w:sz w:val="20"/>
          <w:szCs w:val="20"/>
          <w:lang w:val="es-ES_tradnl"/>
        </w:rPr>
        <w:t xml:space="preserve">. </w:t>
      </w:r>
    </w:p>
    <w:p w:rsidR="00670D0E" w:rsidRPr="000B1065" w:rsidRDefault="00301505" w:rsidP="00723073">
      <w:pPr>
        <w:spacing w:before="100" w:beforeAutospacing="1" w:after="100" w:afterAutospacing="1" w:line="360" w:lineRule="auto"/>
        <w:rPr>
          <w:rFonts w:ascii="Verdana" w:hAnsi="Verdana"/>
          <w:b/>
          <w:sz w:val="20"/>
          <w:szCs w:val="20"/>
          <w:lang w:val="es-ES_tradnl"/>
        </w:rPr>
      </w:pPr>
      <w:r w:rsidRPr="000B1065">
        <w:rPr>
          <w:rFonts w:ascii="Verdana" w:hAnsi="Verdana"/>
          <w:b/>
          <w:sz w:val="20"/>
          <w:szCs w:val="20"/>
          <w:lang w:val="es-ES_tradnl"/>
        </w:rPr>
        <w:t>Su porte es de carácter obligatorio y se debe presentar cada vez que lo exija la empresa, el cliente o las autoridades competentes.</w:t>
      </w:r>
    </w:p>
    <w:p w:rsidR="00EB312D" w:rsidRPr="000B1065" w:rsidRDefault="00EB312D" w:rsidP="00723073">
      <w:pPr>
        <w:spacing w:before="100" w:beforeAutospacing="1" w:after="100" w:afterAutospacing="1" w:line="360" w:lineRule="auto"/>
        <w:rPr>
          <w:rFonts w:ascii="Verdana" w:hAnsi="Verdana"/>
          <w:i/>
          <w:sz w:val="20"/>
          <w:szCs w:val="20"/>
          <w:lang w:val="es-ES_tradnl"/>
        </w:rPr>
      </w:pPr>
    </w:p>
    <w:p w:rsidR="00EB312D" w:rsidRPr="000B1065" w:rsidRDefault="00EB312D" w:rsidP="00723073">
      <w:pPr>
        <w:spacing w:before="100" w:beforeAutospacing="1" w:after="100" w:afterAutospacing="1" w:line="360" w:lineRule="auto"/>
        <w:rPr>
          <w:rFonts w:ascii="Verdana" w:hAnsi="Verdana"/>
          <w:b/>
          <w:i/>
          <w:sz w:val="20"/>
          <w:szCs w:val="20"/>
          <w:lang w:val="es-ES_tradn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397"/>
        <w:gridCol w:w="5132"/>
        <w:gridCol w:w="2443"/>
      </w:tblGrid>
      <w:tr w:rsidR="00301505" w:rsidRPr="000B1065" w:rsidTr="00F50BA0">
        <w:tc>
          <w:tcPr>
            <w:tcW w:w="1202" w:type="pct"/>
          </w:tcPr>
          <w:p w:rsidR="00301505" w:rsidRPr="000B1065" w:rsidRDefault="00301505" w:rsidP="00F50BA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573" w:type="pct"/>
            <w:tcBorders>
              <w:top w:val="single" w:sz="6" w:space="0" w:color="000000"/>
            </w:tcBorders>
          </w:tcPr>
          <w:p w:rsidR="00301505" w:rsidRPr="000B1065" w:rsidRDefault="00301505" w:rsidP="00301505">
            <w:pPr>
              <w:spacing w:before="20"/>
              <w:jc w:val="center"/>
              <w:rPr>
                <w:rFonts w:ascii="Verdana" w:hAnsi="Verdana"/>
                <w:b/>
                <w:sz w:val="20"/>
                <w:szCs w:val="20"/>
                <w:lang w:val="es-ES_tradnl"/>
              </w:rPr>
            </w:pPr>
            <w:r w:rsidRPr="000B1065">
              <w:rPr>
                <w:rFonts w:ascii="Verdana" w:hAnsi="Verdana"/>
                <w:b/>
                <w:sz w:val="20"/>
                <w:szCs w:val="20"/>
                <w:lang w:val="es-ES_tradnl"/>
              </w:rPr>
              <w:t xml:space="preserve">Firma del </w:t>
            </w:r>
            <w:r w:rsidR="008D4BC7" w:rsidRPr="000B1065">
              <w:rPr>
                <w:rFonts w:ascii="Verdana" w:hAnsi="Verdana"/>
                <w:b/>
                <w:sz w:val="20"/>
                <w:szCs w:val="20"/>
                <w:lang w:val="es-ES_tradnl"/>
              </w:rPr>
              <w:t>Colaborador</w:t>
            </w:r>
          </w:p>
          <w:p w:rsidR="00301505" w:rsidRPr="000B1065" w:rsidRDefault="00301505" w:rsidP="00301505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0B1065">
              <w:rPr>
                <w:rFonts w:ascii="Verdana" w:hAnsi="Verdana"/>
                <w:b/>
                <w:sz w:val="20"/>
                <w:szCs w:val="20"/>
                <w:lang w:val="es-ES_tradnl"/>
              </w:rPr>
              <w:t>CC.</w:t>
            </w:r>
          </w:p>
        </w:tc>
        <w:tc>
          <w:tcPr>
            <w:tcW w:w="1225" w:type="pct"/>
          </w:tcPr>
          <w:p w:rsidR="00301505" w:rsidRPr="000B1065" w:rsidRDefault="00301505" w:rsidP="00F50BA0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1B56F0" w:rsidRPr="000B1065" w:rsidRDefault="001B56F0" w:rsidP="00301505">
      <w:pPr>
        <w:spacing w:before="100" w:beforeAutospacing="1" w:after="100" w:afterAutospacing="1" w:line="360" w:lineRule="auto"/>
        <w:rPr>
          <w:rFonts w:ascii="Verdana" w:hAnsi="Verdana"/>
          <w:sz w:val="20"/>
          <w:szCs w:val="20"/>
          <w:lang w:val="es-ES_tradnl"/>
        </w:rPr>
      </w:pPr>
    </w:p>
    <w:sectPr w:rsidR="001B56F0" w:rsidRPr="000B1065" w:rsidSect="00B73544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192D" w:rsidRDefault="003B192D" w:rsidP="006D3075">
      <w:r>
        <w:separator/>
      </w:r>
    </w:p>
  </w:endnote>
  <w:endnote w:type="continuationSeparator" w:id="0">
    <w:p w:rsidR="003B192D" w:rsidRDefault="003B192D" w:rsidP="006D3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3075" w:rsidRPr="00E919C9" w:rsidRDefault="006D3075" w:rsidP="006D3075">
    <w:pPr>
      <w:contextualSpacing/>
      <w:jc w:val="right"/>
      <w:rPr>
        <w:rFonts w:cs="Arial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192D" w:rsidRDefault="003B192D" w:rsidP="006D3075">
      <w:r>
        <w:separator/>
      </w:r>
    </w:p>
  </w:footnote>
  <w:footnote w:type="continuationSeparator" w:id="0">
    <w:p w:rsidR="003B192D" w:rsidRDefault="003B192D" w:rsidP="006D3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5F11" w:rsidRDefault="00000000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75012" o:spid="_x0000_s1048" type="#_x0000_t75" style="position:absolute;left:0;text-align:left;margin-left:0;margin-top:0;width:498.1pt;height:223.65pt;z-index:-251657216;mso-position-horizontal:center;mso-position-horizontal-relative:margin;mso-position-vertical:center;mso-position-vertical-relative:margin" o:allowincell="f">
          <v:imagedata r:id="rId1" o:title="Logo-SELCOMP-Borrado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41" w:type="pct"/>
      <w:jc w:val="center"/>
      <w:tblBorders>
        <w:bottom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278"/>
      <w:gridCol w:w="6776"/>
    </w:tblGrid>
    <w:tr w:rsidR="00864E40" w:rsidRPr="001E4183" w:rsidTr="0061031F">
      <w:trPr>
        <w:trHeight w:val="664"/>
        <w:jc w:val="center"/>
      </w:trPr>
      <w:tc>
        <w:tcPr>
          <w:tcW w:w="1630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864E40" w:rsidRPr="001E4183" w:rsidRDefault="00864E40" w:rsidP="00864E40">
          <w:pPr>
            <w:pStyle w:val="Encabezado"/>
            <w:jc w:val="center"/>
            <w:rPr>
              <w:rFonts w:ascii="Verdana" w:hAnsi="Verdana" w:cs="Arial"/>
              <w:sz w:val="24"/>
              <w:szCs w:val="24"/>
            </w:rPr>
          </w:pPr>
          <w:r w:rsidRPr="001E4183">
            <w:rPr>
              <w:rFonts w:ascii="Verdana" w:hAnsi="Verdana" w:cs="Arial"/>
              <w:noProof/>
              <w:sz w:val="24"/>
              <w:szCs w:val="24"/>
              <w:lang w:val="es-ES" w:eastAsia="es-ES"/>
            </w:rPr>
            <w:drawing>
              <wp:inline distT="0" distB="0" distL="0" distR="0" wp14:anchorId="2BB71FB0" wp14:editId="2B476E18">
                <wp:extent cx="2023200" cy="7092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023200" cy="709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0" w:type="pct"/>
          <w:tcBorders>
            <w:bottom w:val="single" w:sz="2" w:space="0" w:color="BF1739"/>
          </w:tcBorders>
          <w:shd w:val="clear" w:color="auto" w:fill="auto"/>
          <w:vAlign w:val="center"/>
        </w:tcPr>
        <w:p w:rsidR="00864E40" w:rsidRDefault="00864E40" w:rsidP="00864E40">
          <w:pPr>
            <w:pStyle w:val="Encabezado"/>
            <w:spacing w:before="40" w:after="40"/>
            <w:jc w:val="center"/>
            <w:rPr>
              <w:rFonts w:ascii="Verdana" w:hAnsi="Verdana" w:cs="Tahoma"/>
              <w:b/>
              <w:sz w:val="28"/>
              <w:szCs w:val="28"/>
            </w:rPr>
          </w:pPr>
        </w:p>
        <w:p w:rsidR="00864E40" w:rsidRDefault="00864E40" w:rsidP="00864E40">
          <w:pPr>
            <w:pStyle w:val="Encabezado"/>
            <w:spacing w:before="40"/>
            <w:jc w:val="center"/>
            <w:rPr>
              <w:rFonts w:ascii="Verdana" w:hAnsi="Verdana" w:cs="Tahoma"/>
              <w:b/>
              <w:sz w:val="28"/>
              <w:szCs w:val="28"/>
            </w:rPr>
          </w:pPr>
          <w:r>
            <w:rPr>
              <w:rFonts w:ascii="Verdana" w:hAnsi="Verdana" w:cs="Tahoma"/>
              <w:b/>
              <w:sz w:val="28"/>
              <w:szCs w:val="28"/>
            </w:rPr>
            <w:t xml:space="preserve">ACTA ENTREGA CARNET Y DOTACIÓN </w:t>
          </w:r>
        </w:p>
        <w:p w:rsidR="00864E40" w:rsidRPr="001B5B8E" w:rsidRDefault="00864E40" w:rsidP="00864E40">
          <w:pPr>
            <w:contextualSpacing/>
            <w:jc w:val="right"/>
            <w:rPr>
              <w:rFonts w:ascii="Verdana" w:hAnsi="Verdana" w:cs="Arial"/>
              <w:sz w:val="16"/>
              <w:szCs w:val="16"/>
              <w:lang w:val="es-ES"/>
            </w:rPr>
          </w:pPr>
          <w:r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Página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PAGE </w:instrTex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 w:rsidR="00A05EC5">
            <w:rPr>
              <w:rFonts w:ascii="Verdana" w:hAnsi="Verdana" w:cs="Arial"/>
              <w:noProof/>
              <w:sz w:val="16"/>
              <w:szCs w:val="16"/>
              <w:lang w:val="es-ES"/>
            </w:rPr>
            <w:t>1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t xml:space="preserve"> de 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begin"/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instrText xml:space="preserve"> NUMPAGES  </w:instrTex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separate"/>
          </w:r>
          <w:r w:rsidR="00A05EC5">
            <w:rPr>
              <w:rFonts w:ascii="Verdana" w:hAnsi="Verdana" w:cs="Arial"/>
              <w:noProof/>
              <w:sz w:val="16"/>
              <w:szCs w:val="16"/>
              <w:lang w:val="es-ES"/>
            </w:rPr>
            <w:t>1</w:t>
          </w:r>
          <w:r w:rsidRPr="00C179FC">
            <w:rPr>
              <w:rFonts w:ascii="Verdana" w:hAnsi="Verdana" w:cs="Arial"/>
              <w:sz w:val="16"/>
              <w:szCs w:val="16"/>
              <w:lang w:val="es-ES"/>
            </w:rPr>
            <w:fldChar w:fldCharType="end"/>
          </w:r>
        </w:p>
      </w:tc>
    </w:tr>
  </w:tbl>
  <w:p w:rsidR="006D3075" w:rsidRPr="000F62B3" w:rsidRDefault="006D3075">
    <w:pPr>
      <w:pStyle w:val="Encabezado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5F11" w:rsidRDefault="00000000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75011" o:spid="_x0000_s1047" type="#_x0000_t75" style="position:absolute;left:0;text-align:left;margin-left:0;margin-top:0;width:498.1pt;height:223.65pt;z-index:-251658240;mso-position-horizontal:center;mso-position-horizontal-relative:margin;mso-position-vertical:center;mso-position-vertical-relative:margin" o:allowincell="f">
          <v:imagedata r:id="rId1" o:title="Logo-SELCOMP-Borrado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84677"/>
    <w:multiLevelType w:val="hybridMultilevel"/>
    <w:tmpl w:val="7DD269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8635D8"/>
    <w:multiLevelType w:val="hybridMultilevel"/>
    <w:tmpl w:val="F28C7D1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64126B"/>
    <w:multiLevelType w:val="hybridMultilevel"/>
    <w:tmpl w:val="A82C19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969B3"/>
    <w:multiLevelType w:val="hybridMultilevel"/>
    <w:tmpl w:val="B76888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77EC0"/>
    <w:multiLevelType w:val="hybridMultilevel"/>
    <w:tmpl w:val="810657BC"/>
    <w:lvl w:ilvl="0" w:tplc="3AC27D08">
      <w:start w:val="1"/>
      <w:numFmt w:val="decimal"/>
      <w:lvlText w:val="%1."/>
      <w:lvlJc w:val="left"/>
      <w:pPr>
        <w:ind w:left="720" w:hanging="360"/>
      </w:pPr>
      <w:rPr>
        <w:sz w:val="14"/>
        <w:szCs w:val="1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D4F33"/>
    <w:multiLevelType w:val="hybridMultilevel"/>
    <w:tmpl w:val="612AEF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B2388"/>
    <w:multiLevelType w:val="hybridMultilevel"/>
    <w:tmpl w:val="FE4087A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E605A2"/>
    <w:multiLevelType w:val="hybridMultilevel"/>
    <w:tmpl w:val="3C108E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765ABE"/>
    <w:multiLevelType w:val="hybridMultilevel"/>
    <w:tmpl w:val="CABE660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662594">
    <w:abstractNumId w:val="1"/>
  </w:num>
  <w:num w:numId="2" w16cid:durableId="864442910">
    <w:abstractNumId w:val="8"/>
  </w:num>
  <w:num w:numId="3" w16cid:durableId="1053843868">
    <w:abstractNumId w:val="5"/>
  </w:num>
  <w:num w:numId="4" w16cid:durableId="1134441702">
    <w:abstractNumId w:val="0"/>
  </w:num>
  <w:num w:numId="5" w16cid:durableId="1265577032">
    <w:abstractNumId w:val="7"/>
  </w:num>
  <w:num w:numId="6" w16cid:durableId="701174605">
    <w:abstractNumId w:val="4"/>
  </w:num>
  <w:num w:numId="7" w16cid:durableId="842933344">
    <w:abstractNumId w:val="2"/>
  </w:num>
  <w:num w:numId="8" w16cid:durableId="370694849">
    <w:abstractNumId w:val="3"/>
  </w:num>
  <w:num w:numId="9" w16cid:durableId="5138095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11"/>
    <w:rsid w:val="00001E04"/>
    <w:rsid w:val="00021E6F"/>
    <w:rsid w:val="00052C7F"/>
    <w:rsid w:val="000532AE"/>
    <w:rsid w:val="00056BEA"/>
    <w:rsid w:val="000572B3"/>
    <w:rsid w:val="00057D23"/>
    <w:rsid w:val="00064165"/>
    <w:rsid w:val="00065A8D"/>
    <w:rsid w:val="00070A61"/>
    <w:rsid w:val="00097CF0"/>
    <w:rsid w:val="000B1065"/>
    <w:rsid w:val="000D2EA1"/>
    <w:rsid w:val="000D51FA"/>
    <w:rsid w:val="000E3AF1"/>
    <w:rsid w:val="000F62B3"/>
    <w:rsid w:val="001452C4"/>
    <w:rsid w:val="001733E8"/>
    <w:rsid w:val="00187C2F"/>
    <w:rsid w:val="001B2745"/>
    <w:rsid w:val="001B56F0"/>
    <w:rsid w:val="001D4CE4"/>
    <w:rsid w:val="001D6037"/>
    <w:rsid w:val="001E7568"/>
    <w:rsid w:val="002010A1"/>
    <w:rsid w:val="00207562"/>
    <w:rsid w:val="00220C65"/>
    <w:rsid w:val="002229F6"/>
    <w:rsid w:val="0022399E"/>
    <w:rsid w:val="002277FA"/>
    <w:rsid w:val="00227A1A"/>
    <w:rsid w:val="00267F0B"/>
    <w:rsid w:val="00270A69"/>
    <w:rsid w:val="0029625A"/>
    <w:rsid w:val="002A6E41"/>
    <w:rsid w:val="002B322E"/>
    <w:rsid w:val="002C49A8"/>
    <w:rsid w:val="002E0668"/>
    <w:rsid w:val="00301505"/>
    <w:rsid w:val="003016A6"/>
    <w:rsid w:val="0031419F"/>
    <w:rsid w:val="00316111"/>
    <w:rsid w:val="00321E98"/>
    <w:rsid w:val="00326B46"/>
    <w:rsid w:val="0033577D"/>
    <w:rsid w:val="003502E9"/>
    <w:rsid w:val="00376F34"/>
    <w:rsid w:val="00386B59"/>
    <w:rsid w:val="003A4467"/>
    <w:rsid w:val="003B192D"/>
    <w:rsid w:val="003D1879"/>
    <w:rsid w:val="003D27D8"/>
    <w:rsid w:val="003E1226"/>
    <w:rsid w:val="003E489C"/>
    <w:rsid w:val="003F1B6A"/>
    <w:rsid w:val="003F3E74"/>
    <w:rsid w:val="003F639E"/>
    <w:rsid w:val="00405407"/>
    <w:rsid w:val="00426199"/>
    <w:rsid w:val="00433B79"/>
    <w:rsid w:val="00474269"/>
    <w:rsid w:val="00482C62"/>
    <w:rsid w:val="00485F9B"/>
    <w:rsid w:val="004A38FC"/>
    <w:rsid w:val="004B6613"/>
    <w:rsid w:val="004B76B0"/>
    <w:rsid w:val="004D0023"/>
    <w:rsid w:val="005010AC"/>
    <w:rsid w:val="00511C15"/>
    <w:rsid w:val="005346A0"/>
    <w:rsid w:val="00561189"/>
    <w:rsid w:val="00585430"/>
    <w:rsid w:val="0059031A"/>
    <w:rsid w:val="005A3C60"/>
    <w:rsid w:val="005A617A"/>
    <w:rsid w:val="005A7526"/>
    <w:rsid w:val="005C43DB"/>
    <w:rsid w:val="005C6293"/>
    <w:rsid w:val="005D2CE6"/>
    <w:rsid w:val="005E0ED2"/>
    <w:rsid w:val="00613E2A"/>
    <w:rsid w:val="00620378"/>
    <w:rsid w:val="00625026"/>
    <w:rsid w:val="0062702F"/>
    <w:rsid w:val="00634006"/>
    <w:rsid w:val="006351D1"/>
    <w:rsid w:val="00664C01"/>
    <w:rsid w:val="00670D0E"/>
    <w:rsid w:val="006734C5"/>
    <w:rsid w:val="0068591C"/>
    <w:rsid w:val="006949E5"/>
    <w:rsid w:val="006C0A5F"/>
    <w:rsid w:val="006D3075"/>
    <w:rsid w:val="006E6F5D"/>
    <w:rsid w:val="006F0A1F"/>
    <w:rsid w:val="0070757A"/>
    <w:rsid w:val="00723073"/>
    <w:rsid w:val="00742824"/>
    <w:rsid w:val="007445FC"/>
    <w:rsid w:val="00747D69"/>
    <w:rsid w:val="00760DA9"/>
    <w:rsid w:val="00763BBF"/>
    <w:rsid w:val="00764F1A"/>
    <w:rsid w:val="00770837"/>
    <w:rsid w:val="007C1634"/>
    <w:rsid w:val="007F1565"/>
    <w:rsid w:val="00833A1B"/>
    <w:rsid w:val="00840326"/>
    <w:rsid w:val="00850CD7"/>
    <w:rsid w:val="008576F3"/>
    <w:rsid w:val="00864E40"/>
    <w:rsid w:val="0087451B"/>
    <w:rsid w:val="008941B9"/>
    <w:rsid w:val="00896A09"/>
    <w:rsid w:val="008A0E0D"/>
    <w:rsid w:val="008B46B3"/>
    <w:rsid w:val="008D4BC7"/>
    <w:rsid w:val="00901362"/>
    <w:rsid w:val="00916982"/>
    <w:rsid w:val="00924698"/>
    <w:rsid w:val="00975198"/>
    <w:rsid w:val="00982833"/>
    <w:rsid w:val="00984448"/>
    <w:rsid w:val="009876D9"/>
    <w:rsid w:val="00995976"/>
    <w:rsid w:val="00995B11"/>
    <w:rsid w:val="00997A4A"/>
    <w:rsid w:val="009A36EA"/>
    <w:rsid w:val="009C1A60"/>
    <w:rsid w:val="009C4012"/>
    <w:rsid w:val="00A0034F"/>
    <w:rsid w:val="00A0288D"/>
    <w:rsid w:val="00A05463"/>
    <w:rsid w:val="00A05EC5"/>
    <w:rsid w:val="00A33D0D"/>
    <w:rsid w:val="00A40171"/>
    <w:rsid w:val="00A464E9"/>
    <w:rsid w:val="00A479DE"/>
    <w:rsid w:val="00A76B3D"/>
    <w:rsid w:val="00A77CD7"/>
    <w:rsid w:val="00A86583"/>
    <w:rsid w:val="00A94822"/>
    <w:rsid w:val="00AA116B"/>
    <w:rsid w:val="00AB44A8"/>
    <w:rsid w:val="00AB54C8"/>
    <w:rsid w:val="00AD3C5A"/>
    <w:rsid w:val="00B23FA8"/>
    <w:rsid w:val="00B349A8"/>
    <w:rsid w:val="00B4340A"/>
    <w:rsid w:val="00B5179D"/>
    <w:rsid w:val="00B73544"/>
    <w:rsid w:val="00B81B0B"/>
    <w:rsid w:val="00B95728"/>
    <w:rsid w:val="00BB2716"/>
    <w:rsid w:val="00C35F11"/>
    <w:rsid w:val="00C37944"/>
    <w:rsid w:val="00C65074"/>
    <w:rsid w:val="00C65E09"/>
    <w:rsid w:val="00C709B0"/>
    <w:rsid w:val="00C838E4"/>
    <w:rsid w:val="00C87E7E"/>
    <w:rsid w:val="00C9327A"/>
    <w:rsid w:val="00CB07D0"/>
    <w:rsid w:val="00CD0EE6"/>
    <w:rsid w:val="00CE38AD"/>
    <w:rsid w:val="00CE5FF1"/>
    <w:rsid w:val="00CE6ECF"/>
    <w:rsid w:val="00D1002C"/>
    <w:rsid w:val="00D13B6B"/>
    <w:rsid w:val="00D32A43"/>
    <w:rsid w:val="00D43A8F"/>
    <w:rsid w:val="00D45117"/>
    <w:rsid w:val="00D6191E"/>
    <w:rsid w:val="00D74EFF"/>
    <w:rsid w:val="00D75103"/>
    <w:rsid w:val="00D81910"/>
    <w:rsid w:val="00D96816"/>
    <w:rsid w:val="00DA45EB"/>
    <w:rsid w:val="00DA4602"/>
    <w:rsid w:val="00DB045B"/>
    <w:rsid w:val="00DB68AD"/>
    <w:rsid w:val="00DD1B8E"/>
    <w:rsid w:val="00DF0514"/>
    <w:rsid w:val="00DF692E"/>
    <w:rsid w:val="00DF7DF2"/>
    <w:rsid w:val="00E04046"/>
    <w:rsid w:val="00E14DC4"/>
    <w:rsid w:val="00E21692"/>
    <w:rsid w:val="00E21BDC"/>
    <w:rsid w:val="00E46989"/>
    <w:rsid w:val="00E8449A"/>
    <w:rsid w:val="00E85EFB"/>
    <w:rsid w:val="00E919C9"/>
    <w:rsid w:val="00E93288"/>
    <w:rsid w:val="00EB312D"/>
    <w:rsid w:val="00EC15CE"/>
    <w:rsid w:val="00EC2550"/>
    <w:rsid w:val="00ED259D"/>
    <w:rsid w:val="00EE46E8"/>
    <w:rsid w:val="00EE6947"/>
    <w:rsid w:val="00EF4665"/>
    <w:rsid w:val="00F0396A"/>
    <w:rsid w:val="00F16747"/>
    <w:rsid w:val="00F4378F"/>
    <w:rsid w:val="00F674C4"/>
    <w:rsid w:val="00F7382C"/>
    <w:rsid w:val="00F85075"/>
    <w:rsid w:val="00F95800"/>
    <w:rsid w:val="00FA5C21"/>
    <w:rsid w:val="00FB1F03"/>
    <w:rsid w:val="00FB712D"/>
    <w:rsid w:val="00FC44FE"/>
    <w:rsid w:val="00FD2D0C"/>
    <w:rsid w:val="00FD7940"/>
    <w:rsid w:val="00FE0D56"/>
    <w:rsid w:val="00FF10A1"/>
    <w:rsid w:val="00FF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699A29A3-7B88-4439-8FE8-C3FCC691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037"/>
    <w:pPr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735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nhideWhenUsed/>
    <w:rsid w:val="006D30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3075"/>
  </w:style>
  <w:style w:type="paragraph" w:styleId="Piedepgina">
    <w:name w:val="footer"/>
    <w:basedOn w:val="Normal"/>
    <w:link w:val="PiedepginaCar"/>
    <w:uiPriority w:val="99"/>
    <w:unhideWhenUsed/>
    <w:rsid w:val="006D30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075"/>
  </w:style>
  <w:style w:type="paragraph" w:styleId="Textodeglobo">
    <w:name w:val="Balloon Text"/>
    <w:basedOn w:val="Normal"/>
    <w:link w:val="TextodegloboCar"/>
    <w:uiPriority w:val="99"/>
    <w:semiHidden/>
    <w:unhideWhenUsed/>
    <w:rsid w:val="006D30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D30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0C65"/>
    <w:pPr>
      <w:ind w:left="720"/>
      <w:contextualSpacing/>
    </w:pPr>
  </w:style>
  <w:style w:type="character" w:styleId="Textodelmarcadordeposicin">
    <w:name w:val="Placeholder Text"/>
    <w:uiPriority w:val="99"/>
    <w:semiHidden/>
    <w:rsid w:val="00220C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S.G.C.%20SI\Proceso(s)\SI-P-2.G.%20Calidad\SI-PGCA-Formatos\SI-F-Formato%20(V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CA255-A808-4E00-8001-16FA33ABA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SI-F-Formato (V1)</Template>
  <TotalTime>0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F. Acta Entrega de Carnet</vt:lpstr>
    </vt:vector>
  </TitlesOfParts>
  <Manager>Omar Augusto Rojas Forero</Manager>
  <Company>SELCOMP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F. Acta Entrega de Carnet</dc:title>
  <dc:subject>Formato/Registro</dc:subject>
  <dc:creator>Omar Augusto Rojas Forero</dc:creator>
  <cp:keywords>Formato</cp:keywords>
  <cp:lastModifiedBy>Andrea Ruiz</cp:lastModifiedBy>
  <cp:revision>2</cp:revision>
  <cp:lastPrinted>2011-11-23T18:45:00Z</cp:lastPrinted>
  <dcterms:created xsi:type="dcterms:W3CDTF">2023-05-09T06:18:00Z</dcterms:created>
  <dcterms:modified xsi:type="dcterms:W3CDTF">2023-05-09T06:18:00Z</dcterms:modified>
  <cp:category>Formato/Registro</cp:category>
  <cp:version>0</cp:version>
</cp:coreProperties>
</file>