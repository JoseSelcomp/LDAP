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8A3" w:rsidRPr="00332DA1" w:rsidRDefault="005A48A3" w:rsidP="005A48A3">
      <w:pPr>
        <w:spacing w:after="0" w:line="240" w:lineRule="auto"/>
        <w:rPr>
          <w:rFonts w:ascii="Verdana" w:hAnsi="Verdana"/>
          <w:sz w:val="16"/>
          <w:szCs w:val="16"/>
        </w:rPr>
      </w:pPr>
    </w:p>
    <w:tbl>
      <w:tblPr>
        <w:tblW w:w="10428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61"/>
        <w:gridCol w:w="2522"/>
        <w:gridCol w:w="1945"/>
      </w:tblGrid>
      <w:tr w:rsidR="00886E94" w:rsidRPr="00332DA1" w:rsidTr="00332DA1">
        <w:trPr>
          <w:trHeight w:val="111"/>
        </w:trPr>
        <w:tc>
          <w:tcPr>
            <w:tcW w:w="8483" w:type="dxa"/>
            <w:gridSpan w:val="2"/>
            <w:shd w:val="clear" w:color="auto" w:fill="F2F2F2" w:themeFill="background1" w:themeFillShade="F2"/>
          </w:tcPr>
          <w:p w:rsidR="00886E94" w:rsidRPr="00332DA1" w:rsidRDefault="00886E94" w:rsidP="00632C9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Tema(s)</w:t>
            </w:r>
          </w:p>
        </w:tc>
        <w:tc>
          <w:tcPr>
            <w:tcW w:w="1945" w:type="dxa"/>
            <w:shd w:val="clear" w:color="auto" w:fill="F2F2F2"/>
          </w:tcPr>
          <w:p w:rsidR="00886E94" w:rsidRPr="00332DA1" w:rsidRDefault="00886E94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Fecha</w:t>
            </w:r>
          </w:p>
        </w:tc>
      </w:tr>
      <w:tr w:rsidR="00886E94" w:rsidRPr="00332DA1" w:rsidTr="00332DA1">
        <w:trPr>
          <w:trHeight w:val="827"/>
        </w:trPr>
        <w:tc>
          <w:tcPr>
            <w:tcW w:w="8483" w:type="dxa"/>
            <w:gridSpan w:val="2"/>
            <w:shd w:val="clear" w:color="auto" w:fill="auto"/>
          </w:tcPr>
          <w:p w:rsidR="00886E94" w:rsidRPr="00332DA1" w:rsidRDefault="00886E94" w:rsidP="00632C91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</w:tcPr>
          <w:p w:rsidR="00886E94" w:rsidRPr="00332DA1" w:rsidRDefault="00886E94" w:rsidP="00632C91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CD35E4" w:rsidRPr="00332DA1" w:rsidTr="00332DA1">
        <w:trPr>
          <w:trHeight w:val="111"/>
        </w:trPr>
        <w:tc>
          <w:tcPr>
            <w:tcW w:w="5961" w:type="dxa"/>
            <w:shd w:val="clear" w:color="auto" w:fill="F2F2F2"/>
          </w:tcPr>
          <w:p w:rsidR="00CD35E4" w:rsidRPr="00332DA1" w:rsidRDefault="00CD35E4" w:rsidP="00632C9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Instructor</w:t>
            </w:r>
          </w:p>
        </w:tc>
        <w:tc>
          <w:tcPr>
            <w:tcW w:w="2522" w:type="dxa"/>
            <w:tcBorders>
              <w:right w:val="single" w:sz="4" w:space="0" w:color="auto"/>
            </w:tcBorders>
            <w:shd w:val="clear" w:color="auto" w:fill="F2F2F2"/>
          </w:tcPr>
          <w:p w:rsidR="00CD35E4" w:rsidRPr="00332DA1" w:rsidRDefault="00F40895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No. Horas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auto" w:fill="F2F2F2"/>
          </w:tcPr>
          <w:p w:rsidR="00CD35E4" w:rsidRPr="00332DA1" w:rsidRDefault="00CD35E4" w:rsidP="00332DA1">
            <w:pPr>
              <w:spacing w:after="0" w:line="240" w:lineRule="auto"/>
              <w:ind w:left="137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Lugar</w:t>
            </w:r>
          </w:p>
        </w:tc>
      </w:tr>
      <w:tr w:rsidR="00CD35E4" w:rsidRPr="00332DA1" w:rsidTr="00332DA1">
        <w:trPr>
          <w:trHeight w:val="205"/>
        </w:trPr>
        <w:tc>
          <w:tcPr>
            <w:tcW w:w="5961" w:type="dxa"/>
            <w:shd w:val="clear" w:color="auto" w:fill="auto"/>
          </w:tcPr>
          <w:p w:rsidR="00CD35E4" w:rsidRPr="00332DA1" w:rsidRDefault="00CD35E4" w:rsidP="00632C91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5E4" w:rsidRPr="00332DA1" w:rsidRDefault="00CD35E4" w:rsidP="00632C91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D35E4" w:rsidRPr="00332DA1" w:rsidRDefault="00CD35E4" w:rsidP="00632C91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5564F" w:rsidRPr="00332DA1" w:rsidRDefault="00A5564F" w:rsidP="00A5564F">
      <w:pPr>
        <w:spacing w:after="0" w:line="240" w:lineRule="auto"/>
        <w:rPr>
          <w:rFonts w:ascii="Verdana" w:hAnsi="Verdana"/>
          <w:sz w:val="16"/>
          <w:szCs w:val="16"/>
        </w:rPr>
      </w:pPr>
    </w:p>
    <w:tbl>
      <w:tblPr>
        <w:tblW w:w="4920" w:type="pc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2793"/>
        <w:gridCol w:w="1718"/>
        <w:gridCol w:w="1834"/>
        <w:gridCol w:w="1782"/>
        <w:gridCol w:w="1780"/>
      </w:tblGrid>
      <w:tr w:rsidR="0059167E" w:rsidRPr="00332DA1" w:rsidTr="00332DA1">
        <w:trPr>
          <w:trHeight w:val="311"/>
        </w:trPr>
        <w:tc>
          <w:tcPr>
            <w:tcW w:w="219" w:type="pct"/>
            <w:shd w:val="clear" w:color="auto" w:fill="F2F2F2"/>
            <w:vAlign w:val="center"/>
          </w:tcPr>
          <w:p w:rsidR="0059167E" w:rsidRPr="00332DA1" w:rsidRDefault="00332DA1" w:rsidP="00A5564F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No.</w:t>
            </w:r>
          </w:p>
        </w:tc>
        <w:tc>
          <w:tcPr>
            <w:tcW w:w="1348" w:type="pct"/>
            <w:shd w:val="clear" w:color="auto" w:fill="F2F2F2"/>
            <w:vAlign w:val="center"/>
          </w:tcPr>
          <w:p w:rsidR="0059167E" w:rsidRPr="00332DA1" w:rsidRDefault="00332DA1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Nombres y apellidos</w:t>
            </w:r>
          </w:p>
        </w:tc>
        <w:tc>
          <w:tcPr>
            <w:tcW w:w="829" w:type="pct"/>
            <w:shd w:val="clear" w:color="auto" w:fill="F2F2F2"/>
            <w:vAlign w:val="center"/>
          </w:tcPr>
          <w:p w:rsidR="0059167E" w:rsidRPr="00332DA1" w:rsidRDefault="00332DA1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Cédula</w:t>
            </w:r>
          </w:p>
        </w:tc>
        <w:tc>
          <w:tcPr>
            <w:tcW w:w="885" w:type="pc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9167E" w:rsidRPr="00332DA1" w:rsidRDefault="00332DA1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Proyecto/área</w:t>
            </w:r>
          </w:p>
        </w:tc>
        <w:tc>
          <w:tcPr>
            <w:tcW w:w="860" w:type="pct"/>
            <w:shd w:val="clear" w:color="auto" w:fill="F2F2F2"/>
            <w:vAlign w:val="center"/>
          </w:tcPr>
          <w:p w:rsidR="0059167E" w:rsidRPr="00332DA1" w:rsidRDefault="00332DA1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Cargo</w:t>
            </w:r>
          </w:p>
        </w:tc>
        <w:tc>
          <w:tcPr>
            <w:tcW w:w="859" w:type="pct"/>
            <w:shd w:val="clear" w:color="auto" w:fill="F2F2F2"/>
            <w:vAlign w:val="center"/>
          </w:tcPr>
          <w:p w:rsidR="0059167E" w:rsidRPr="00332DA1" w:rsidRDefault="00332DA1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Firma</w:t>
            </w: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852270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852270" w:rsidRPr="00332DA1" w:rsidRDefault="00EC1910" w:rsidP="00EC1910">
            <w:pPr>
              <w:rPr>
                <w:rFonts w:ascii="Verdana" w:hAnsi="Verdana"/>
                <w:sz w:val="16"/>
                <w:szCs w:val="16"/>
              </w:rPr>
            </w:pPr>
            <w:r w:rsidRPr="00332DA1">
              <w:rPr>
                <w:rFonts w:ascii="Verdana" w:hAnsi="Verdana"/>
                <w:sz w:val="16"/>
                <w:szCs w:val="16"/>
              </w:rPr>
              <w:t>20.</w:t>
            </w:r>
          </w:p>
        </w:tc>
        <w:tc>
          <w:tcPr>
            <w:tcW w:w="1348" w:type="pct"/>
            <w:shd w:val="clear" w:color="auto" w:fill="auto"/>
          </w:tcPr>
          <w:p w:rsidR="00852270" w:rsidRPr="00332DA1" w:rsidRDefault="00852270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852270" w:rsidRPr="00332DA1" w:rsidRDefault="00852270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852270" w:rsidRPr="00332DA1" w:rsidRDefault="00852270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852270" w:rsidRPr="00332DA1" w:rsidRDefault="00852270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852270" w:rsidRPr="00332DA1" w:rsidRDefault="00852270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D35E4" w:rsidRPr="00332DA1" w:rsidRDefault="00CD35E4" w:rsidP="001D6037">
      <w:pPr>
        <w:rPr>
          <w:rFonts w:ascii="Verdana" w:hAnsi="Verdana"/>
          <w:sz w:val="16"/>
          <w:szCs w:val="16"/>
        </w:rPr>
      </w:pPr>
    </w:p>
    <w:p w:rsidR="00FB1F03" w:rsidRPr="00332DA1" w:rsidRDefault="00332DA1" w:rsidP="00332DA1">
      <w:pPr>
        <w:tabs>
          <w:tab w:val="center" w:pos="5269"/>
          <w:tab w:val="left" w:pos="9251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Firma del i</w:t>
      </w:r>
      <w:r w:rsidR="00CD35E4" w:rsidRPr="00332DA1">
        <w:rPr>
          <w:rFonts w:ascii="Verdana" w:hAnsi="Verdana"/>
          <w:b/>
          <w:sz w:val="16"/>
          <w:szCs w:val="16"/>
        </w:rPr>
        <w:t>nstructor</w:t>
      </w:r>
      <w:r w:rsidR="00EC23C7">
        <w:rPr>
          <w:rFonts w:ascii="Verdana" w:hAnsi="Verdana"/>
          <w:b/>
          <w:sz w:val="16"/>
          <w:szCs w:val="16"/>
        </w:rPr>
        <w:t xml:space="preserve">: </w:t>
      </w:r>
      <w:r w:rsidR="00EC23C7" w:rsidRPr="00332DA1">
        <w:rPr>
          <w:rFonts w:ascii="Verdana" w:hAnsi="Verdana"/>
          <w:sz w:val="16"/>
          <w:szCs w:val="16"/>
        </w:rPr>
        <w:t>_</w:t>
      </w:r>
      <w:r w:rsidR="00CD35E4" w:rsidRPr="00332DA1">
        <w:rPr>
          <w:rFonts w:ascii="Verdana" w:hAnsi="Verdana"/>
          <w:sz w:val="16"/>
          <w:szCs w:val="16"/>
        </w:rPr>
        <w:t>_________________________________________________</w:t>
      </w:r>
      <w:r>
        <w:rPr>
          <w:rFonts w:ascii="Verdana" w:hAnsi="Verdana"/>
          <w:sz w:val="16"/>
          <w:szCs w:val="16"/>
        </w:rPr>
        <w:tab/>
      </w:r>
    </w:p>
    <w:sectPr w:rsidR="00FB1F03" w:rsidRPr="00332DA1" w:rsidSect="00CD35E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84" w:right="794" w:bottom="567" w:left="90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148A" w:rsidRDefault="0005148A" w:rsidP="006D3075">
      <w:r>
        <w:separator/>
      </w:r>
    </w:p>
  </w:endnote>
  <w:endnote w:type="continuationSeparator" w:id="0">
    <w:p w:rsidR="0005148A" w:rsidRDefault="0005148A" w:rsidP="006D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075" w:rsidRPr="00CD0201" w:rsidRDefault="006D3075" w:rsidP="00CD0201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148A" w:rsidRDefault="0005148A" w:rsidP="006D3075">
      <w:r>
        <w:separator/>
      </w:r>
    </w:p>
  </w:footnote>
  <w:footnote w:type="continuationSeparator" w:id="0">
    <w:p w:rsidR="0005148A" w:rsidRDefault="0005148A" w:rsidP="006D3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F11" w:rsidRDefault="0000000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17956" o:spid="_x0000_s1051" type="#_x0000_t136" style="position:absolute;left:0;text-align:left;margin-left:0;margin-top:0;width:620.2pt;height:82.65pt;rotation:315;z-index:-251658240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Borrador (SGC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35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322"/>
      <w:gridCol w:w="6869"/>
    </w:tblGrid>
    <w:tr w:rsidR="00332DA1" w:rsidRPr="001E4183" w:rsidTr="00332DA1">
      <w:trPr>
        <w:trHeight w:val="773"/>
        <w:jc w:val="center"/>
      </w:trPr>
      <w:tc>
        <w:tcPr>
          <w:tcW w:w="163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332DA1" w:rsidRPr="001E4183" w:rsidRDefault="00332DA1" w:rsidP="00332DA1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val="es-ES" w:eastAsia="es-ES"/>
            </w:rPr>
            <w:drawing>
              <wp:inline distT="0" distB="0" distL="0" distR="0" wp14:anchorId="0CE7EE8F" wp14:editId="38B78F1C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332DA1" w:rsidRDefault="00332DA1" w:rsidP="00332DA1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:rsidR="00332DA1" w:rsidRDefault="00332DA1" w:rsidP="00332DA1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>LISTADO DE ASISTENTES A CAPACITACIÓN O EVENTOS</w:t>
          </w:r>
        </w:p>
        <w:p w:rsidR="00332DA1" w:rsidRPr="001B5B8E" w:rsidRDefault="00332DA1" w:rsidP="00332DA1">
          <w:pPr>
            <w:spacing w:after="0" w:line="240" w:lineRule="auto"/>
            <w:contextualSpacing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>
            <w:rPr>
              <w:rFonts w:ascii="Verdana" w:hAnsi="Verdana" w:cs="Arial"/>
              <w:sz w:val="16"/>
              <w:szCs w:val="16"/>
              <w:lang w:val="es-ES"/>
            </w:rPr>
            <w:t>GH</w:t>
          </w:r>
          <w:r w:rsidRPr="001E4183">
            <w:rPr>
              <w:rFonts w:ascii="Verdana" w:hAnsi="Verdana" w:cs="Arial"/>
              <w:sz w:val="16"/>
              <w:szCs w:val="16"/>
              <w:lang w:val="es-ES"/>
            </w:rPr>
            <w:t>-P0</w:t>
          </w:r>
          <w:r>
            <w:rPr>
              <w:rFonts w:ascii="Verdana" w:hAnsi="Verdana" w:cs="Arial"/>
              <w:sz w:val="16"/>
              <w:szCs w:val="16"/>
              <w:lang w:val="es-ES"/>
            </w:rPr>
            <w:t>2</w:t>
          </w:r>
          <w:r w:rsidRPr="001E4183">
            <w:rPr>
              <w:rFonts w:ascii="Verdana" w:hAnsi="Verdana" w:cs="Arial"/>
              <w:sz w:val="16"/>
              <w:szCs w:val="16"/>
              <w:lang w:val="es-ES"/>
            </w:rPr>
            <w:t>-</w:t>
          </w:r>
          <w:r>
            <w:rPr>
              <w:rFonts w:ascii="Verdana" w:hAnsi="Verdana" w:cs="Arial"/>
              <w:sz w:val="16"/>
              <w:szCs w:val="16"/>
              <w:lang w:val="es-ES"/>
            </w:rPr>
            <w:t>F01-</w:t>
          </w:r>
          <w:r w:rsidRPr="001E4183">
            <w:rPr>
              <w:rFonts w:ascii="Verdana" w:hAnsi="Verdana" w:cs="Arial"/>
              <w:sz w:val="16"/>
              <w:szCs w:val="16"/>
              <w:lang w:val="es-ES"/>
            </w:rPr>
            <w:t>R</w:t>
          </w:r>
          <w:r>
            <w:rPr>
              <w:rFonts w:ascii="Verdana" w:hAnsi="Verdana" w:cs="Arial"/>
              <w:sz w:val="16"/>
              <w:szCs w:val="16"/>
              <w:lang w:val="es-ES"/>
            </w:rPr>
            <w:t xml:space="preserve">8 –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EC23C7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EC23C7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:rsidR="006D3075" w:rsidRPr="000F62B3" w:rsidRDefault="00EC1910" w:rsidP="00EC1910">
    <w:pPr>
      <w:pStyle w:val="Encabezado"/>
      <w:tabs>
        <w:tab w:val="clear" w:pos="4419"/>
        <w:tab w:val="clear" w:pos="8838"/>
        <w:tab w:val="left" w:pos="1082"/>
      </w:tabs>
      <w:rPr>
        <w:sz w:val="16"/>
      </w:rPr>
    </w:pPr>
    <w:r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F11" w:rsidRDefault="0000000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17955" o:spid="_x0000_s1050" type="#_x0000_t136" style="position:absolute;left:0;text-align:left;margin-left:0;margin-top:0;width:620.2pt;height:82.65pt;rotation:315;z-index:-251659264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Borrador (SGC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DE39BB"/>
    <w:multiLevelType w:val="hybridMultilevel"/>
    <w:tmpl w:val="66262C2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4693241">
    <w:abstractNumId w:val="1"/>
  </w:num>
  <w:num w:numId="2" w16cid:durableId="1446537318">
    <w:abstractNumId w:val="7"/>
  </w:num>
  <w:num w:numId="3" w16cid:durableId="663052738">
    <w:abstractNumId w:val="5"/>
  </w:num>
  <w:num w:numId="4" w16cid:durableId="242841916">
    <w:abstractNumId w:val="0"/>
  </w:num>
  <w:num w:numId="5" w16cid:durableId="766930471">
    <w:abstractNumId w:val="6"/>
  </w:num>
  <w:num w:numId="6" w16cid:durableId="1930850340">
    <w:abstractNumId w:val="4"/>
  </w:num>
  <w:num w:numId="7" w16cid:durableId="1552959146">
    <w:abstractNumId w:val="2"/>
  </w:num>
  <w:num w:numId="8" w16cid:durableId="367725896">
    <w:abstractNumId w:val="3"/>
  </w:num>
  <w:num w:numId="9" w16cid:durableId="43450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A3"/>
    <w:rsid w:val="000057AA"/>
    <w:rsid w:val="00021E6F"/>
    <w:rsid w:val="00026659"/>
    <w:rsid w:val="00042E9A"/>
    <w:rsid w:val="0005148A"/>
    <w:rsid w:val="00052C7F"/>
    <w:rsid w:val="00054C62"/>
    <w:rsid w:val="00056BEA"/>
    <w:rsid w:val="000572B3"/>
    <w:rsid w:val="00064165"/>
    <w:rsid w:val="00065A8D"/>
    <w:rsid w:val="00070A61"/>
    <w:rsid w:val="00097CF0"/>
    <w:rsid w:val="000D2EA1"/>
    <w:rsid w:val="000D5FDF"/>
    <w:rsid w:val="000E3AF1"/>
    <w:rsid w:val="000F62B3"/>
    <w:rsid w:val="001340BE"/>
    <w:rsid w:val="001452C4"/>
    <w:rsid w:val="001847EB"/>
    <w:rsid w:val="00187C2F"/>
    <w:rsid w:val="001D11E0"/>
    <w:rsid w:val="001D4CE4"/>
    <w:rsid w:val="001D6037"/>
    <w:rsid w:val="001E7568"/>
    <w:rsid w:val="002010A1"/>
    <w:rsid w:val="002118B2"/>
    <w:rsid w:val="00220C65"/>
    <w:rsid w:val="002229F6"/>
    <w:rsid w:val="00222B39"/>
    <w:rsid w:val="0022399E"/>
    <w:rsid w:val="002239F7"/>
    <w:rsid w:val="002277FA"/>
    <w:rsid w:val="00227A1A"/>
    <w:rsid w:val="00267F0B"/>
    <w:rsid w:val="00270A69"/>
    <w:rsid w:val="0029625A"/>
    <w:rsid w:val="002A6E41"/>
    <w:rsid w:val="002B322E"/>
    <w:rsid w:val="002C49A8"/>
    <w:rsid w:val="002E0668"/>
    <w:rsid w:val="003016A6"/>
    <w:rsid w:val="00311E17"/>
    <w:rsid w:val="0031419F"/>
    <w:rsid w:val="00316111"/>
    <w:rsid w:val="00321E98"/>
    <w:rsid w:val="00326B46"/>
    <w:rsid w:val="00332DA1"/>
    <w:rsid w:val="0033577D"/>
    <w:rsid w:val="00340934"/>
    <w:rsid w:val="003502E9"/>
    <w:rsid w:val="00376F34"/>
    <w:rsid w:val="00386B59"/>
    <w:rsid w:val="003A3281"/>
    <w:rsid w:val="003A4467"/>
    <w:rsid w:val="003A6C52"/>
    <w:rsid w:val="003D1879"/>
    <w:rsid w:val="003D27D8"/>
    <w:rsid w:val="003F1B6A"/>
    <w:rsid w:val="003F3E74"/>
    <w:rsid w:val="003F7943"/>
    <w:rsid w:val="004007E0"/>
    <w:rsid w:val="00426199"/>
    <w:rsid w:val="00433B79"/>
    <w:rsid w:val="00453214"/>
    <w:rsid w:val="00453B19"/>
    <w:rsid w:val="00464E3A"/>
    <w:rsid w:val="00474269"/>
    <w:rsid w:val="00482620"/>
    <w:rsid w:val="004A38FC"/>
    <w:rsid w:val="004B6613"/>
    <w:rsid w:val="004B76B0"/>
    <w:rsid w:val="004D0023"/>
    <w:rsid w:val="004E3FC8"/>
    <w:rsid w:val="004E402C"/>
    <w:rsid w:val="005010AC"/>
    <w:rsid w:val="00502F34"/>
    <w:rsid w:val="00511C15"/>
    <w:rsid w:val="005346A0"/>
    <w:rsid w:val="00585430"/>
    <w:rsid w:val="0059031A"/>
    <w:rsid w:val="0059167E"/>
    <w:rsid w:val="005920A7"/>
    <w:rsid w:val="0059731A"/>
    <w:rsid w:val="005A3C60"/>
    <w:rsid w:val="005A48A3"/>
    <w:rsid w:val="005A617A"/>
    <w:rsid w:val="005A7526"/>
    <w:rsid w:val="005B3D35"/>
    <w:rsid w:val="005C6293"/>
    <w:rsid w:val="005D2CE6"/>
    <w:rsid w:val="005D4F69"/>
    <w:rsid w:val="005E0ED2"/>
    <w:rsid w:val="005F4720"/>
    <w:rsid w:val="00613E2A"/>
    <w:rsid w:val="0062702F"/>
    <w:rsid w:val="00632C91"/>
    <w:rsid w:val="00634006"/>
    <w:rsid w:val="006351D1"/>
    <w:rsid w:val="00642898"/>
    <w:rsid w:val="006734C5"/>
    <w:rsid w:val="0068591C"/>
    <w:rsid w:val="006A28E8"/>
    <w:rsid w:val="006A677E"/>
    <w:rsid w:val="006B148E"/>
    <w:rsid w:val="006C0A5F"/>
    <w:rsid w:val="006D07A3"/>
    <w:rsid w:val="006D3075"/>
    <w:rsid w:val="006E6F5D"/>
    <w:rsid w:val="006E7ECC"/>
    <w:rsid w:val="006F0A1F"/>
    <w:rsid w:val="0070757A"/>
    <w:rsid w:val="00742824"/>
    <w:rsid w:val="007445FC"/>
    <w:rsid w:val="00746F87"/>
    <w:rsid w:val="00747D69"/>
    <w:rsid w:val="00764F1A"/>
    <w:rsid w:val="00770837"/>
    <w:rsid w:val="007932FA"/>
    <w:rsid w:val="007F1565"/>
    <w:rsid w:val="00805F64"/>
    <w:rsid w:val="00826FFB"/>
    <w:rsid w:val="0083018F"/>
    <w:rsid w:val="00833A1B"/>
    <w:rsid w:val="00850CD7"/>
    <w:rsid w:val="00852270"/>
    <w:rsid w:val="008576F3"/>
    <w:rsid w:val="0087451B"/>
    <w:rsid w:val="00875C81"/>
    <w:rsid w:val="00886E94"/>
    <w:rsid w:val="008941B9"/>
    <w:rsid w:val="00895AC5"/>
    <w:rsid w:val="00896A09"/>
    <w:rsid w:val="008A0E0D"/>
    <w:rsid w:val="008B46B3"/>
    <w:rsid w:val="008E7BCE"/>
    <w:rsid w:val="00916982"/>
    <w:rsid w:val="00924698"/>
    <w:rsid w:val="00926896"/>
    <w:rsid w:val="00975198"/>
    <w:rsid w:val="00995976"/>
    <w:rsid w:val="00997A4A"/>
    <w:rsid w:val="009B1B9D"/>
    <w:rsid w:val="009C4012"/>
    <w:rsid w:val="00A0034F"/>
    <w:rsid w:val="00A05463"/>
    <w:rsid w:val="00A24D7A"/>
    <w:rsid w:val="00A33D0D"/>
    <w:rsid w:val="00A40171"/>
    <w:rsid w:val="00A464E9"/>
    <w:rsid w:val="00A479DE"/>
    <w:rsid w:val="00A5564F"/>
    <w:rsid w:val="00A75809"/>
    <w:rsid w:val="00A86583"/>
    <w:rsid w:val="00A915D1"/>
    <w:rsid w:val="00A93344"/>
    <w:rsid w:val="00A94822"/>
    <w:rsid w:val="00AB44A8"/>
    <w:rsid w:val="00B23FA8"/>
    <w:rsid w:val="00B349A8"/>
    <w:rsid w:val="00B4340A"/>
    <w:rsid w:val="00B5179D"/>
    <w:rsid w:val="00B73544"/>
    <w:rsid w:val="00B74A51"/>
    <w:rsid w:val="00B81B0B"/>
    <w:rsid w:val="00B916C3"/>
    <w:rsid w:val="00B95728"/>
    <w:rsid w:val="00BB2716"/>
    <w:rsid w:val="00C35F11"/>
    <w:rsid w:val="00C37944"/>
    <w:rsid w:val="00C570F3"/>
    <w:rsid w:val="00C65074"/>
    <w:rsid w:val="00C65E09"/>
    <w:rsid w:val="00C709B0"/>
    <w:rsid w:val="00C838E4"/>
    <w:rsid w:val="00C87E7E"/>
    <w:rsid w:val="00CB07D0"/>
    <w:rsid w:val="00CD0201"/>
    <w:rsid w:val="00CD35E4"/>
    <w:rsid w:val="00CE5FF1"/>
    <w:rsid w:val="00CE6ECF"/>
    <w:rsid w:val="00D05D7B"/>
    <w:rsid w:val="00D1002C"/>
    <w:rsid w:val="00D13B6B"/>
    <w:rsid w:val="00D43A8F"/>
    <w:rsid w:val="00D45117"/>
    <w:rsid w:val="00D74EFF"/>
    <w:rsid w:val="00D81910"/>
    <w:rsid w:val="00D9316C"/>
    <w:rsid w:val="00DA4602"/>
    <w:rsid w:val="00DB045B"/>
    <w:rsid w:val="00DD1B8E"/>
    <w:rsid w:val="00DF0514"/>
    <w:rsid w:val="00DF7DF2"/>
    <w:rsid w:val="00E04046"/>
    <w:rsid w:val="00E11FC8"/>
    <w:rsid w:val="00E14DC4"/>
    <w:rsid w:val="00E21692"/>
    <w:rsid w:val="00E21BDC"/>
    <w:rsid w:val="00E663AF"/>
    <w:rsid w:val="00E8449A"/>
    <w:rsid w:val="00E85EFB"/>
    <w:rsid w:val="00E919C9"/>
    <w:rsid w:val="00E93288"/>
    <w:rsid w:val="00EC15CE"/>
    <w:rsid w:val="00EC1910"/>
    <w:rsid w:val="00EC23C7"/>
    <w:rsid w:val="00ED259D"/>
    <w:rsid w:val="00EE46E8"/>
    <w:rsid w:val="00EE6947"/>
    <w:rsid w:val="00F0396A"/>
    <w:rsid w:val="00F13B30"/>
    <w:rsid w:val="00F16747"/>
    <w:rsid w:val="00F40895"/>
    <w:rsid w:val="00F4378F"/>
    <w:rsid w:val="00F674C4"/>
    <w:rsid w:val="00F7382C"/>
    <w:rsid w:val="00F85075"/>
    <w:rsid w:val="00F95800"/>
    <w:rsid w:val="00FA5C21"/>
    <w:rsid w:val="00FB1F03"/>
    <w:rsid w:val="00FC3D21"/>
    <w:rsid w:val="00FD2D0C"/>
    <w:rsid w:val="00FE0D56"/>
    <w:rsid w:val="00FF10A1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174C9582-234C-452C-B5D8-5FF60F7D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A3"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  <w:spacing w:after="0" w:line="240" w:lineRule="auto"/>
      <w:jc w:val="both"/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spacing w:after="0" w:line="240" w:lineRule="auto"/>
      <w:ind w:left="720"/>
      <w:contextualSpacing/>
      <w:jc w:val="both"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S.G.C.%20SI\Proceso(s)\SI-P-2.G.%20Calidad\SI-PGCA-Formatos\SI-F-Formato%20(V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E446E-689D-4366-AFAD-1C13FF20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SI-F-Formato (V1)</Template>
  <TotalTime>1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Lista de Asistentes a Capacitación</vt:lpstr>
    </vt:vector>
  </TitlesOfParts>
  <Manager>Omar Augusto Rojas Forero</Manager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Lista de Asistentes a Capacitación</dc:title>
  <dc:creator>Omar Augusto Rojas Forero</dc:creator>
  <cp:lastModifiedBy>Andrea Ruiz</cp:lastModifiedBy>
  <cp:revision>2</cp:revision>
  <cp:lastPrinted>2017-09-14T19:49:00Z</cp:lastPrinted>
  <dcterms:created xsi:type="dcterms:W3CDTF">2023-05-09T06:17:00Z</dcterms:created>
  <dcterms:modified xsi:type="dcterms:W3CDTF">2023-05-09T06:17:00Z</dcterms:modified>
  <cp:version>0</cp:version>
</cp:coreProperties>
</file>