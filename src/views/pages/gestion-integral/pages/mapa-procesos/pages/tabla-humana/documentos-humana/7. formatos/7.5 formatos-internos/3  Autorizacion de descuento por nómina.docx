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E135" w14:textId="77777777" w:rsidR="005D6C66" w:rsidRPr="00271310" w:rsidRDefault="005D6C66">
      <w:pPr>
        <w:rPr>
          <w:rFonts w:ascii="Verdana" w:hAnsi="Verdana"/>
          <w:sz w:val="18"/>
          <w:szCs w:val="18"/>
        </w:rPr>
      </w:pPr>
    </w:p>
    <w:tbl>
      <w:tblPr>
        <w:tblStyle w:val="Tablaconcuadrcula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84"/>
        <w:gridCol w:w="1276"/>
        <w:gridCol w:w="850"/>
        <w:gridCol w:w="1276"/>
        <w:gridCol w:w="709"/>
        <w:gridCol w:w="992"/>
        <w:gridCol w:w="2410"/>
        <w:gridCol w:w="992"/>
        <w:gridCol w:w="20"/>
        <w:gridCol w:w="20"/>
        <w:gridCol w:w="9"/>
      </w:tblGrid>
      <w:tr w:rsidR="008666D6" w:rsidRPr="00271310" w14:paraId="7D5AE13A" w14:textId="77777777" w:rsidTr="004811AE">
        <w:trPr>
          <w:gridAfter w:val="10"/>
          <w:wAfter w:w="8554" w:type="dxa"/>
          <w:trHeight w:val="397"/>
        </w:trPr>
        <w:tc>
          <w:tcPr>
            <w:tcW w:w="1418" w:type="dxa"/>
            <w:gridSpan w:val="2"/>
            <w:vAlign w:val="bottom"/>
          </w:tcPr>
          <w:p w14:paraId="7D5AE136" w14:textId="77777777" w:rsidR="008666D6" w:rsidRDefault="008666D6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>Bogotá D.C.,</w:t>
            </w:r>
          </w:p>
          <w:p w14:paraId="7D5AE137" w14:textId="77777777" w:rsidR="004811AE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38" w14:textId="77777777" w:rsidR="004811AE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39" w14:textId="77777777" w:rsidR="004811AE" w:rsidRPr="00271310" w:rsidRDefault="004811AE" w:rsidP="004811AE">
            <w:pPr>
              <w:spacing w:line="36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5D6C66" w:rsidRPr="00271310" w14:paraId="7D5AE13E" w14:textId="77777777" w:rsidTr="004811AE">
        <w:trPr>
          <w:gridAfter w:val="1"/>
          <w:wAfter w:w="9" w:type="dxa"/>
          <w:trHeight w:val="397"/>
        </w:trPr>
        <w:tc>
          <w:tcPr>
            <w:tcW w:w="9923" w:type="dxa"/>
            <w:gridSpan w:val="9"/>
            <w:vAlign w:val="bottom"/>
          </w:tcPr>
          <w:p w14:paraId="7D5AE13B" w14:textId="77777777" w:rsidR="004811AE" w:rsidRPr="00271310" w:rsidRDefault="004811AE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Yo, ___________________________________________ identificado con documento de identidad No. _________________ de ___________________, autorizo para que sea descontado de mi nómina la suma de __________________________ por concepto de ____________________________________________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vAlign w:val="bottom"/>
          </w:tcPr>
          <w:p w14:paraId="7D5AE13C" w14:textId="77777777" w:rsidR="005D6C66" w:rsidRPr="00271310" w:rsidRDefault="005D6C66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0" w:type="dxa"/>
            <w:vAlign w:val="bottom"/>
          </w:tcPr>
          <w:p w14:paraId="7D5AE13D" w14:textId="77777777" w:rsidR="005D6C66" w:rsidRPr="00271310" w:rsidRDefault="005D6C66" w:rsidP="004811AE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FB712D" w:rsidRPr="00271310" w14:paraId="7D5AE143" w14:textId="77777777" w:rsidTr="00E554C0">
        <w:trPr>
          <w:trHeight w:val="397"/>
        </w:trPr>
        <w:tc>
          <w:tcPr>
            <w:tcW w:w="2694" w:type="dxa"/>
            <w:gridSpan w:val="3"/>
            <w:vAlign w:val="bottom"/>
          </w:tcPr>
          <w:p w14:paraId="7D5AE13F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>Este descuento se hará en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7D5AE140" w14:textId="77777777" w:rsidR="00AA639A" w:rsidRPr="00271310" w:rsidRDefault="00AA639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985" w:type="dxa"/>
            <w:gridSpan w:val="2"/>
            <w:vAlign w:val="bottom"/>
          </w:tcPr>
          <w:p w14:paraId="7D5AE141" w14:textId="5C127B24" w:rsidR="00FB712D" w:rsidRPr="00271310" w:rsidRDefault="000141F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DC6103">
              <w:rPr>
                <w:rFonts w:ascii="Verdana" w:hAnsi="Verdana"/>
                <w:sz w:val="18"/>
                <w:szCs w:val="18"/>
                <w:lang w:val="es-ES_tradnl"/>
              </w:rPr>
              <w:t>Mensualidad</w:t>
            </w:r>
            <w:r w:rsidR="000A48EF">
              <w:rPr>
                <w:rFonts w:ascii="Verdana" w:hAnsi="Verdana"/>
                <w:sz w:val="18"/>
                <w:szCs w:val="18"/>
                <w:lang w:val="es-ES_tradnl"/>
              </w:rPr>
              <w:t>(</w:t>
            </w:r>
            <w:r w:rsidR="00E554C0">
              <w:rPr>
                <w:rFonts w:ascii="Verdana" w:hAnsi="Verdana"/>
                <w:sz w:val="18"/>
                <w:szCs w:val="18"/>
                <w:lang w:val="es-ES_tradnl"/>
              </w:rPr>
              <w:t>es</w:t>
            </w:r>
            <w:r w:rsidR="000A48EF">
              <w:rPr>
                <w:rFonts w:ascii="Verdana" w:hAnsi="Verdana"/>
                <w:sz w:val="18"/>
                <w:szCs w:val="18"/>
                <w:lang w:val="es-ES_tradnl"/>
              </w:rPr>
              <w:t>)</w:t>
            </w:r>
            <w:r w:rsidR="00E554C0">
              <w:rPr>
                <w:rFonts w:ascii="Verdana" w:hAnsi="Verdana"/>
                <w:sz w:val="18"/>
                <w:szCs w:val="18"/>
                <w:lang w:val="es-ES_tradnl"/>
              </w:rPr>
              <w:t xml:space="preserve"> de</w:t>
            </w:r>
          </w:p>
        </w:tc>
        <w:tc>
          <w:tcPr>
            <w:tcW w:w="4443" w:type="dxa"/>
            <w:gridSpan w:val="6"/>
            <w:tcBorders>
              <w:bottom w:val="single" w:sz="4" w:space="0" w:color="auto"/>
            </w:tcBorders>
            <w:vAlign w:val="bottom"/>
          </w:tcPr>
          <w:p w14:paraId="7D5AE142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FB712D" w:rsidRPr="00271310" w14:paraId="7D5AE148" w14:textId="77777777" w:rsidTr="004811AE">
        <w:trPr>
          <w:trHeight w:val="397"/>
        </w:trPr>
        <w:tc>
          <w:tcPr>
            <w:tcW w:w="4820" w:type="dxa"/>
            <w:gridSpan w:val="5"/>
            <w:tcBorders>
              <w:bottom w:val="single" w:sz="4" w:space="0" w:color="auto"/>
            </w:tcBorders>
            <w:vAlign w:val="bottom"/>
          </w:tcPr>
          <w:p w14:paraId="7D5AE144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D5AE145" w14:textId="77777777" w:rsidR="00FB712D" w:rsidRPr="00271310" w:rsidRDefault="000141FA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FB712D" w:rsidRPr="00271310">
              <w:rPr>
                <w:rFonts w:ascii="Verdana" w:hAnsi="Verdana"/>
                <w:sz w:val="18"/>
                <w:szCs w:val="18"/>
                <w:lang w:val="es-ES_tradnl"/>
              </w:rPr>
              <w:t>pesos M/Cte. ($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D5AE146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041" w:type="dxa"/>
            <w:gridSpan w:val="4"/>
            <w:vAlign w:val="bottom"/>
          </w:tcPr>
          <w:p w14:paraId="7D5AE147" w14:textId="77777777" w:rsidR="00FB712D" w:rsidRPr="00271310" w:rsidRDefault="00FB712D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 xml:space="preserve">) </w:t>
            </w:r>
            <w:r w:rsidR="00485F9B" w:rsidRPr="00271310">
              <w:rPr>
                <w:rFonts w:ascii="Verdana" w:hAnsi="Verdana"/>
                <w:sz w:val="18"/>
                <w:szCs w:val="18"/>
                <w:lang w:val="es-ES_tradnl"/>
              </w:rPr>
              <w:t>cada una</w:t>
            </w:r>
          </w:p>
        </w:tc>
      </w:tr>
      <w:tr w:rsidR="00485F9B" w:rsidRPr="00271310" w14:paraId="7D5AE14B" w14:textId="77777777" w:rsidTr="004811AE">
        <w:trPr>
          <w:trHeight w:val="397"/>
        </w:trPr>
        <w:tc>
          <w:tcPr>
            <w:tcW w:w="1134" w:type="dxa"/>
            <w:vAlign w:val="bottom"/>
          </w:tcPr>
          <w:p w14:paraId="7D5AE149" w14:textId="77777777" w:rsidR="00485F9B" w:rsidRPr="00271310" w:rsidRDefault="00485F9B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sz w:val="18"/>
                <w:szCs w:val="18"/>
                <w:lang w:val="es-ES_tradnl"/>
              </w:rPr>
              <w:t xml:space="preserve">a partir del </w:t>
            </w:r>
          </w:p>
        </w:tc>
        <w:tc>
          <w:tcPr>
            <w:tcW w:w="8838" w:type="dxa"/>
            <w:gridSpan w:val="11"/>
            <w:tcBorders>
              <w:bottom w:val="single" w:sz="4" w:space="0" w:color="auto"/>
            </w:tcBorders>
            <w:vAlign w:val="bottom"/>
          </w:tcPr>
          <w:p w14:paraId="7D5AE14A" w14:textId="77777777" w:rsidR="00485F9B" w:rsidRPr="00271310" w:rsidRDefault="00485F9B" w:rsidP="004811AE">
            <w:pPr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4C" w14:textId="77777777" w:rsidR="005D6C66" w:rsidRPr="00271310" w:rsidRDefault="005D6C66" w:rsidP="004811AE">
      <w:pPr>
        <w:jc w:val="lowKashida"/>
        <w:rPr>
          <w:rFonts w:ascii="Verdana" w:hAnsi="Verdana"/>
          <w:sz w:val="18"/>
          <w:szCs w:val="18"/>
          <w:lang w:val="es-ES_tradnl"/>
        </w:rPr>
      </w:pPr>
    </w:p>
    <w:tbl>
      <w:tblPr>
        <w:tblStyle w:val="Tablaconcuadrcula"/>
        <w:tblW w:w="9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7"/>
        <w:gridCol w:w="19"/>
      </w:tblGrid>
      <w:tr w:rsidR="005D6C66" w:rsidRPr="00271310" w14:paraId="7D5AE150" w14:textId="77777777" w:rsidTr="00ED1212">
        <w:trPr>
          <w:trHeight w:val="273"/>
        </w:trPr>
        <w:tc>
          <w:tcPr>
            <w:tcW w:w="9947" w:type="dxa"/>
            <w:vAlign w:val="bottom"/>
          </w:tcPr>
          <w:p w14:paraId="7D5AE14D" w14:textId="77777777" w:rsidR="004811AE" w:rsidRDefault="004811AE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7D5AE14E" w14:textId="77777777" w:rsidR="005D6C66" w:rsidRPr="00271310" w:rsidRDefault="00ED1212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En caso de terminación del contrato de trabajo, por cualquier causa, autorizo descontar de mis prestaciones sociales la suma del saldo insoluto que exista a la fecha.  </w:t>
            </w:r>
          </w:p>
        </w:tc>
        <w:tc>
          <w:tcPr>
            <w:tcW w:w="19" w:type="dxa"/>
            <w:tcBorders>
              <w:bottom w:val="single" w:sz="4" w:space="0" w:color="auto"/>
            </w:tcBorders>
            <w:vAlign w:val="bottom"/>
          </w:tcPr>
          <w:p w14:paraId="7D5AE14F" w14:textId="77777777" w:rsidR="005D6C66" w:rsidRPr="00271310" w:rsidRDefault="005D6C66" w:rsidP="00ED1212">
            <w:pPr>
              <w:spacing w:line="480" w:lineRule="auto"/>
              <w:jc w:val="lowKashida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51" w14:textId="77777777" w:rsidR="00485F9B" w:rsidRPr="00271310" w:rsidRDefault="00485F9B" w:rsidP="00ED1212">
      <w:pPr>
        <w:spacing w:before="100" w:beforeAutospacing="1" w:after="100" w:afterAutospacing="1" w:line="480" w:lineRule="auto"/>
        <w:jc w:val="lowKashida"/>
        <w:rPr>
          <w:rFonts w:ascii="Verdana" w:hAnsi="Verdana"/>
          <w:sz w:val="18"/>
          <w:szCs w:val="18"/>
          <w:lang w:val="es-ES_tradnl"/>
        </w:rPr>
      </w:pPr>
      <w:r w:rsidRPr="00271310">
        <w:rPr>
          <w:rFonts w:ascii="Verdana" w:hAnsi="Verdana"/>
          <w:sz w:val="18"/>
          <w:szCs w:val="18"/>
          <w:lang w:val="es-ES_tradnl"/>
        </w:rPr>
        <w:t>Si el valor de la deuda es mayor a las prestaciones sociales, me comprometo a firmar un pagaré con espacios en blanco con carta de instrucciones a favor de la compañía o a quien represente sus derechos.</w:t>
      </w:r>
    </w:p>
    <w:p w14:paraId="7D5AE152" w14:textId="77777777" w:rsidR="00561189" w:rsidRPr="00271310" w:rsidRDefault="00561189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p w14:paraId="7D5AE153" w14:textId="77777777" w:rsidR="001B56F0" w:rsidRPr="00271310" w:rsidRDefault="001B56F0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3629"/>
        <w:gridCol w:w="905"/>
        <w:gridCol w:w="3626"/>
        <w:gridCol w:w="906"/>
      </w:tblGrid>
      <w:tr w:rsidR="00E46989" w:rsidRPr="00271310" w14:paraId="7D5AE15A" w14:textId="77777777" w:rsidTr="00E46989">
        <w:tc>
          <w:tcPr>
            <w:tcW w:w="919" w:type="dxa"/>
          </w:tcPr>
          <w:p w14:paraId="7D5AE154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3677" w:type="dxa"/>
            <w:tcBorders>
              <w:top w:val="single" w:sz="4" w:space="0" w:color="auto"/>
            </w:tcBorders>
          </w:tcPr>
          <w:p w14:paraId="7D5AE155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Firma del Empleado</w:t>
            </w:r>
          </w:p>
          <w:p w14:paraId="7D5AE156" w14:textId="77777777" w:rsidR="00E46989" w:rsidRPr="00271310" w:rsidRDefault="00E46989" w:rsidP="00BB515D">
            <w:pPr>
              <w:spacing w:before="20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CC.</w:t>
            </w:r>
          </w:p>
        </w:tc>
        <w:tc>
          <w:tcPr>
            <w:tcW w:w="919" w:type="dxa"/>
          </w:tcPr>
          <w:p w14:paraId="7D5AE157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3677" w:type="dxa"/>
            <w:tcBorders>
              <w:top w:val="single" w:sz="4" w:space="0" w:color="auto"/>
            </w:tcBorders>
          </w:tcPr>
          <w:p w14:paraId="7D5AE158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271310">
              <w:rPr>
                <w:rFonts w:ascii="Verdana" w:hAnsi="Verdana"/>
                <w:b/>
                <w:sz w:val="18"/>
                <w:szCs w:val="18"/>
                <w:lang w:val="es-ES_tradnl"/>
              </w:rPr>
              <w:t>Autoriza</w:t>
            </w:r>
          </w:p>
        </w:tc>
        <w:tc>
          <w:tcPr>
            <w:tcW w:w="920" w:type="dxa"/>
          </w:tcPr>
          <w:p w14:paraId="7D5AE159" w14:textId="77777777" w:rsidR="00E46989" w:rsidRPr="00271310" w:rsidRDefault="00E46989" w:rsidP="00E46989">
            <w:pPr>
              <w:spacing w:before="20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14:paraId="7D5AE15B" w14:textId="77777777" w:rsidR="001B56F0" w:rsidRPr="00271310" w:rsidRDefault="001B56F0" w:rsidP="00723073">
      <w:pPr>
        <w:spacing w:before="100" w:beforeAutospacing="1" w:after="100" w:afterAutospacing="1" w:line="360" w:lineRule="auto"/>
        <w:rPr>
          <w:rFonts w:ascii="Verdana" w:hAnsi="Verdana"/>
          <w:sz w:val="18"/>
          <w:szCs w:val="18"/>
          <w:lang w:val="es-ES_tradnl"/>
        </w:rPr>
      </w:pPr>
    </w:p>
    <w:sectPr w:rsidR="001B56F0" w:rsidRPr="00271310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D5B6" w14:textId="77777777" w:rsidR="003224CC" w:rsidRDefault="003224CC" w:rsidP="006D3075">
      <w:r>
        <w:separator/>
      </w:r>
    </w:p>
  </w:endnote>
  <w:endnote w:type="continuationSeparator" w:id="0">
    <w:p w14:paraId="22F062EA" w14:textId="77777777" w:rsidR="003224CC" w:rsidRDefault="003224CC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7" w14:textId="77777777" w:rsidR="008666D6" w:rsidRPr="00E919C9" w:rsidRDefault="008666D6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61B6" w14:textId="77777777" w:rsidR="003224CC" w:rsidRDefault="003224CC" w:rsidP="006D3075">
      <w:r>
        <w:separator/>
      </w:r>
    </w:p>
  </w:footnote>
  <w:footnote w:type="continuationSeparator" w:id="0">
    <w:p w14:paraId="0565B69A" w14:textId="77777777" w:rsidR="003224CC" w:rsidRDefault="003224CC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0" w14:textId="77777777" w:rsidR="008666D6" w:rsidRDefault="00000000">
    <w:pPr>
      <w:pStyle w:val="Encabezado"/>
    </w:pPr>
    <w:r>
      <w:rPr>
        <w:noProof/>
      </w:rPr>
      <w:pict w14:anchorId="7D5AE1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0513" o:spid="_x0000_s1026" type="#_x0000_t136" style="position:absolute;left:0;text-align:left;margin-left:0;margin-top:0;width:620.2pt;height:82.65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78"/>
      <w:gridCol w:w="6776"/>
    </w:tblGrid>
    <w:tr w:rsidR="008666D6" w:rsidRPr="001E4183" w14:paraId="7D5AE165" w14:textId="77777777" w:rsidTr="00DC6103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D5AE161" w14:textId="77777777" w:rsidR="008666D6" w:rsidRPr="001E4183" w:rsidRDefault="008666D6" w:rsidP="00121FF1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7D5AE16A" wp14:editId="7D5AE16B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D5AE162" w14:textId="77777777" w:rsidR="008666D6" w:rsidRDefault="008666D6" w:rsidP="00121FF1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14:paraId="7D5AE163" w14:textId="656CC0DF" w:rsidR="008666D6" w:rsidRDefault="008666D6" w:rsidP="00121FF1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AUTORIZACIÓN DE DESCUENTO POR N</w:t>
          </w:r>
          <w:r w:rsidR="00E554C0">
            <w:rPr>
              <w:rFonts w:ascii="Verdana" w:hAnsi="Verdana" w:cs="Tahoma"/>
              <w:b/>
              <w:sz w:val="28"/>
              <w:szCs w:val="28"/>
            </w:rPr>
            <w:t>Ó</w:t>
          </w:r>
          <w:r>
            <w:rPr>
              <w:rFonts w:ascii="Verdana" w:hAnsi="Verdana" w:cs="Tahoma"/>
              <w:b/>
              <w:sz w:val="28"/>
              <w:szCs w:val="28"/>
            </w:rPr>
            <w:t xml:space="preserve">MINA </w:t>
          </w:r>
        </w:p>
        <w:p w14:paraId="7D5AE164" w14:textId="77777777" w:rsidR="008666D6" w:rsidRPr="001B5B8E" w:rsidRDefault="008666D6" w:rsidP="00121FF1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960B11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960B11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14:paraId="7D5AE166" w14:textId="77777777" w:rsidR="008666D6" w:rsidRPr="000F62B3" w:rsidRDefault="008666D6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168" w14:textId="77777777" w:rsidR="008666D6" w:rsidRDefault="00000000">
    <w:pPr>
      <w:pStyle w:val="Encabezado"/>
    </w:pPr>
    <w:r>
      <w:rPr>
        <w:noProof/>
      </w:rPr>
      <w:pict w14:anchorId="7D5AE1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0512" o:spid="_x0000_s1025" type="#_x0000_t136" style="position:absolute;left:0;text-align:left;margin-left:0;margin-top:0;width:620.2pt;height:82.65pt;rotation:315;z-index:-251658240;mso-position-horizontal:center;mso-position-horizontal-relative:margin;mso-position-vertical:center;mso-position-vertical-relative:margin" o:allowincell="f" fillcolor="black" stroked="f">
          <v:fill opacity=".5"/>
          <v:textpath style="font-family:&quot;Arial&quot;;font-size:1pt" string="Borrador (SGC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2388"/>
    <w:multiLevelType w:val="hybridMultilevel"/>
    <w:tmpl w:val="FE4087A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557652">
    <w:abstractNumId w:val="1"/>
  </w:num>
  <w:num w:numId="2" w16cid:durableId="1846289474">
    <w:abstractNumId w:val="8"/>
  </w:num>
  <w:num w:numId="3" w16cid:durableId="1894536437">
    <w:abstractNumId w:val="5"/>
  </w:num>
  <w:num w:numId="4" w16cid:durableId="1874613174">
    <w:abstractNumId w:val="0"/>
  </w:num>
  <w:num w:numId="5" w16cid:durableId="157356083">
    <w:abstractNumId w:val="7"/>
  </w:num>
  <w:num w:numId="6" w16cid:durableId="1157038274">
    <w:abstractNumId w:val="4"/>
  </w:num>
  <w:num w:numId="7" w16cid:durableId="1425149105">
    <w:abstractNumId w:val="2"/>
  </w:num>
  <w:num w:numId="8" w16cid:durableId="1209104360">
    <w:abstractNumId w:val="3"/>
  </w:num>
  <w:num w:numId="9" w16cid:durableId="15893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11"/>
    <w:rsid w:val="00001E04"/>
    <w:rsid w:val="000141FA"/>
    <w:rsid w:val="00021E6F"/>
    <w:rsid w:val="00052C7F"/>
    <w:rsid w:val="00056BEA"/>
    <w:rsid w:val="000572B3"/>
    <w:rsid w:val="00064165"/>
    <w:rsid w:val="00065A8D"/>
    <w:rsid w:val="00070A61"/>
    <w:rsid w:val="00071529"/>
    <w:rsid w:val="00097CF0"/>
    <w:rsid w:val="000A48EF"/>
    <w:rsid w:val="000D2EA1"/>
    <w:rsid w:val="000D51FA"/>
    <w:rsid w:val="000E3AF1"/>
    <w:rsid w:val="000E7A6C"/>
    <w:rsid w:val="000F62B3"/>
    <w:rsid w:val="00121FF1"/>
    <w:rsid w:val="001452C4"/>
    <w:rsid w:val="001733E8"/>
    <w:rsid w:val="00187C2F"/>
    <w:rsid w:val="00195619"/>
    <w:rsid w:val="001B2745"/>
    <w:rsid w:val="001B56F0"/>
    <w:rsid w:val="001D4CE4"/>
    <w:rsid w:val="001D6037"/>
    <w:rsid w:val="001E4131"/>
    <w:rsid w:val="001E7568"/>
    <w:rsid w:val="002010A1"/>
    <w:rsid w:val="00207562"/>
    <w:rsid w:val="00214D96"/>
    <w:rsid w:val="00220C65"/>
    <w:rsid w:val="002229F6"/>
    <w:rsid w:val="0022399E"/>
    <w:rsid w:val="002277FA"/>
    <w:rsid w:val="00227A1A"/>
    <w:rsid w:val="00230388"/>
    <w:rsid w:val="00267F0B"/>
    <w:rsid w:val="002701CA"/>
    <w:rsid w:val="00270A69"/>
    <w:rsid w:val="00271310"/>
    <w:rsid w:val="00281BCB"/>
    <w:rsid w:val="00291377"/>
    <w:rsid w:val="0029625A"/>
    <w:rsid w:val="002A6E41"/>
    <w:rsid w:val="002B322E"/>
    <w:rsid w:val="002B3865"/>
    <w:rsid w:val="002C49A8"/>
    <w:rsid w:val="002E0668"/>
    <w:rsid w:val="003009EA"/>
    <w:rsid w:val="003016A6"/>
    <w:rsid w:val="0031419F"/>
    <w:rsid w:val="003159E2"/>
    <w:rsid w:val="00316111"/>
    <w:rsid w:val="00321E98"/>
    <w:rsid w:val="003224CC"/>
    <w:rsid w:val="00324898"/>
    <w:rsid w:val="00326B46"/>
    <w:rsid w:val="0033577D"/>
    <w:rsid w:val="003502E9"/>
    <w:rsid w:val="00376F34"/>
    <w:rsid w:val="00386B59"/>
    <w:rsid w:val="003A4467"/>
    <w:rsid w:val="003D1879"/>
    <w:rsid w:val="003D27D8"/>
    <w:rsid w:val="003E1226"/>
    <w:rsid w:val="003F1B6A"/>
    <w:rsid w:val="003F3E74"/>
    <w:rsid w:val="00405407"/>
    <w:rsid w:val="00426199"/>
    <w:rsid w:val="004266E5"/>
    <w:rsid w:val="00433B79"/>
    <w:rsid w:val="004607DD"/>
    <w:rsid w:val="00474269"/>
    <w:rsid w:val="004811AE"/>
    <w:rsid w:val="00482168"/>
    <w:rsid w:val="00485F9B"/>
    <w:rsid w:val="004A38FC"/>
    <w:rsid w:val="004B6613"/>
    <w:rsid w:val="004B76B0"/>
    <w:rsid w:val="004D0023"/>
    <w:rsid w:val="005010AC"/>
    <w:rsid w:val="00503E0A"/>
    <w:rsid w:val="00511C15"/>
    <w:rsid w:val="005159D9"/>
    <w:rsid w:val="005346A0"/>
    <w:rsid w:val="00561189"/>
    <w:rsid w:val="00585430"/>
    <w:rsid w:val="005862BB"/>
    <w:rsid w:val="0059031A"/>
    <w:rsid w:val="005A3C60"/>
    <w:rsid w:val="005A617A"/>
    <w:rsid w:val="005A7526"/>
    <w:rsid w:val="005B6E06"/>
    <w:rsid w:val="005C43DB"/>
    <w:rsid w:val="005C6293"/>
    <w:rsid w:val="005D2CE6"/>
    <w:rsid w:val="005D6C66"/>
    <w:rsid w:val="005E0ED2"/>
    <w:rsid w:val="00613E2A"/>
    <w:rsid w:val="00620378"/>
    <w:rsid w:val="00625026"/>
    <w:rsid w:val="0062702F"/>
    <w:rsid w:val="00634006"/>
    <w:rsid w:val="006351D1"/>
    <w:rsid w:val="00664C01"/>
    <w:rsid w:val="006734C5"/>
    <w:rsid w:val="0068591C"/>
    <w:rsid w:val="006C0A5F"/>
    <w:rsid w:val="006C40C1"/>
    <w:rsid w:val="006D3075"/>
    <w:rsid w:val="006E6F5D"/>
    <w:rsid w:val="006F0A1F"/>
    <w:rsid w:val="0070757A"/>
    <w:rsid w:val="00723073"/>
    <w:rsid w:val="00742824"/>
    <w:rsid w:val="007445FC"/>
    <w:rsid w:val="00747D69"/>
    <w:rsid w:val="00760DA9"/>
    <w:rsid w:val="00764F1A"/>
    <w:rsid w:val="00770837"/>
    <w:rsid w:val="007C1634"/>
    <w:rsid w:val="007F1565"/>
    <w:rsid w:val="00833A1B"/>
    <w:rsid w:val="00840326"/>
    <w:rsid w:val="00850CD7"/>
    <w:rsid w:val="008576F3"/>
    <w:rsid w:val="008666D6"/>
    <w:rsid w:val="0087451B"/>
    <w:rsid w:val="008941B9"/>
    <w:rsid w:val="00896A09"/>
    <w:rsid w:val="008A0E0D"/>
    <w:rsid w:val="008A3245"/>
    <w:rsid w:val="008B46B3"/>
    <w:rsid w:val="00916982"/>
    <w:rsid w:val="00924698"/>
    <w:rsid w:val="0093065B"/>
    <w:rsid w:val="00956FC3"/>
    <w:rsid w:val="00957B0A"/>
    <w:rsid w:val="00960B11"/>
    <w:rsid w:val="00975198"/>
    <w:rsid w:val="00982833"/>
    <w:rsid w:val="00995976"/>
    <w:rsid w:val="00995B11"/>
    <w:rsid w:val="00997A4A"/>
    <w:rsid w:val="009A36EA"/>
    <w:rsid w:val="009B4935"/>
    <w:rsid w:val="009C4012"/>
    <w:rsid w:val="00A0034F"/>
    <w:rsid w:val="00A05463"/>
    <w:rsid w:val="00A33D0D"/>
    <w:rsid w:val="00A40171"/>
    <w:rsid w:val="00A464E9"/>
    <w:rsid w:val="00A479DE"/>
    <w:rsid w:val="00A76B3D"/>
    <w:rsid w:val="00A81307"/>
    <w:rsid w:val="00A83017"/>
    <w:rsid w:val="00A86583"/>
    <w:rsid w:val="00A94822"/>
    <w:rsid w:val="00AA116B"/>
    <w:rsid w:val="00AA639A"/>
    <w:rsid w:val="00AB44A8"/>
    <w:rsid w:val="00AB54C8"/>
    <w:rsid w:val="00AD3C5A"/>
    <w:rsid w:val="00B055A4"/>
    <w:rsid w:val="00B23FA8"/>
    <w:rsid w:val="00B349A8"/>
    <w:rsid w:val="00B373CC"/>
    <w:rsid w:val="00B4340A"/>
    <w:rsid w:val="00B5179D"/>
    <w:rsid w:val="00B73544"/>
    <w:rsid w:val="00B81B0B"/>
    <w:rsid w:val="00B95728"/>
    <w:rsid w:val="00BB2716"/>
    <w:rsid w:val="00BB515D"/>
    <w:rsid w:val="00C35F11"/>
    <w:rsid w:val="00C37944"/>
    <w:rsid w:val="00C65074"/>
    <w:rsid w:val="00C65E09"/>
    <w:rsid w:val="00C709B0"/>
    <w:rsid w:val="00C81490"/>
    <w:rsid w:val="00C838E4"/>
    <w:rsid w:val="00C87E7E"/>
    <w:rsid w:val="00C9327A"/>
    <w:rsid w:val="00CA0098"/>
    <w:rsid w:val="00CB07D0"/>
    <w:rsid w:val="00CD0EE6"/>
    <w:rsid w:val="00CE38AD"/>
    <w:rsid w:val="00CE5FF1"/>
    <w:rsid w:val="00CE6ECF"/>
    <w:rsid w:val="00D1002C"/>
    <w:rsid w:val="00D10440"/>
    <w:rsid w:val="00D13B6B"/>
    <w:rsid w:val="00D32A43"/>
    <w:rsid w:val="00D43A8F"/>
    <w:rsid w:val="00D45117"/>
    <w:rsid w:val="00D5119F"/>
    <w:rsid w:val="00D6191E"/>
    <w:rsid w:val="00D74EFF"/>
    <w:rsid w:val="00D75103"/>
    <w:rsid w:val="00D81910"/>
    <w:rsid w:val="00D8521B"/>
    <w:rsid w:val="00D96816"/>
    <w:rsid w:val="00DA4602"/>
    <w:rsid w:val="00DB045B"/>
    <w:rsid w:val="00DC2163"/>
    <w:rsid w:val="00DC6103"/>
    <w:rsid w:val="00DD1B8E"/>
    <w:rsid w:val="00DF0514"/>
    <w:rsid w:val="00DF7DF2"/>
    <w:rsid w:val="00E04046"/>
    <w:rsid w:val="00E045D4"/>
    <w:rsid w:val="00E14DC4"/>
    <w:rsid w:val="00E21692"/>
    <w:rsid w:val="00E21BDC"/>
    <w:rsid w:val="00E2456A"/>
    <w:rsid w:val="00E46989"/>
    <w:rsid w:val="00E50664"/>
    <w:rsid w:val="00E554C0"/>
    <w:rsid w:val="00E8449A"/>
    <w:rsid w:val="00E848A0"/>
    <w:rsid w:val="00E85EFB"/>
    <w:rsid w:val="00E919C9"/>
    <w:rsid w:val="00E93288"/>
    <w:rsid w:val="00EC15CE"/>
    <w:rsid w:val="00EC2550"/>
    <w:rsid w:val="00ED1212"/>
    <w:rsid w:val="00ED259D"/>
    <w:rsid w:val="00EE46E8"/>
    <w:rsid w:val="00EE6947"/>
    <w:rsid w:val="00F0396A"/>
    <w:rsid w:val="00F11189"/>
    <w:rsid w:val="00F16747"/>
    <w:rsid w:val="00F2068F"/>
    <w:rsid w:val="00F4378F"/>
    <w:rsid w:val="00F529D4"/>
    <w:rsid w:val="00F54C4F"/>
    <w:rsid w:val="00F674C4"/>
    <w:rsid w:val="00F7382C"/>
    <w:rsid w:val="00F85075"/>
    <w:rsid w:val="00F95800"/>
    <w:rsid w:val="00FA5C21"/>
    <w:rsid w:val="00FB1F03"/>
    <w:rsid w:val="00FB712D"/>
    <w:rsid w:val="00FD2D0C"/>
    <w:rsid w:val="00FE0D56"/>
    <w:rsid w:val="00FF10A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AE135"/>
  <w15:docId w15:val="{E43B68E4-D285-492A-87E0-3CF5C889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37"/>
    <w:pPr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E2B3-E0FC-483A-8BA2-913FB614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Autorización de Descuento</vt:lpstr>
    </vt:vector>
  </TitlesOfParts>
  <Manager>Omar Augusto Rojas Forero</Manager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Autorización de Descuento</dc:title>
  <dc:creator>Omar Augusto Rojas Forero</dc:creator>
  <cp:lastModifiedBy>Andrea Ruiz</cp:lastModifiedBy>
  <cp:revision>2</cp:revision>
  <cp:lastPrinted>2020-10-30T14:32:00Z</cp:lastPrinted>
  <dcterms:created xsi:type="dcterms:W3CDTF">2023-05-03T09:01:00Z</dcterms:created>
  <dcterms:modified xsi:type="dcterms:W3CDTF">2023-05-03T09:01:00Z</dcterms:modified>
  <cp:version>0</cp:version>
</cp:coreProperties>
</file>